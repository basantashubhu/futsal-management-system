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F0F7E" w14:textId="77777777" w:rsidR="005A4B38" w:rsidRPr="005A4B38" w:rsidRDefault="005A4B38" w:rsidP="005A4B38">
      <w:pPr>
        <w:spacing w:after="160" w:line="240" w:lineRule="auto"/>
        <w:ind w:hanging="288"/>
        <w:jc w:val="center"/>
        <w:rPr>
          <w:rFonts w:ascii="Times New Roman" w:eastAsia="Times New Roman" w:hAnsi="Times New Roman" w:cs="Times New Roman"/>
          <w:color w:val="auto"/>
          <w:sz w:val="24"/>
          <w:szCs w:val="24"/>
          <w:lang w:val="en-GB" w:eastAsia="en-GB"/>
        </w:rPr>
      </w:pPr>
      <w:r w:rsidRPr="005A4B38">
        <w:rPr>
          <w:rFonts w:ascii="Calibri" w:eastAsia="Times New Roman" w:hAnsi="Calibri" w:cs="Calibri"/>
          <w:color w:val="000000"/>
          <w:sz w:val="56"/>
          <w:szCs w:val="56"/>
          <w:lang w:val="en-GB" w:eastAsia="en-GB"/>
        </w:rPr>
        <w:t>Proposal on</w:t>
      </w:r>
    </w:p>
    <w:p w14:paraId="7E722B89" w14:textId="4D837C65" w:rsidR="005A4B38" w:rsidRPr="005A4B38" w:rsidRDefault="0044098E" w:rsidP="005A4B38">
      <w:pPr>
        <w:spacing w:after="160" w:line="240" w:lineRule="auto"/>
        <w:ind w:hanging="288"/>
        <w:jc w:val="center"/>
        <w:rPr>
          <w:rFonts w:ascii="Times New Roman" w:eastAsia="Times New Roman" w:hAnsi="Times New Roman" w:cs="Times New Roman"/>
          <w:color w:val="auto"/>
          <w:sz w:val="24"/>
          <w:szCs w:val="24"/>
          <w:lang w:val="en-GB" w:eastAsia="en-GB"/>
        </w:rPr>
      </w:pPr>
      <w:r>
        <w:rPr>
          <w:rFonts w:ascii="Calibri" w:eastAsia="Times New Roman" w:hAnsi="Calibri" w:cs="Calibri"/>
          <w:color w:val="000000"/>
          <w:sz w:val="56"/>
          <w:szCs w:val="56"/>
          <w:lang w:val="en-GB" w:eastAsia="en-GB"/>
        </w:rPr>
        <w:t>Futs</w:t>
      </w:r>
      <w:r w:rsidRPr="0044098E">
        <w:rPr>
          <w:rFonts w:ascii="Calibri" w:eastAsia="Times New Roman" w:hAnsi="Calibri" w:cs="Calibri"/>
          <w:color w:val="000000"/>
          <w:sz w:val="56"/>
          <w:szCs w:val="56"/>
          <w:lang w:val="en-GB" w:eastAsia="en-GB"/>
        </w:rPr>
        <w:t>a</w:t>
      </w:r>
      <w:r>
        <w:rPr>
          <w:rFonts w:ascii="Calibri" w:eastAsia="Times New Roman" w:hAnsi="Calibri" w:cs="Calibri"/>
          <w:color w:val="000000"/>
          <w:sz w:val="56"/>
          <w:szCs w:val="56"/>
          <w:lang w:val="en-GB" w:eastAsia="en-GB"/>
        </w:rPr>
        <w:t>l M</w:t>
      </w:r>
      <w:r w:rsidRPr="0044098E">
        <w:rPr>
          <w:rFonts w:ascii="Calibri" w:eastAsia="Times New Roman" w:hAnsi="Calibri" w:cs="Calibri"/>
          <w:color w:val="000000"/>
          <w:sz w:val="56"/>
          <w:szCs w:val="56"/>
          <w:lang w:val="en-GB" w:eastAsia="en-GB"/>
        </w:rPr>
        <w:t>a</w:t>
      </w:r>
      <w:r>
        <w:rPr>
          <w:rFonts w:ascii="Calibri" w:eastAsia="Times New Roman" w:hAnsi="Calibri" w:cs="Calibri"/>
          <w:color w:val="000000"/>
          <w:sz w:val="56"/>
          <w:szCs w:val="56"/>
          <w:lang w:val="en-GB" w:eastAsia="en-GB"/>
        </w:rPr>
        <w:t>n</w:t>
      </w:r>
      <w:r w:rsidRPr="0044098E">
        <w:rPr>
          <w:rFonts w:ascii="Calibri" w:eastAsia="Times New Roman" w:hAnsi="Calibri" w:cs="Calibri"/>
          <w:color w:val="000000"/>
          <w:sz w:val="56"/>
          <w:szCs w:val="56"/>
          <w:lang w:val="en-GB" w:eastAsia="en-GB"/>
        </w:rPr>
        <w:t>a</w:t>
      </w:r>
      <w:r>
        <w:rPr>
          <w:rFonts w:ascii="Calibri" w:eastAsia="Times New Roman" w:hAnsi="Calibri" w:cs="Calibri"/>
          <w:color w:val="000000"/>
          <w:sz w:val="56"/>
          <w:szCs w:val="56"/>
          <w:lang w:val="en-GB" w:eastAsia="en-GB"/>
        </w:rPr>
        <w:t>gement System</w:t>
      </w:r>
    </w:p>
    <w:p w14:paraId="7CFD3402" w14:textId="77777777" w:rsidR="005A4B38" w:rsidRPr="005A4B38" w:rsidRDefault="005A4B38" w:rsidP="005A4B38">
      <w:pPr>
        <w:spacing w:after="160" w:line="240" w:lineRule="auto"/>
        <w:ind w:hanging="288"/>
        <w:jc w:val="center"/>
        <w:rPr>
          <w:rFonts w:ascii="Times New Roman" w:eastAsia="Times New Roman" w:hAnsi="Times New Roman" w:cs="Times New Roman"/>
          <w:color w:val="auto"/>
          <w:sz w:val="24"/>
          <w:szCs w:val="24"/>
          <w:lang w:val="en-GB" w:eastAsia="en-GB"/>
        </w:rPr>
      </w:pPr>
      <w:r w:rsidRPr="005A4B38">
        <w:rPr>
          <w:rFonts w:ascii="Calibri" w:eastAsia="Times New Roman" w:hAnsi="Calibri" w:cs="Calibri"/>
          <w:b/>
          <w:bCs/>
          <w:color w:val="000000"/>
          <w:sz w:val="36"/>
          <w:szCs w:val="36"/>
          <w:u w:val="single"/>
          <w:lang w:val="en-GB" w:eastAsia="en-GB"/>
        </w:rPr>
        <w:t>Module:</w:t>
      </w:r>
      <w:r w:rsidRPr="005A4B38">
        <w:rPr>
          <w:rFonts w:ascii="Calibri" w:eastAsia="Times New Roman" w:hAnsi="Calibri" w:cs="Calibri"/>
          <w:color w:val="000000"/>
          <w:sz w:val="36"/>
          <w:szCs w:val="36"/>
          <w:u w:val="single"/>
          <w:lang w:val="en-GB" w:eastAsia="en-GB"/>
        </w:rPr>
        <w:t xml:space="preserve"> Computing Project</w:t>
      </w:r>
    </w:p>
    <w:p w14:paraId="18C119B4" w14:textId="1F604BDD" w:rsidR="005A4B38" w:rsidRPr="005A4B38" w:rsidRDefault="005A4B38" w:rsidP="0083746B">
      <w:pPr>
        <w:spacing w:after="240" w:line="240" w:lineRule="auto"/>
        <w:ind w:left="1440"/>
        <w:rPr>
          <w:rFonts w:ascii="Times New Roman" w:eastAsia="Times New Roman" w:hAnsi="Times New Roman" w:cs="Times New Roman"/>
          <w:color w:val="auto"/>
          <w:sz w:val="24"/>
          <w:szCs w:val="24"/>
          <w:lang w:val="en-GB" w:eastAsia="en-GB"/>
        </w:rPr>
      </w:pPr>
      <w:r w:rsidRPr="005A4B38">
        <w:rPr>
          <w:rFonts w:ascii="Times New Roman" w:eastAsia="Times New Roman" w:hAnsi="Times New Roman" w:cs="Times New Roman"/>
          <w:color w:val="auto"/>
          <w:sz w:val="24"/>
          <w:szCs w:val="24"/>
          <w:lang w:val="en-GB" w:eastAsia="en-GB"/>
        </w:rPr>
        <w:br/>
      </w:r>
      <w:r w:rsidRPr="005A4B38">
        <w:rPr>
          <w:rFonts w:ascii="Times New Roman" w:eastAsia="Times New Roman" w:hAnsi="Times New Roman" w:cs="Times New Roman"/>
          <w:color w:val="auto"/>
          <w:sz w:val="24"/>
          <w:szCs w:val="24"/>
          <w:lang w:val="en-GB" w:eastAsia="en-GB"/>
        </w:rPr>
        <w:br/>
      </w:r>
      <w:r w:rsidRPr="005A4B38">
        <w:rPr>
          <w:rFonts w:ascii="Times New Roman" w:eastAsia="Times New Roman" w:hAnsi="Times New Roman" w:cs="Times New Roman"/>
          <w:color w:val="auto"/>
          <w:sz w:val="24"/>
          <w:szCs w:val="24"/>
          <w:lang w:val="en-GB" w:eastAsia="en-GB"/>
        </w:rPr>
        <w:br/>
      </w:r>
      <w:r w:rsidR="00CF7163">
        <w:rPr>
          <w:noProof/>
        </w:rPr>
        <w:drawing>
          <wp:inline distT="0" distB="0" distL="0" distR="0" wp14:anchorId="0CA70E16" wp14:editId="07C54220">
            <wp:extent cx="3324225" cy="36638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1311" cy="3671612"/>
                    </a:xfrm>
                    <a:prstGeom prst="rect">
                      <a:avLst/>
                    </a:prstGeom>
                  </pic:spPr>
                </pic:pic>
              </a:graphicData>
            </a:graphic>
          </wp:inline>
        </w:drawing>
      </w:r>
      <w:r w:rsidRPr="005A4B38">
        <w:rPr>
          <w:rFonts w:ascii="Times New Roman" w:eastAsia="Times New Roman" w:hAnsi="Times New Roman" w:cs="Times New Roman"/>
          <w:color w:val="auto"/>
          <w:sz w:val="24"/>
          <w:szCs w:val="24"/>
          <w:lang w:val="en-GB" w:eastAsia="en-GB"/>
        </w:rPr>
        <w:br/>
      </w:r>
      <w:r w:rsidRPr="005A4B38">
        <w:rPr>
          <w:rFonts w:ascii="Times New Roman" w:eastAsia="Times New Roman" w:hAnsi="Times New Roman" w:cs="Times New Roman"/>
          <w:color w:val="auto"/>
          <w:sz w:val="24"/>
          <w:szCs w:val="24"/>
          <w:lang w:val="en-GB" w:eastAsia="en-GB"/>
        </w:rPr>
        <w:br/>
      </w:r>
      <w:r w:rsidRPr="005A4B38">
        <w:rPr>
          <w:rFonts w:ascii="Times New Roman" w:eastAsia="Times New Roman" w:hAnsi="Times New Roman" w:cs="Times New Roman"/>
          <w:color w:val="auto"/>
          <w:sz w:val="24"/>
          <w:szCs w:val="24"/>
          <w:lang w:val="en-GB" w:eastAsia="en-GB"/>
        </w:rPr>
        <w:br/>
      </w:r>
    </w:p>
    <w:p w14:paraId="4303D44D" w14:textId="61E310B4" w:rsidR="005A4B38" w:rsidRPr="005A4B38" w:rsidRDefault="005A4B38" w:rsidP="005A4B38">
      <w:pPr>
        <w:spacing w:after="0" w:line="240" w:lineRule="auto"/>
        <w:ind w:left="288"/>
        <w:rPr>
          <w:rFonts w:ascii="Times New Roman" w:eastAsia="Times New Roman" w:hAnsi="Times New Roman" w:cs="Times New Roman"/>
          <w:color w:val="auto"/>
          <w:sz w:val="24"/>
          <w:szCs w:val="24"/>
          <w:lang w:val="en-GB" w:eastAsia="en-GB"/>
        </w:rPr>
      </w:pPr>
      <w:r w:rsidRPr="005A4B38">
        <w:rPr>
          <w:rFonts w:ascii="Arial" w:eastAsia="Times New Roman" w:hAnsi="Arial" w:cs="Arial"/>
          <w:b/>
          <w:bCs/>
          <w:color w:val="000000"/>
          <w:sz w:val="24"/>
          <w:szCs w:val="24"/>
          <w:lang w:val="en-GB" w:eastAsia="en-GB"/>
        </w:rPr>
        <w:t xml:space="preserve">Submitted by:                        </w:t>
      </w:r>
      <w:r w:rsidR="00317D36">
        <w:rPr>
          <w:rFonts w:ascii="Arial" w:eastAsia="Times New Roman" w:hAnsi="Arial" w:cs="Arial"/>
          <w:b/>
          <w:bCs/>
          <w:color w:val="000000"/>
          <w:sz w:val="24"/>
          <w:szCs w:val="24"/>
          <w:lang w:val="en-GB" w:eastAsia="en-GB"/>
        </w:rPr>
        <w:tab/>
      </w:r>
      <w:r w:rsidR="00317D36">
        <w:rPr>
          <w:rFonts w:ascii="Arial" w:eastAsia="Times New Roman" w:hAnsi="Arial" w:cs="Arial"/>
          <w:b/>
          <w:bCs/>
          <w:color w:val="000000"/>
          <w:sz w:val="24"/>
          <w:szCs w:val="24"/>
          <w:lang w:val="en-GB" w:eastAsia="en-GB"/>
        </w:rPr>
        <w:tab/>
      </w:r>
      <w:r w:rsidR="00317D36">
        <w:rPr>
          <w:rFonts w:ascii="Arial" w:eastAsia="Times New Roman" w:hAnsi="Arial" w:cs="Arial"/>
          <w:b/>
          <w:bCs/>
          <w:color w:val="000000"/>
          <w:sz w:val="24"/>
          <w:szCs w:val="24"/>
          <w:lang w:val="en-GB" w:eastAsia="en-GB"/>
        </w:rPr>
        <w:tab/>
      </w:r>
      <w:r w:rsidR="00317D36">
        <w:rPr>
          <w:rFonts w:ascii="Arial" w:eastAsia="Times New Roman" w:hAnsi="Arial" w:cs="Arial"/>
          <w:b/>
          <w:bCs/>
          <w:color w:val="000000"/>
          <w:sz w:val="24"/>
          <w:szCs w:val="24"/>
          <w:lang w:val="en-GB" w:eastAsia="en-GB"/>
        </w:rPr>
        <w:tab/>
      </w:r>
      <w:r w:rsidR="00317D36">
        <w:rPr>
          <w:rFonts w:ascii="Arial" w:eastAsia="Times New Roman" w:hAnsi="Arial" w:cs="Arial"/>
          <w:b/>
          <w:bCs/>
          <w:color w:val="000000"/>
          <w:sz w:val="24"/>
          <w:szCs w:val="24"/>
          <w:lang w:val="en-GB" w:eastAsia="en-GB"/>
        </w:rPr>
        <w:tab/>
      </w:r>
      <w:r w:rsidRPr="005A4B38">
        <w:rPr>
          <w:rFonts w:ascii="Arial" w:eastAsia="Times New Roman" w:hAnsi="Arial" w:cs="Arial"/>
          <w:b/>
          <w:bCs/>
          <w:color w:val="000000"/>
          <w:sz w:val="24"/>
          <w:szCs w:val="24"/>
          <w:lang w:val="en-GB" w:eastAsia="en-GB"/>
        </w:rPr>
        <w:t>Submitted to:</w:t>
      </w:r>
    </w:p>
    <w:p w14:paraId="04F45383" w14:textId="6CC77F94" w:rsidR="005A4B38" w:rsidRPr="005A4B38" w:rsidRDefault="005A4B38" w:rsidP="005A4B38">
      <w:pPr>
        <w:spacing w:after="0" w:line="240" w:lineRule="auto"/>
        <w:ind w:left="288"/>
        <w:rPr>
          <w:rFonts w:ascii="Times New Roman" w:eastAsia="Times New Roman" w:hAnsi="Times New Roman" w:cs="Times New Roman"/>
          <w:color w:val="auto"/>
          <w:sz w:val="24"/>
          <w:szCs w:val="24"/>
          <w:lang w:val="en-GB" w:eastAsia="en-GB"/>
        </w:rPr>
      </w:pPr>
      <w:r w:rsidRPr="005A4B38">
        <w:rPr>
          <w:rFonts w:ascii="Arial" w:eastAsia="Times New Roman" w:hAnsi="Arial" w:cs="Arial"/>
          <w:b/>
          <w:bCs/>
          <w:color w:val="000000"/>
          <w:sz w:val="24"/>
          <w:szCs w:val="24"/>
          <w:lang w:val="en-GB" w:eastAsia="en-GB"/>
        </w:rPr>
        <w:t>Name:</w:t>
      </w:r>
      <w:r w:rsidRPr="005A4B38">
        <w:rPr>
          <w:rFonts w:ascii="Arial" w:eastAsia="Times New Roman" w:hAnsi="Arial" w:cs="Arial"/>
          <w:color w:val="000000"/>
          <w:sz w:val="24"/>
          <w:szCs w:val="24"/>
          <w:lang w:val="en-GB" w:eastAsia="en-GB"/>
        </w:rPr>
        <w:t xml:space="preserve"> </w:t>
      </w:r>
      <w:r w:rsidR="0044098E">
        <w:rPr>
          <w:rFonts w:ascii="Arial" w:eastAsia="Times New Roman" w:hAnsi="Arial" w:cs="Arial"/>
          <w:color w:val="000000"/>
          <w:sz w:val="24"/>
          <w:szCs w:val="24"/>
          <w:lang w:val="en-GB" w:eastAsia="en-GB"/>
        </w:rPr>
        <w:t>Basanta Tajpuriya</w:t>
      </w:r>
      <w:r w:rsidR="00317D36">
        <w:rPr>
          <w:rFonts w:ascii="Arial" w:eastAsia="Times New Roman" w:hAnsi="Arial" w:cs="Arial"/>
          <w:color w:val="000000"/>
          <w:sz w:val="24"/>
          <w:szCs w:val="24"/>
          <w:lang w:val="en-GB" w:eastAsia="en-GB"/>
        </w:rPr>
        <w:tab/>
      </w:r>
      <w:r w:rsidR="00317D36">
        <w:rPr>
          <w:rFonts w:ascii="Arial" w:eastAsia="Times New Roman" w:hAnsi="Arial" w:cs="Arial"/>
          <w:color w:val="000000"/>
          <w:sz w:val="24"/>
          <w:szCs w:val="24"/>
          <w:lang w:val="en-GB" w:eastAsia="en-GB"/>
        </w:rPr>
        <w:tab/>
      </w:r>
      <w:r w:rsidR="00317D36">
        <w:rPr>
          <w:rFonts w:ascii="Arial" w:eastAsia="Times New Roman" w:hAnsi="Arial" w:cs="Arial"/>
          <w:color w:val="000000"/>
          <w:sz w:val="24"/>
          <w:szCs w:val="24"/>
          <w:lang w:val="en-GB" w:eastAsia="en-GB"/>
        </w:rPr>
        <w:tab/>
      </w:r>
      <w:r w:rsidR="00317D36">
        <w:rPr>
          <w:rFonts w:ascii="Arial" w:eastAsia="Times New Roman" w:hAnsi="Arial" w:cs="Arial"/>
          <w:color w:val="000000"/>
          <w:sz w:val="24"/>
          <w:szCs w:val="24"/>
          <w:lang w:val="en-GB" w:eastAsia="en-GB"/>
        </w:rPr>
        <w:tab/>
      </w:r>
      <w:r w:rsidR="00317D36">
        <w:rPr>
          <w:rFonts w:ascii="Arial" w:eastAsia="Times New Roman" w:hAnsi="Arial" w:cs="Arial"/>
          <w:color w:val="000000"/>
          <w:sz w:val="24"/>
          <w:szCs w:val="24"/>
          <w:lang w:val="en-GB" w:eastAsia="en-GB"/>
        </w:rPr>
        <w:tab/>
      </w:r>
      <w:r w:rsidRPr="005A4B38">
        <w:rPr>
          <w:rFonts w:ascii="Arial" w:eastAsia="Times New Roman" w:hAnsi="Arial" w:cs="Arial"/>
          <w:color w:val="000000"/>
          <w:sz w:val="24"/>
          <w:szCs w:val="24"/>
          <w:lang w:val="en-GB" w:eastAsia="en-GB"/>
        </w:rPr>
        <w:t>Sudeep Bajimaya</w:t>
      </w:r>
    </w:p>
    <w:p w14:paraId="2C346B48" w14:textId="629AFB7A" w:rsidR="005A4B38" w:rsidRPr="005A4B38" w:rsidRDefault="005A4B38" w:rsidP="005A4B38">
      <w:pPr>
        <w:spacing w:after="0" w:line="240" w:lineRule="auto"/>
        <w:ind w:left="288"/>
        <w:rPr>
          <w:rFonts w:ascii="Times New Roman" w:eastAsia="Times New Roman" w:hAnsi="Times New Roman" w:cs="Times New Roman"/>
          <w:color w:val="auto"/>
          <w:sz w:val="24"/>
          <w:szCs w:val="24"/>
          <w:lang w:val="en-GB" w:eastAsia="en-GB"/>
        </w:rPr>
      </w:pPr>
      <w:r w:rsidRPr="005A4B38">
        <w:rPr>
          <w:rFonts w:ascii="Arial" w:eastAsia="Times New Roman" w:hAnsi="Arial" w:cs="Arial"/>
          <w:b/>
          <w:bCs/>
          <w:color w:val="000000"/>
          <w:sz w:val="24"/>
          <w:szCs w:val="24"/>
          <w:lang w:val="en-GB" w:eastAsia="en-GB"/>
        </w:rPr>
        <w:t>Student Id:</w:t>
      </w:r>
      <w:r w:rsidRPr="005A4B38">
        <w:rPr>
          <w:rFonts w:ascii="Arial" w:eastAsia="Times New Roman" w:hAnsi="Arial" w:cs="Arial"/>
          <w:color w:val="000000"/>
          <w:sz w:val="24"/>
          <w:szCs w:val="24"/>
          <w:lang w:val="en-GB" w:eastAsia="en-GB"/>
        </w:rPr>
        <w:t xml:space="preserve"> 160</w:t>
      </w:r>
      <w:r w:rsidR="0044098E">
        <w:rPr>
          <w:rFonts w:ascii="Arial" w:eastAsia="Times New Roman" w:hAnsi="Arial" w:cs="Arial"/>
          <w:color w:val="000000"/>
          <w:sz w:val="24"/>
          <w:szCs w:val="24"/>
          <w:lang w:val="en-GB" w:eastAsia="en-GB"/>
        </w:rPr>
        <w:t>467</w:t>
      </w:r>
      <w:r w:rsidRPr="005A4B38">
        <w:rPr>
          <w:rFonts w:ascii="Arial" w:eastAsia="Times New Roman" w:hAnsi="Arial" w:cs="Arial"/>
          <w:color w:val="000000"/>
          <w:sz w:val="24"/>
          <w:szCs w:val="24"/>
          <w:lang w:val="en-GB" w:eastAsia="en-GB"/>
        </w:rPr>
        <w:t xml:space="preserve">                            </w:t>
      </w:r>
    </w:p>
    <w:p w14:paraId="720486D0" w14:textId="64DD49F2" w:rsidR="005A4B38" w:rsidRPr="005A4B38" w:rsidRDefault="005A4B38" w:rsidP="005A4B38">
      <w:pPr>
        <w:spacing w:after="0" w:line="240" w:lineRule="auto"/>
        <w:ind w:left="288"/>
        <w:rPr>
          <w:rFonts w:ascii="Times New Roman" w:eastAsia="Times New Roman" w:hAnsi="Times New Roman" w:cs="Times New Roman"/>
          <w:color w:val="auto"/>
          <w:sz w:val="24"/>
          <w:szCs w:val="24"/>
          <w:lang w:val="en-GB" w:eastAsia="en-GB"/>
        </w:rPr>
      </w:pPr>
      <w:r w:rsidRPr="005A4B38">
        <w:rPr>
          <w:rFonts w:ascii="Arial" w:eastAsia="Times New Roman" w:hAnsi="Arial" w:cs="Arial"/>
          <w:b/>
          <w:bCs/>
          <w:color w:val="000000"/>
          <w:sz w:val="24"/>
          <w:szCs w:val="24"/>
          <w:lang w:val="en-GB" w:eastAsia="en-GB"/>
        </w:rPr>
        <w:t>Batch:</w:t>
      </w:r>
      <w:r w:rsidRPr="005A4B38">
        <w:rPr>
          <w:rFonts w:ascii="Arial" w:eastAsia="Times New Roman" w:hAnsi="Arial" w:cs="Arial"/>
          <w:color w:val="000000"/>
          <w:sz w:val="24"/>
          <w:szCs w:val="24"/>
          <w:lang w:val="en-GB" w:eastAsia="en-GB"/>
        </w:rPr>
        <w:t xml:space="preserve"> </w:t>
      </w:r>
      <w:r w:rsidR="0044098E">
        <w:rPr>
          <w:rFonts w:ascii="Arial" w:eastAsia="Times New Roman" w:hAnsi="Arial" w:cs="Arial"/>
          <w:color w:val="000000"/>
          <w:sz w:val="24"/>
          <w:szCs w:val="24"/>
          <w:lang w:val="en-GB" w:eastAsia="en-GB"/>
        </w:rPr>
        <w:t>23</w:t>
      </w:r>
      <w:r w:rsidRPr="005A4B38">
        <w:rPr>
          <w:rFonts w:ascii="Arial" w:eastAsia="Times New Roman" w:hAnsi="Arial" w:cs="Arial"/>
          <w:color w:val="000000"/>
          <w:sz w:val="24"/>
          <w:szCs w:val="24"/>
          <w:lang w:val="en-GB" w:eastAsia="en-GB"/>
        </w:rPr>
        <w:t>‘A’</w:t>
      </w:r>
    </w:p>
    <w:p w14:paraId="5F5DC296" w14:textId="100E910F" w:rsidR="005A4B38" w:rsidRPr="005A4B38" w:rsidRDefault="005A4B38" w:rsidP="0083746B">
      <w:pPr>
        <w:spacing w:after="0" w:line="240" w:lineRule="auto"/>
        <w:ind w:left="288"/>
        <w:rPr>
          <w:rFonts w:ascii="Times New Roman" w:eastAsia="Times New Roman" w:hAnsi="Times New Roman" w:cs="Times New Roman"/>
          <w:color w:val="auto"/>
          <w:sz w:val="24"/>
          <w:szCs w:val="24"/>
          <w:lang w:val="en-GB" w:eastAsia="en-GB"/>
        </w:rPr>
      </w:pPr>
      <w:r w:rsidRPr="005A4B38">
        <w:rPr>
          <w:rFonts w:ascii="Arial" w:eastAsia="Times New Roman" w:hAnsi="Arial" w:cs="Arial"/>
          <w:b/>
          <w:bCs/>
          <w:color w:val="000000"/>
          <w:sz w:val="24"/>
          <w:szCs w:val="24"/>
          <w:lang w:val="en-GB" w:eastAsia="en-GB"/>
        </w:rPr>
        <w:t>NCC Id:</w:t>
      </w:r>
      <w:r w:rsidRPr="005A4B38">
        <w:rPr>
          <w:rFonts w:ascii="Arial" w:eastAsia="Times New Roman" w:hAnsi="Arial" w:cs="Arial"/>
          <w:color w:val="000000"/>
          <w:sz w:val="24"/>
          <w:szCs w:val="24"/>
          <w:lang w:val="en-GB" w:eastAsia="en-GB"/>
        </w:rPr>
        <w:t xml:space="preserve"> 00168</w:t>
      </w:r>
      <w:r w:rsidR="004D0156">
        <w:rPr>
          <w:rFonts w:ascii="Arial" w:eastAsia="Times New Roman" w:hAnsi="Arial" w:cs="Arial"/>
          <w:color w:val="000000"/>
          <w:sz w:val="24"/>
          <w:szCs w:val="24"/>
          <w:lang w:val="en-GB" w:eastAsia="en-GB"/>
        </w:rPr>
        <w:t>8</w:t>
      </w:r>
      <w:r w:rsidR="0044098E">
        <w:rPr>
          <w:rFonts w:ascii="Arial" w:eastAsia="Times New Roman" w:hAnsi="Arial" w:cs="Arial"/>
          <w:color w:val="000000"/>
          <w:sz w:val="24"/>
          <w:szCs w:val="24"/>
          <w:lang w:val="en-GB" w:eastAsia="en-GB"/>
        </w:rPr>
        <w:t>29</w:t>
      </w:r>
    </w:p>
    <w:p w14:paraId="195595E5" w14:textId="77777777" w:rsidR="00914889" w:rsidRDefault="00914889" w:rsidP="005A4B38">
      <w:pPr>
        <w:spacing w:after="0" w:line="240" w:lineRule="auto"/>
        <w:ind w:left="288"/>
        <w:jc w:val="center"/>
        <w:rPr>
          <w:rFonts w:ascii="Arial" w:eastAsia="Times New Roman" w:hAnsi="Arial" w:cs="Arial"/>
          <w:b/>
          <w:bCs/>
          <w:color w:val="000000"/>
          <w:sz w:val="32"/>
          <w:szCs w:val="32"/>
          <w:lang w:val="en-GB" w:eastAsia="en-GB"/>
        </w:rPr>
      </w:pPr>
    </w:p>
    <w:p w14:paraId="3405E2CB" w14:textId="77777777" w:rsidR="00914889" w:rsidRDefault="00914889" w:rsidP="005A4B38">
      <w:pPr>
        <w:spacing w:after="0" w:line="240" w:lineRule="auto"/>
        <w:ind w:left="288"/>
        <w:jc w:val="center"/>
        <w:rPr>
          <w:rFonts w:ascii="Arial" w:eastAsia="Times New Roman" w:hAnsi="Arial" w:cs="Arial"/>
          <w:b/>
          <w:bCs/>
          <w:color w:val="000000"/>
          <w:sz w:val="32"/>
          <w:szCs w:val="32"/>
          <w:lang w:val="en-GB" w:eastAsia="en-GB"/>
        </w:rPr>
      </w:pPr>
    </w:p>
    <w:p w14:paraId="33D96190" w14:textId="7A071425" w:rsidR="00914889" w:rsidRPr="0023218B" w:rsidRDefault="005A4B38" w:rsidP="0023218B">
      <w:pPr>
        <w:spacing w:after="0" w:line="240" w:lineRule="auto"/>
        <w:ind w:left="288"/>
        <w:jc w:val="center"/>
        <w:rPr>
          <w:rFonts w:ascii="Arial" w:eastAsia="Times New Roman" w:hAnsi="Arial" w:cs="Arial"/>
          <w:b/>
          <w:bCs/>
          <w:color w:val="000000"/>
          <w:sz w:val="32"/>
          <w:szCs w:val="32"/>
          <w:lang w:val="en-GB" w:eastAsia="en-GB"/>
        </w:rPr>
      </w:pPr>
      <w:r w:rsidRPr="005A4B38">
        <w:rPr>
          <w:rFonts w:ascii="Arial" w:eastAsia="Times New Roman" w:hAnsi="Arial" w:cs="Arial"/>
          <w:b/>
          <w:bCs/>
          <w:color w:val="000000"/>
          <w:sz w:val="32"/>
          <w:szCs w:val="32"/>
          <w:lang w:val="en-GB" w:eastAsia="en-GB"/>
        </w:rPr>
        <w:t>SOFTWARICA COLLEGE OF IT AND E-COMMERCE</w:t>
      </w:r>
    </w:p>
    <w:p w14:paraId="21CBA485" w14:textId="1C7334E5" w:rsidR="00914889" w:rsidRDefault="00914889" w:rsidP="005A4B38">
      <w:pPr>
        <w:spacing w:after="0" w:line="240" w:lineRule="auto"/>
        <w:ind w:left="288"/>
        <w:jc w:val="center"/>
        <w:rPr>
          <w:rFonts w:ascii="Times New Roman" w:eastAsia="Times New Roman" w:hAnsi="Times New Roman" w:cs="Times New Roman"/>
          <w:color w:val="auto"/>
          <w:sz w:val="24"/>
          <w:szCs w:val="24"/>
          <w:lang w:val="en-GB" w:eastAsia="en-GB"/>
        </w:rPr>
      </w:pPr>
    </w:p>
    <w:p w14:paraId="0AC0FFF9" w14:textId="2928B193" w:rsidR="00914889" w:rsidRDefault="00914889" w:rsidP="005A4B38">
      <w:pPr>
        <w:spacing w:after="0" w:line="240" w:lineRule="auto"/>
        <w:ind w:left="288"/>
        <w:jc w:val="center"/>
        <w:rPr>
          <w:rFonts w:ascii="Times New Roman" w:eastAsia="Times New Roman" w:hAnsi="Times New Roman" w:cs="Times New Roman"/>
          <w:color w:val="auto"/>
          <w:sz w:val="24"/>
          <w:szCs w:val="24"/>
          <w:lang w:val="en-GB" w:eastAsia="en-GB"/>
        </w:rPr>
      </w:pPr>
    </w:p>
    <w:p w14:paraId="19311E22" w14:textId="0C5DCE01" w:rsidR="00914889" w:rsidRDefault="00914889" w:rsidP="005A4B38">
      <w:pPr>
        <w:spacing w:after="0" w:line="240" w:lineRule="auto"/>
        <w:ind w:left="288"/>
        <w:jc w:val="center"/>
        <w:rPr>
          <w:rFonts w:ascii="Times New Roman" w:eastAsia="Times New Roman" w:hAnsi="Times New Roman" w:cs="Times New Roman"/>
          <w:color w:val="auto"/>
          <w:sz w:val="24"/>
          <w:szCs w:val="24"/>
          <w:lang w:val="en-GB" w:eastAsia="en-GB"/>
        </w:rPr>
      </w:pPr>
    </w:p>
    <w:p w14:paraId="26FB997B" w14:textId="77777777" w:rsidR="00914889" w:rsidRPr="005A4B38" w:rsidRDefault="00914889" w:rsidP="005A4B38">
      <w:pPr>
        <w:spacing w:after="0" w:line="240" w:lineRule="auto"/>
        <w:ind w:left="288"/>
        <w:jc w:val="center"/>
        <w:rPr>
          <w:rFonts w:ascii="Times New Roman" w:eastAsia="Times New Roman" w:hAnsi="Times New Roman" w:cs="Times New Roman"/>
          <w:color w:val="auto"/>
          <w:sz w:val="24"/>
          <w:szCs w:val="24"/>
          <w:lang w:val="en-GB" w:eastAsia="en-GB"/>
        </w:rPr>
      </w:pPr>
    </w:p>
    <w:sdt>
      <w:sdtPr>
        <w:rPr>
          <w:rFonts w:asciiTheme="minorHAnsi" w:eastAsiaTheme="minorHAnsi" w:hAnsiTheme="minorHAnsi" w:cstheme="minorBidi"/>
          <w:color w:val="404040" w:themeColor="text1" w:themeTint="BF"/>
          <w:sz w:val="18"/>
          <w:szCs w:val="18"/>
          <w:lang w:eastAsia="ja-JP"/>
        </w:rPr>
        <w:id w:val="179556572"/>
        <w:docPartObj>
          <w:docPartGallery w:val="Table of Contents"/>
          <w:docPartUnique/>
        </w:docPartObj>
      </w:sdtPr>
      <w:sdtEndPr>
        <w:rPr>
          <w:b/>
          <w:bCs/>
          <w:noProof/>
        </w:rPr>
      </w:sdtEndPr>
      <w:sdtContent>
        <w:p w14:paraId="4C49522B" w14:textId="08000F5C" w:rsidR="009373D4" w:rsidRDefault="009373D4">
          <w:pPr>
            <w:pStyle w:val="TOCHeading"/>
          </w:pPr>
          <w:r>
            <w:t>Table of Contents</w:t>
          </w:r>
        </w:p>
        <w:p w14:paraId="31645330" w14:textId="42A0E4BA" w:rsidR="006B27EE" w:rsidRDefault="009373D4">
          <w:pPr>
            <w:pStyle w:val="TOC1"/>
            <w:tabs>
              <w:tab w:val="right" w:leader="dot" w:pos="9350"/>
            </w:tabs>
            <w:rPr>
              <w:rFonts w:eastAsiaTheme="minorEastAsia"/>
              <w:noProof/>
              <w:color w:val="auto"/>
              <w:sz w:val="22"/>
              <w:szCs w:val="22"/>
              <w:lang w:eastAsia="en-US"/>
            </w:rPr>
          </w:pPr>
          <w:r>
            <w:fldChar w:fldCharType="begin"/>
          </w:r>
          <w:r>
            <w:instrText xml:space="preserve"> TOC \o "1-3" \h \z \u </w:instrText>
          </w:r>
          <w:r>
            <w:fldChar w:fldCharType="separate"/>
          </w:r>
          <w:hyperlink w:anchor="_Toc12801137" w:history="1">
            <w:r w:rsidR="006B27EE" w:rsidRPr="00771AA1">
              <w:rPr>
                <w:rStyle w:val="Hyperlink"/>
                <w:noProof/>
              </w:rPr>
              <w:t>1) Overview</w:t>
            </w:r>
            <w:r w:rsidR="006B27EE">
              <w:rPr>
                <w:noProof/>
                <w:webHidden/>
              </w:rPr>
              <w:tab/>
            </w:r>
            <w:r w:rsidR="006B27EE">
              <w:rPr>
                <w:noProof/>
                <w:webHidden/>
              </w:rPr>
              <w:fldChar w:fldCharType="begin"/>
            </w:r>
            <w:r w:rsidR="006B27EE">
              <w:rPr>
                <w:noProof/>
                <w:webHidden/>
              </w:rPr>
              <w:instrText xml:space="preserve"> PAGEREF _Toc12801137 \h </w:instrText>
            </w:r>
            <w:r w:rsidR="006B27EE">
              <w:rPr>
                <w:noProof/>
                <w:webHidden/>
              </w:rPr>
            </w:r>
            <w:r w:rsidR="006B27EE">
              <w:rPr>
                <w:noProof/>
                <w:webHidden/>
              </w:rPr>
              <w:fldChar w:fldCharType="separate"/>
            </w:r>
            <w:r w:rsidR="006B27EE">
              <w:rPr>
                <w:noProof/>
                <w:webHidden/>
              </w:rPr>
              <w:t>4</w:t>
            </w:r>
            <w:r w:rsidR="006B27EE">
              <w:rPr>
                <w:noProof/>
                <w:webHidden/>
              </w:rPr>
              <w:fldChar w:fldCharType="end"/>
            </w:r>
          </w:hyperlink>
        </w:p>
        <w:p w14:paraId="70D81A99" w14:textId="0DA7C69B" w:rsidR="006B27EE" w:rsidRDefault="00960BBD">
          <w:pPr>
            <w:pStyle w:val="TOC2"/>
            <w:tabs>
              <w:tab w:val="right" w:leader="dot" w:pos="9350"/>
            </w:tabs>
            <w:rPr>
              <w:rFonts w:eastAsiaTheme="minorEastAsia"/>
              <w:noProof/>
              <w:color w:val="auto"/>
              <w:sz w:val="22"/>
              <w:szCs w:val="22"/>
              <w:lang w:eastAsia="en-US"/>
            </w:rPr>
          </w:pPr>
          <w:hyperlink w:anchor="_Toc12801138" w:history="1">
            <w:r w:rsidR="006B27EE" w:rsidRPr="00771AA1">
              <w:rPr>
                <w:rStyle w:val="Hyperlink"/>
                <w:noProof/>
              </w:rPr>
              <w:t>Introduction</w:t>
            </w:r>
            <w:r w:rsidR="006B27EE">
              <w:rPr>
                <w:noProof/>
                <w:webHidden/>
              </w:rPr>
              <w:tab/>
            </w:r>
            <w:r w:rsidR="006B27EE">
              <w:rPr>
                <w:noProof/>
                <w:webHidden/>
              </w:rPr>
              <w:fldChar w:fldCharType="begin"/>
            </w:r>
            <w:r w:rsidR="006B27EE">
              <w:rPr>
                <w:noProof/>
                <w:webHidden/>
              </w:rPr>
              <w:instrText xml:space="preserve"> PAGEREF _Toc12801138 \h </w:instrText>
            </w:r>
            <w:r w:rsidR="006B27EE">
              <w:rPr>
                <w:noProof/>
                <w:webHidden/>
              </w:rPr>
            </w:r>
            <w:r w:rsidR="006B27EE">
              <w:rPr>
                <w:noProof/>
                <w:webHidden/>
              </w:rPr>
              <w:fldChar w:fldCharType="separate"/>
            </w:r>
            <w:r w:rsidR="006B27EE">
              <w:rPr>
                <w:noProof/>
                <w:webHidden/>
              </w:rPr>
              <w:t>4</w:t>
            </w:r>
            <w:r w:rsidR="006B27EE">
              <w:rPr>
                <w:noProof/>
                <w:webHidden/>
              </w:rPr>
              <w:fldChar w:fldCharType="end"/>
            </w:r>
          </w:hyperlink>
        </w:p>
        <w:p w14:paraId="2D814855" w14:textId="6BDAB9DC" w:rsidR="006B27EE" w:rsidRDefault="00960BBD">
          <w:pPr>
            <w:pStyle w:val="TOC2"/>
            <w:tabs>
              <w:tab w:val="right" w:leader="dot" w:pos="9350"/>
            </w:tabs>
            <w:rPr>
              <w:rFonts w:eastAsiaTheme="minorEastAsia"/>
              <w:noProof/>
              <w:color w:val="auto"/>
              <w:sz w:val="22"/>
              <w:szCs w:val="22"/>
              <w:lang w:eastAsia="en-US"/>
            </w:rPr>
          </w:pPr>
          <w:hyperlink w:anchor="_Toc12801139" w:history="1">
            <w:r w:rsidR="006B27EE" w:rsidRPr="00771AA1">
              <w:rPr>
                <w:rStyle w:val="Hyperlink"/>
                <w:noProof/>
              </w:rPr>
              <w:t>Problem Statement</w:t>
            </w:r>
            <w:r w:rsidR="006B27EE">
              <w:rPr>
                <w:noProof/>
                <w:webHidden/>
              </w:rPr>
              <w:tab/>
            </w:r>
            <w:r w:rsidR="006B27EE">
              <w:rPr>
                <w:noProof/>
                <w:webHidden/>
              </w:rPr>
              <w:fldChar w:fldCharType="begin"/>
            </w:r>
            <w:r w:rsidR="006B27EE">
              <w:rPr>
                <w:noProof/>
                <w:webHidden/>
              </w:rPr>
              <w:instrText xml:space="preserve"> PAGEREF _Toc12801139 \h </w:instrText>
            </w:r>
            <w:r w:rsidR="006B27EE">
              <w:rPr>
                <w:noProof/>
                <w:webHidden/>
              </w:rPr>
            </w:r>
            <w:r w:rsidR="006B27EE">
              <w:rPr>
                <w:noProof/>
                <w:webHidden/>
              </w:rPr>
              <w:fldChar w:fldCharType="separate"/>
            </w:r>
            <w:r w:rsidR="006B27EE">
              <w:rPr>
                <w:noProof/>
                <w:webHidden/>
              </w:rPr>
              <w:t>4</w:t>
            </w:r>
            <w:r w:rsidR="006B27EE">
              <w:rPr>
                <w:noProof/>
                <w:webHidden/>
              </w:rPr>
              <w:fldChar w:fldCharType="end"/>
            </w:r>
          </w:hyperlink>
        </w:p>
        <w:p w14:paraId="53C0BC52" w14:textId="1F0BD886" w:rsidR="006B27EE" w:rsidRDefault="00960BBD">
          <w:pPr>
            <w:pStyle w:val="TOC2"/>
            <w:tabs>
              <w:tab w:val="right" w:leader="dot" w:pos="9350"/>
            </w:tabs>
            <w:rPr>
              <w:rFonts w:eastAsiaTheme="minorEastAsia"/>
              <w:noProof/>
              <w:color w:val="auto"/>
              <w:sz w:val="22"/>
              <w:szCs w:val="22"/>
              <w:lang w:eastAsia="en-US"/>
            </w:rPr>
          </w:pPr>
          <w:hyperlink w:anchor="_Toc12801140" w:history="1">
            <w:r w:rsidR="006B27EE" w:rsidRPr="00771AA1">
              <w:rPr>
                <w:rStyle w:val="Hyperlink"/>
                <w:noProof/>
              </w:rPr>
              <w:t>Justification for The Project</w:t>
            </w:r>
            <w:r w:rsidR="006B27EE">
              <w:rPr>
                <w:noProof/>
                <w:webHidden/>
              </w:rPr>
              <w:tab/>
            </w:r>
            <w:r w:rsidR="006B27EE">
              <w:rPr>
                <w:noProof/>
                <w:webHidden/>
              </w:rPr>
              <w:fldChar w:fldCharType="begin"/>
            </w:r>
            <w:r w:rsidR="006B27EE">
              <w:rPr>
                <w:noProof/>
                <w:webHidden/>
              </w:rPr>
              <w:instrText xml:space="preserve"> PAGEREF _Toc12801140 \h </w:instrText>
            </w:r>
            <w:r w:rsidR="006B27EE">
              <w:rPr>
                <w:noProof/>
                <w:webHidden/>
              </w:rPr>
            </w:r>
            <w:r w:rsidR="006B27EE">
              <w:rPr>
                <w:noProof/>
                <w:webHidden/>
              </w:rPr>
              <w:fldChar w:fldCharType="separate"/>
            </w:r>
            <w:r w:rsidR="006B27EE">
              <w:rPr>
                <w:noProof/>
                <w:webHidden/>
              </w:rPr>
              <w:t>4</w:t>
            </w:r>
            <w:r w:rsidR="006B27EE">
              <w:rPr>
                <w:noProof/>
                <w:webHidden/>
              </w:rPr>
              <w:fldChar w:fldCharType="end"/>
            </w:r>
          </w:hyperlink>
        </w:p>
        <w:p w14:paraId="24056EA8" w14:textId="3B116362" w:rsidR="006B27EE" w:rsidRDefault="00960BBD">
          <w:pPr>
            <w:pStyle w:val="TOC2"/>
            <w:tabs>
              <w:tab w:val="right" w:leader="dot" w:pos="9350"/>
            </w:tabs>
            <w:rPr>
              <w:rFonts w:eastAsiaTheme="minorEastAsia"/>
              <w:noProof/>
              <w:color w:val="auto"/>
              <w:sz w:val="22"/>
              <w:szCs w:val="22"/>
              <w:lang w:eastAsia="en-US"/>
            </w:rPr>
          </w:pPr>
          <w:hyperlink w:anchor="_Toc12801141" w:history="1">
            <w:r w:rsidR="006B27EE" w:rsidRPr="00771AA1">
              <w:rPr>
                <w:rStyle w:val="Hyperlink"/>
                <w:noProof/>
              </w:rPr>
              <w:t>Description of The Proposed System</w:t>
            </w:r>
            <w:r w:rsidR="006B27EE">
              <w:rPr>
                <w:noProof/>
                <w:webHidden/>
              </w:rPr>
              <w:tab/>
            </w:r>
            <w:r w:rsidR="006B27EE">
              <w:rPr>
                <w:noProof/>
                <w:webHidden/>
              </w:rPr>
              <w:fldChar w:fldCharType="begin"/>
            </w:r>
            <w:r w:rsidR="006B27EE">
              <w:rPr>
                <w:noProof/>
                <w:webHidden/>
              </w:rPr>
              <w:instrText xml:space="preserve"> PAGEREF _Toc12801141 \h </w:instrText>
            </w:r>
            <w:r w:rsidR="006B27EE">
              <w:rPr>
                <w:noProof/>
                <w:webHidden/>
              </w:rPr>
            </w:r>
            <w:r w:rsidR="006B27EE">
              <w:rPr>
                <w:noProof/>
                <w:webHidden/>
              </w:rPr>
              <w:fldChar w:fldCharType="separate"/>
            </w:r>
            <w:r w:rsidR="006B27EE">
              <w:rPr>
                <w:noProof/>
                <w:webHidden/>
              </w:rPr>
              <w:t>4</w:t>
            </w:r>
            <w:r w:rsidR="006B27EE">
              <w:rPr>
                <w:noProof/>
                <w:webHidden/>
              </w:rPr>
              <w:fldChar w:fldCharType="end"/>
            </w:r>
          </w:hyperlink>
        </w:p>
        <w:p w14:paraId="7F72E6D6" w14:textId="73507C13" w:rsidR="006B27EE" w:rsidRDefault="00960BBD">
          <w:pPr>
            <w:pStyle w:val="TOC3"/>
            <w:tabs>
              <w:tab w:val="right" w:leader="dot" w:pos="9350"/>
            </w:tabs>
            <w:rPr>
              <w:rFonts w:eastAsiaTheme="minorEastAsia"/>
              <w:noProof/>
              <w:color w:val="auto"/>
              <w:sz w:val="22"/>
              <w:szCs w:val="22"/>
              <w:lang w:eastAsia="en-US"/>
            </w:rPr>
          </w:pPr>
          <w:hyperlink w:anchor="_Toc12801142" w:history="1">
            <w:r w:rsidR="006B27EE" w:rsidRPr="00771AA1">
              <w:rPr>
                <w:rStyle w:val="Hyperlink"/>
                <w:noProof/>
              </w:rPr>
              <w:t>Features of The Project</w:t>
            </w:r>
            <w:r w:rsidR="006B27EE">
              <w:rPr>
                <w:noProof/>
                <w:webHidden/>
              </w:rPr>
              <w:tab/>
            </w:r>
            <w:r w:rsidR="006B27EE">
              <w:rPr>
                <w:noProof/>
                <w:webHidden/>
              </w:rPr>
              <w:fldChar w:fldCharType="begin"/>
            </w:r>
            <w:r w:rsidR="006B27EE">
              <w:rPr>
                <w:noProof/>
                <w:webHidden/>
              </w:rPr>
              <w:instrText xml:space="preserve"> PAGEREF _Toc12801142 \h </w:instrText>
            </w:r>
            <w:r w:rsidR="006B27EE">
              <w:rPr>
                <w:noProof/>
                <w:webHidden/>
              </w:rPr>
            </w:r>
            <w:r w:rsidR="006B27EE">
              <w:rPr>
                <w:noProof/>
                <w:webHidden/>
              </w:rPr>
              <w:fldChar w:fldCharType="separate"/>
            </w:r>
            <w:r w:rsidR="006B27EE">
              <w:rPr>
                <w:noProof/>
                <w:webHidden/>
              </w:rPr>
              <w:t>4</w:t>
            </w:r>
            <w:r w:rsidR="006B27EE">
              <w:rPr>
                <w:noProof/>
                <w:webHidden/>
              </w:rPr>
              <w:fldChar w:fldCharType="end"/>
            </w:r>
          </w:hyperlink>
        </w:p>
        <w:p w14:paraId="760EAEB4" w14:textId="398AE3A2" w:rsidR="006B27EE" w:rsidRDefault="00960BBD">
          <w:pPr>
            <w:pStyle w:val="TOC1"/>
            <w:tabs>
              <w:tab w:val="right" w:leader="dot" w:pos="9350"/>
            </w:tabs>
            <w:rPr>
              <w:rFonts w:eastAsiaTheme="minorEastAsia"/>
              <w:noProof/>
              <w:color w:val="auto"/>
              <w:sz w:val="22"/>
              <w:szCs w:val="22"/>
              <w:lang w:eastAsia="en-US"/>
            </w:rPr>
          </w:pPr>
          <w:hyperlink w:anchor="_Toc12801143" w:history="1">
            <w:r w:rsidR="006B27EE" w:rsidRPr="00771AA1">
              <w:rPr>
                <w:rStyle w:val="Hyperlink"/>
                <w:noProof/>
              </w:rPr>
              <w:t>2) Scope (Area of coverage)</w:t>
            </w:r>
            <w:r w:rsidR="006B27EE">
              <w:rPr>
                <w:noProof/>
                <w:webHidden/>
              </w:rPr>
              <w:tab/>
            </w:r>
            <w:r w:rsidR="006B27EE">
              <w:rPr>
                <w:noProof/>
                <w:webHidden/>
              </w:rPr>
              <w:fldChar w:fldCharType="begin"/>
            </w:r>
            <w:r w:rsidR="006B27EE">
              <w:rPr>
                <w:noProof/>
                <w:webHidden/>
              </w:rPr>
              <w:instrText xml:space="preserve"> PAGEREF _Toc12801143 \h </w:instrText>
            </w:r>
            <w:r w:rsidR="006B27EE">
              <w:rPr>
                <w:noProof/>
                <w:webHidden/>
              </w:rPr>
            </w:r>
            <w:r w:rsidR="006B27EE">
              <w:rPr>
                <w:noProof/>
                <w:webHidden/>
              </w:rPr>
              <w:fldChar w:fldCharType="separate"/>
            </w:r>
            <w:r w:rsidR="006B27EE">
              <w:rPr>
                <w:noProof/>
                <w:webHidden/>
              </w:rPr>
              <w:t>5</w:t>
            </w:r>
            <w:r w:rsidR="006B27EE">
              <w:rPr>
                <w:noProof/>
                <w:webHidden/>
              </w:rPr>
              <w:fldChar w:fldCharType="end"/>
            </w:r>
          </w:hyperlink>
        </w:p>
        <w:p w14:paraId="2C511F1C" w14:textId="0ACBBB01" w:rsidR="006B27EE" w:rsidRDefault="00960BBD">
          <w:pPr>
            <w:pStyle w:val="TOC2"/>
            <w:tabs>
              <w:tab w:val="right" w:leader="dot" w:pos="9350"/>
            </w:tabs>
            <w:rPr>
              <w:rFonts w:eastAsiaTheme="minorEastAsia"/>
              <w:noProof/>
              <w:color w:val="auto"/>
              <w:sz w:val="22"/>
              <w:szCs w:val="22"/>
              <w:lang w:eastAsia="en-US"/>
            </w:rPr>
          </w:pPr>
          <w:hyperlink w:anchor="_Toc12801144" w:history="1">
            <w:r w:rsidR="006B27EE" w:rsidRPr="00771AA1">
              <w:rPr>
                <w:rStyle w:val="Hyperlink"/>
                <w:noProof/>
              </w:rPr>
              <w:t>Aim</w:t>
            </w:r>
            <w:r w:rsidR="006B27EE">
              <w:rPr>
                <w:noProof/>
                <w:webHidden/>
              </w:rPr>
              <w:tab/>
            </w:r>
            <w:r w:rsidR="006B27EE">
              <w:rPr>
                <w:noProof/>
                <w:webHidden/>
              </w:rPr>
              <w:fldChar w:fldCharType="begin"/>
            </w:r>
            <w:r w:rsidR="006B27EE">
              <w:rPr>
                <w:noProof/>
                <w:webHidden/>
              </w:rPr>
              <w:instrText xml:space="preserve"> PAGEREF _Toc12801144 \h </w:instrText>
            </w:r>
            <w:r w:rsidR="006B27EE">
              <w:rPr>
                <w:noProof/>
                <w:webHidden/>
              </w:rPr>
            </w:r>
            <w:r w:rsidR="006B27EE">
              <w:rPr>
                <w:noProof/>
                <w:webHidden/>
              </w:rPr>
              <w:fldChar w:fldCharType="separate"/>
            </w:r>
            <w:r w:rsidR="006B27EE">
              <w:rPr>
                <w:noProof/>
                <w:webHidden/>
              </w:rPr>
              <w:t>6</w:t>
            </w:r>
            <w:r w:rsidR="006B27EE">
              <w:rPr>
                <w:noProof/>
                <w:webHidden/>
              </w:rPr>
              <w:fldChar w:fldCharType="end"/>
            </w:r>
          </w:hyperlink>
        </w:p>
        <w:p w14:paraId="3F23486B" w14:textId="326044DD" w:rsidR="006B27EE" w:rsidRDefault="00960BBD">
          <w:pPr>
            <w:pStyle w:val="TOC2"/>
            <w:tabs>
              <w:tab w:val="right" w:leader="dot" w:pos="9350"/>
            </w:tabs>
            <w:rPr>
              <w:rFonts w:eastAsiaTheme="minorEastAsia"/>
              <w:noProof/>
              <w:color w:val="auto"/>
              <w:sz w:val="22"/>
              <w:szCs w:val="22"/>
              <w:lang w:eastAsia="en-US"/>
            </w:rPr>
          </w:pPr>
          <w:hyperlink w:anchor="_Toc12801145" w:history="1">
            <w:r w:rsidR="006B27EE" w:rsidRPr="00771AA1">
              <w:rPr>
                <w:rStyle w:val="Hyperlink"/>
                <w:noProof/>
              </w:rPr>
              <w:t>Objective</w:t>
            </w:r>
            <w:r w:rsidR="006B27EE">
              <w:rPr>
                <w:noProof/>
                <w:webHidden/>
              </w:rPr>
              <w:tab/>
            </w:r>
            <w:r w:rsidR="006B27EE">
              <w:rPr>
                <w:noProof/>
                <w:webHidden/>
              </w:rPr>
              <w:fldChar w:fldCharType="begin"/>
            </w:r>
            <w:r w:rsidR="006B27EE">
              <w:rPr>
                <w:noProof/>
                <w:webHidden/>
              </w:rPr>
              <w:instrText xml:space="preserve"> PAGEREF _Toc12801145 \h </w:instrText>
            </w:r>
            <w:r w:rsidR="006B27EE">
              <w:rPr>
                <w:noProof/>
                <w:webHidden/>
              </w:rPr>
            </w:r>
            <w:r w:rsidR="006B27EE">
              <w:rPr>
                <w:noProof/>
                <w:webHidden/>
              </w:rPr>
              <w:fldChar w:fldCharType="separate"/>
            </w:r>
            <w:r w:rsidR="006B27EE">
              <w:rPr>
                <w:noProof/>
                <w:webHidden/>
              </w:rPr>
              <w:t>6</w:t>
            </w:r>
            <w:r w:rsidR="006B27EE">
              <w:rPr>
                <w:noProof/>
                <w:webHidden/>
              </w:rPr>
              <w:fldChar w:fldCharType="end"/>
            </w:r>
          </w:hyperlink>
        </w:p>
        <w:p w14:paraId="479E0324" w14:textId="114F2940" w:rsidR="006B27EE" w:rsidRDefault="00960BBD">
          <w:pPr>
            <w:pStyle w:val="TOC2"/>
            <w:tabs>
              <w:tab w:val="right" w:leader="dot" w:pos="9350"/>
            </w:tabs>
            <w:rPr>
              <w:rFonts w:eastAsiaTheme="minorEastAsia"/>
              <w:noProof/>
              <w:color w:val="auto"/>
              <w:sz w:val="22"/>
              <w:szCs w:val="22"/>
              <w:lang w:eastAsia="en-US"/>
            </w:rPr>
          </w:pPr>
          <w:hyperlink w:anchor="_Toc12801146" w:history="1">
            <w:r w:rsidR="006B27EE" w:rsidRPr="00771AA1">
              <w:rPr>
                <w:rStyle w:val="Hyperlink"/>
                <w:noProof/>
              </w:rPr>
              <w:t>Overview of system scope</w:t>
            </w:r>
            <w:r w:rsidR="006B27EE">
              <w:rPr>
                <w:noProof/>
                <w:webHidden/>
              </w:rPr>
              <w:tab/>
            </w:r>
            <w:r w:rsidR="006B27EE">
              <w:rPr>
                <w:noProof/>
                <w:webHidden/>
              </w:rPr>
              <w:fldChar w:fldCharType="begin"/>
            </w:r>
            <w:r w:rsidR="006B27EE">
              <w:rPr>
                <w:noProof/>
                <w:webHidden/>
              </w:rPr>
              <w:instrText xml:space="preserve"> PAGEREF _Toc12801146 \h </w:instrText>
            </w:r>
            <w:r w:rsidR="006B27EE">
              <w:rPr>
                <w:noProof/>
                <w:webHidden/>
              </w:rPr>
            </w:r>
            <w:r w:rsidR="006B27EE">
              <w:rPr>
                <w:noProof/>
                <w:webHidden/>
              </w:rPr>
              <w:fldChar w:fldCharType="separate"/>
            </w:r>
            <w:r w:rsidR="006B27EE">
              <w:rPr>
                <w:noProof/>
                <w:webHidden/>
              </w:rPr>
              <w:t>6</w:t>
            </w:r>
            <w:r w:rsidR="006B27EE">
              <w:rPr>
                <w:noProof/>
                <w:webHidden/>
              </w:rPr>
              <w:fldChar w:fldCharType="end"/>
            </w:r>
          </w:hyperlink>
        </w:p>
        <w:p w14:paraId="13EB66DB" w14:textId="5C1D1392" w:rsidR="006B27EE" w:rsidRDefault="00960BBD">
          <w:pPr>
            <w:pStyle w:val="TOC1"/>
            <w:tabs>
              <w:tab w:val="right" w:leader="dot" w:pos="9350"/>
            </w:tabs>
            <w:rPr>
              <w:rFonts w:eastAsiaTheme="minorEastAsia"/>
              <w:noProof/>
              <w:color w:val="auto"/>
              <w:sz w:val="22"/>
              <w:szCs w:val="22"/>
              <w:lang w:eastAsia="en-US"/>
            </w:rPr>
          </w:pPr>
          <w:hyperlink w:anchor="_Toc12801147" w:history="1">
            <w:r w:rsidR="006B27EE" w:rsidRPr="00771AA1">
              <w:rPr>
                <w:rStyle w:val="Hyperlink"/>
                <w:noProof/>
              </w:rPr>
              <w:t>3) Development Methodology</w:t>
            </w:r>
            <w:r w:rsidR="006B27EE">
              <w:rPr>
                <w:noProof/>
                <w:webHidden/>
              </w:rPr>
              <w:tab/>
            </w:r>
            <w:r w:rsidR="006B27EE">
              <w:rPr>
                <w:noProof/>
                <w:webHidden/>
              </w:rPr>
              <w:fldChar w:fldCharType="begin"/>
            </w:r>
            <w:r w:rsidR="006B27EE">
              <w:rPr>
                <w:noProof/>
                <w:webHidden/>
              </w:rPr>
              <w:instrText xml:space="preserve"> PAGEREF _Toc12801147 \h </w:instrText>
            </w:r>
            <w:r w:rsidR="006B27EE">
              <w:rPr>
                <w:noProof/>
                <w:webHidden/>
              </w:rPr>
            </w:r>
            <w:r w:rsidR="006B27EE">
              <w:rPr>
                <w:noProof/>
                <w:webHidden/>
              </w:rPr>
              <w:fldChar w:fldCharType="separate"/>
            </w:r>
            <w:r w:rsidR="006B27EE">
              <w:rPr>
                <w:noProof/>
                <w:webHidden/>
              </w:rPr>
              <w:t>7</w:t>
            </w:r>
            <w:r w:rsidR="006B27EE">
              <w:rPr>
                <w:noProof/>
                <w:webHidden/>
              </w:rPr>
              <w:fldChar w:fldCharType="end"/>
            </w:r>
          </w:hyperlink>
        </w:p>
        <w:p w14:paraId="48D58CD1" w14:textId="37E06C90" w:rsidR="006B27EE" w:rsidRDefault="00960BBD">
          <w:pPr>
            <w:pStyle w:val="TOC1"/>
            <w:tabs>
              <w:tab w:val="right" w:leader="dot" w:pos="9350"/>
            </w:tabs>
            <w:rPr>
              <w:rFonts w:eastAsiaTheme="minorEastAsia"/>
              <w:noProof/>
              <w:color w:val="auto"/>
              <w:sz w:val="22"/>
              <w:szCs w:val="22"/>
              <w:lang w:eastAsia="en-US"/>
            </w:rPr>
          </w:pPr>
          <w:hyperlink w:anchor="_Toc12801148" w:history="1">
            <w:r w:rsidR="006B27EE" w:rsidRPr="00771AA1">
              <w:rPr>
                <w:rStyle w:val="Hyperlink"/>
                <w:noProof/>
              </w:rPr>
              <w:t>4) Project Plan</w:t>
            </w:r>
            <w:r w:rsidR="006B27EE">
              <w:rPr>
                <w:noProof/>
                <w:webHidden/>
              </w:rPr>
              <w:tab/>
            </w:r>
            <w:r w:rsidR="006B27EE">
              <w:rPr>
                <w:noProof/>
                <w:webHidden/>
              </w:rPr>
              <w:fldChar w:fldCharType="begin"/>
            </w:r>
            <w:r w:rsidR="006B27EE">
              <w:rPr>
                <w:noProof/>
                <w:webHidden/>
              </w:rPr>
              <w:instrText xml:space="preserve"> PAGEREF _Toc12801148 \h </w:instrText>
            </w:r>
            <w:r w:rsidR="006B27EE">
              <w:rPr>
                <w:noProof/>
                <w:webHidden/>
              </w:rPr>
            </w:r>
            <w:r w:rsidR="006B27EE">
              <w:rPr>
                <w:noProof/>
                <w:webHidden/>
              </w:rPr>
              <w:fldChar w:fldCharType="separate"/>
            </w:r>
            <w:r w:rsidR="006B27EE">
              <w:rPr>
                <w:noProof/>
                <w:webHidden/>
              </w:rPr>
              <w:t>9</w:t>
            </w:r>
            <w:r w:rsidR="006B27EE">
              <w:rPr>
                <w:noProof/>
                <w:webHidden/>
              </w:rPr>
              <w:fldChar w:fldCharType="end"/>
            </w:r>
          </w:hyperlink>
        </w:p>
        <w:p w14:paraId="4387FCAD" w14:textId="62DE6B29" w:rsidR="006B27EE" w:rsidRDefault="00960BBD">
          <w:pPr>
            <w:pStyle w:val="TOC2"/>
            <w:tabs>
              <w:tab w:val="right" w:leader="dot" w:pos="9350"/>
            </w:tabs>
            <w:rPr>
              <w:rFonts w:eastAsiaTheme="minorEastAsia"/>
              <w:noProof/>
              <w:color w:val="auto"/>
              <w:sz w:val="22"/>
              <w:szCs w:val="22"/>
              <w:lang w:eastAsia="en-US"/>
            </w:rPr>
          </w:pPr>
          <w:hyperlink w:anchor="_Toc12801149" w:history="1">
            <w:r w:rsidR="006B27EE" w:rsidRPr="00771AA1">
              <w:rPr>
                <w:rStyle w:val="Hyperlink"/>
                <w:noProof/>
              </w:rPr>
              <w:t>Work breakdown structure</w:t>
            </w:r>
            <w:r w:rsidR="006B27EE">
              <w:rPr>
                <w:noProof/>
                <w:webHidden/>
              </w:rPr>
              <w:tab/>
            </w:r>
            <w:r w:rsidR="006B27EE">
              <w:rPr>
                <w:noProof/>
                <w:webHidden/>
              </w:rPr>
              <w:fldChar w:fldCharType="begin"/>
            </w:r>
            <w:r w:rsidR="006B27EE">
              <w:rPr>
                <w:noProof/>
                <w:webHidden/>
              </w:rPr>
              <w:instrText xml:space="preserve"> PAGEREF _Toc12801149 \h </w:instrText>
            </w:r>
            <w:r w:rsidR="006B27EE">
              <w:rPr>
                <w:noProof/>
                <w:webHidden/>
              </w:rPr>
            </w:r>
            <w:r w:rsidR="006B27EE">
              <w:rPr>
                <w:noProof/>
                <w:webHidden/>
              </w:rPr>
              <w:fldChar w:fldCharType="separate"/>
            </w:r>
            <w:r w:rsidR="006B27EE">
              <w:rPr>
                <w:noProof/>
                <w:webHidden/>
              </w:rPr>
              <w:t>9</w:t>
            </w:r>
            <w:r w:rsidR="006B27EE">
              <w:rPr>
                <w:noProof/>
                <w:webHidden/>
              </w:rPr>
              <w:fldChar w:fldCharType="end"/>
            </w:r>
          </w:hyperlink>
        </w:p>
        <w:p w14:paraId="52F54F04" w14:textId="6E2B3784" w:rsidR="006B27EE" w:rsidRDefault="00960BBD">
          <w:pPr>
            <w:pStyle w:val="TOC2"/>
            <w:tabs>
              <w:tab w:val="right" w:leader="dot" w:pos="9350"/>
            </w:tabs>
            <w:rPr>
              <w:rFonts w:eastAsiaTheme="minorEastAsia"/>
              <w:noProof/>
              <w:color w:val="auto"/>
              <w:sz w:val="22"/>
              <w:szCs w:val="22"/>
              <w:lang w:eastAsia="en-US"/>
            </w:rPr>
          </w:pPr>
          <w:hyperlink w:anchor="_Toc12801150" w:history="1">
            <w:r w:rsidR="006B27EE" w:rsidRPr="00771AA1">
              <w:rPr>
                <w:rStyle w:val="Hyperlink"/>
                <w:noProof/>
              </w:rPr>
              <w:t>Time Estimation</w:t>
            </w:r>
            <w:r w:rsidR="006B27EE">
              <w:rPr>
                <w:noProof/>
                <w:webHidden/>
              </w:rPr>
              <w:tab/>
            </w:r>
            <w:r w:rsidR="006B27EE">
              <w:rPr>
                <w:noProof/>
                <w:webHidden/>
              </w:rPr>
              <w:fldChar w:fldCharType="begin"/>
            </w:r>
            <w:r w:rsidR="006B27EE">
              <w:rPr>
                <w:noProof/>
                <w:webHidden/>
              </w:rPr>
              <w:instrText xml:space="preserve"> PAGEREF _Toc12801150 \h </w:instrText>
            </w:r>
            <w:r w:rsidR="006B27EE">
              <w:rPr>
                <w:noProof/>
                <w:webHidden/>
              </w:rPr>
            </w:r>
            <w:r w:rsidR="006B27EE">
              <w:rPr>
                <w:noProof/>
                <w:webHidden/>
              </w:rPr>
              <w:fldChar w:fldCharType="separate"/>
            </w:r>
            <w:r w:rsidR="006B27EE">
              <w:rPr>
                <w:noProof/>
                <w:webHidden/>
              </w:rPr>
              <w:t>10</w:t>
            </w:r>
            <w:r w:rsidR="006B27EE">
              <w:rPr>
                <w:noProof/>
                <w:webHidden/>
              </w:rPr>
              <w:fldChar w:fldCharType="end"/>
            </w:r>
          </w:hyperlink>
        </w:p>
        <w:p w14:paraId="27E521F3" w14:textId="0A852ADE" w:rsidR="006B27EE" w:rsidRDefault="00960BBD">
          <w:pPr>
            <w:pStyle w:val="TOC2"/>
            <w:tabs>
              <w:tab w:val="right" w:leader="dot" w:pos="9350"/>
            </w:tabs>
            <w:rPr>
              <w:rFonts w:eastAsiaTheme="minorEastAsia"/>
              <w:noProof/>
              <w:color w:val="auto"/>
              <w:sz w:val="22"/>
              <w:szCs w:val="22"/>
              <w:lang w:eastAsia="en-US"/>
            </w:rPr>
          </w:pPr>
          <w:hyperlink w:anchor="_Toc12801151" w:history="1">
            <w:r w:rsidR="006B27EE" w:rsidRPr="00771AA1">
              <w:rPr>
                <w:rStyle w:val="Hyperlink"/>
                <w:noProof/>
              </w:rPr>
              <w:t>Milestone</w:t>
            </w:r>
            <w:r w:rsidR="006B27EE">
              <w:rPr>
                <w:noProof/>
                <w:webHidden/>
              </w:rPr>
              <w:tab/>
            </w:r>
            <w:r w:rsidR="006B27EE">
              <w:rPr>
                <w:noProof/>
                <w:webHidden/>
              </w:rPr>
              <w:fldChar w:fldCharType="begin"/>
            </w:r>
            <w:r w:rsidR="006B27EE">
              <w:rPr>
                <w:noProof/>
                <w:webHidden/>
              </w:rPr>
              <w:instrText xml:space="preserve"> PAGEREF _Toc12801151 \h </w:instrText>
            </w:r>
            <w:r w:rsidR="006B27EE">
              <w:rPr>
                <w:noProof/>
                <w:webHidden/>
              </w:rPr>
            </w:r>
            <w:r w:rsidR="006B27EE">
              <w:rPr>
                <w:noProof/>
                <w:webHidden/>
              </w:rPr>
              <w:fldChar w:fldCharType="separate"/>
            </w:r>
            <w:r w:rsidR="006B27EE">
              <w:rPr>
                <w:noProof/>
                <w:webHidden/>
              </w:rPr>
              <w:t>11</w:t>
            </w:r>
            <w:r w:rsidR="006B27EE">
              <w:rPr>
                <w:noProof/>
                <w:webHidden/>
              </w:rPr>
              <w:fldChar w:fldCharType="end"/>
            </w:r>
          </w:hyperlink>
        </w:p>
        <w:p w14:paraId="1C54246C" w14:textId="1D85AB20" w:rsidR="006B27EE" w:rsidRDefault="00960BBD">
          <w:pPr>
            <w:pStyle w:val="TOC2"/>
            <w:tabs>
              <w:tab w:val="right" w:leader="dot" w:pos="9350"/>
            </w:tabs>
            <w:rPr>
              <w:rFonts w:eastAsiaTheme="minorEastAsia"/>
              <w:noProof/>
              <w:color w:val="auto"/>
              <w:sz w:val="22"/>
              <w:szCs w:val="22"/>
              <w:lang w:eastAsia="en-US"/>
            </w:rPr>
          </w:pPr>
          <w:hyperlink w:anchor="_Toc12801152" w:history="1">
            <w:r w:rsidR="006B27EE" w:rsidRPr="00771AA1">
              <w:rPr>
                <w:rStyle w:val="Hyperlink"/>
                <w:noProof/>
              </w:rPr>
              <w:t>Scheduling/ Gantt Chart</w:t>
            </w:r>
            <w:r w:rsidR="006B27EE">
              <w:rPr>
                <w:noProof/>
                <w:webHidden/>
              </w:rPr>
              <w:tab/>
            </w:r>
            <w:r w:rsidR="006B27EE">
              <w:rPr>
                <w:noProof/>
                <w:webHidden/>
              </w:rPr>
              <w:fldChar w:fldCharType="begin"/>
            </w:r>
            <w:r w:rsidR="006B27EE">
              <w:rPr>
                <w:noProof/>
                <w:webHidden/>
              </w:rPr>
              <w:instrText xml:space="preserve"> PAGEREF _Toc12801152 \h </w:instrText>
            </w:r>
            <w:r w:rsidR="006B27EE">
              <w:rPr>
                <w:noProof/>
                <w:webHidden/>
              </w:rPr>
            </w:r>
            <w:r w:rsidR="006B27EE">
              <w:rPr>
                <w:noProof/>
                <w:webHidden/>
              </w:rPr>
              <w:fldChar w:fldCharType="separate"/>
            </w:r>
            <w:r w:rsidR="006B27EE">
              <w:rPr>
                <w:noProof/>
                <w:webHidden/>
              </w:rPr>
              <w:t>12</w:t>
            </w:r>
            <w:r w:rsidR="006B27EE">
              <w:rPr>
                <w:noProof/>
                <w:webHidden/>
              </w:rPr>
              <w:fldChar w:fldCharType="end"/>
            </w:r>
          </w:hyperlink>
        </w:p>
        <w:p w14:paraId="6305FF1A" w14:textId="10A2B0D6" w:rsidR="006B27EE" w:rsidRDefault="00960BBD">
          <w:pPr>
            <w:pStyle w:val="TOC1"/>
            <w:tabs>
              <w:tab w:val="right" w:leader="dot" w:pos="9350"/>
            </w:tabs>
            <w:rPr>
              <w:rFonts w:eastAsiaTheme="minorEastAsia"/>
              <w:noProof/>
              <w:color w:val="auto"/>
              <w:sz w:val="22"/>
              <w:szCs w:val="22"/>
              <w:lang w:eastAsia="en-US"/>
            </w:rPr>
          </w:pPr>
          <w:hyperlink w:anchor="_Toc12801153" w:history="1">
            <w:r w:rsidR="006B27EE" w:rsidRPr="00771AA1">
              <w:rPr>
                <w:rStyle w:val="Hyperlink"/>
                <w:noProof/>
              </w:rPr>
              <w:t>5) Other Project Activities</w:t>
            </w:r>
            <w:r w:rsidR="006B27EE">
              <w:rPr>
                <w:noProof/>
                <w:webHidden/>
              </w:rPr>
              <w:tab/>
            </w:r>
            <w:r w:rsidR="006B27EE">
              <w:rPr>
                <w:noProof/>
                <w:webHidden/>
              </w:rPr>
              <w:fldChar w:fldCharType="begin"/>
            </w:r>
            <w:r w:rsidR="006B27EE">
              <w:rPr>
                <w:noProof/>
                <w:webHidden/>
              </w:rPr>
              <w:instrText xml:space="preserve"> PAGEREF _Toc12801153 \h </w:instrText>
            </w:r>
            <w:r w:rsidR="006B27EE">
              <w:rPr>
                <w:noProof/>
                <w:webHidden/>
              </w:rPr>
            </w:r>
            <w:r w:rsidR="006B27EE">
              <w:rPr>
                <w:noProof/>
                <w:webHidden/>
              </w:rPr>
              <w:fldChar w:fldCharType="separate"/>
            </w:r>
            <w:r w:rsidR="006B27EE">
              <w:rPr>
                <w:noProof/>
                <w:webHidden/>
              </w:rPr>
              <w:t>13</w:t>
            </w:r>
            <w:r w:rsidR="006B27EE">
              <w:rPr>
                <w:noProof/>
                <w:webHidden/>
              </w:rPr>
              <w:fldChar w:fldCharType="end"/>
            </w:r>
          </w:hyperlink>
        </w:p>
        <w:p w14:paraId="7818674D" w14:textId="7FA00362" w:rsidR="006B27EE" w:rsidRDefault="00960BBD">
          <w:pPr>
            <w:pStyle w:val="TOC2"/>
            <w:tabs>
              <w:tab w:val="right" w:leader="dot" w:pos="9350"/>
            </w:tabs>
            <w:rPr>
              <w:rFonts w:eastAsiaTheme="minorEastAsia"/>
              <w:noProof/>
              <w:color w:val="auto"/>
              <w:sz w:val="22"/>
              <w:szCs w:val="22"/>
              <w:lang w:eastAsia="en-US"/>
            </w:rPr>
          </w:pPr>
          <w:hyperlink w:anchor="_Toc12801154" w:history="1">
            <w:r w:rsidR="006B27EE" w:rsidRPr="00771AA1">
              <w:rPr>
                <w:rStyle w:val="Hyperlink"/>
                <w:noProof/>
              </w:rPr>
              <w:t>Risk Management</w:t>
            </w:r>
            <w:r w:rsidR="006B27EE">
              <w:rPr>
                <w:noProof/>
                <w:webHidden/>
              </w:rPr>
              <w:tab/>
            </w:r>
            <w:r w:rsidR="006B27EE">
              <w:rPr>
                <w:noProof/>
                <w:webHidden/>
              </w:rPr>
              <w:fldChar w:fldCharType="begin"/>
            </w:r>
            <w:r w:rsidR="006B27EE">
              <w:rPr>
                <w:noProof/>
                <w:webHidden/>
              </w:rPr>
              <w:instrText xml:space="preserve"> PAGEREF _Toc12801154 \h </w:instrText>
            </w:r>
            <w:r w:rsidR="006B27EE">
              <w:rPr>
                <w:noProof/>
                <w:webHidden/>
              </w:rPr>
            </w:r>
            <w:r w:rsidR="006B27EE">
              <w:rPr>
                <w:noProof/>
                <w:webHidden/>
              </w:rPr>
              <w:fldChar w:fldCharType="separate"/>
            </w:r>
            <w:r w:rsidR="006B27EE">
              <w:rPr>
                <w:noProof/>
                <w:webHidden/>
              </w:rPr>
              <w:t>13</w:t>
            </w:r>
            <w:r w:rsidR="006B27EE">
              <w:rPr>
                <w:noProof/>
                <w:webHidden/>
              </w:rPr>
              <w:fldChar w:fldCharType="end"/>
            </w:r>
          </w:hyperlink>
        </w:p>
        <w:p w14:paraId="5B3FF386" w14:textId="11035064" w:rsidR="006B27EE" w:rsidRDefault="00960BBD">
          <w:pPr>
            <w:pStyle w:val="TOC2"/>
            <w:tabs>
              <w:tab w:val="right" w:leader="dot" w:pos="9350"/>
            </w:tabs>
            <w:rPr>
              <w:rFonts w:eastAsiaTheme="minorEastAsia"/>
              <w:noProof/>
              <w:color w:val="auto"/>
              <w:sz w:val="22"/>
              <w:szCs w:val="22"/>
              <w:lang w:eastAsia="en-US"/>
            </w:rPr>
          </w:pPr>
          <w:hyperlink w:anchor="_Toc12801155" w:history="1">
            <w:r w:rsidR="006B27EE" w:rsidRPr="00771AA1">
              <w:rPr>
                <w:rStyle w:val="Hyperlink"/>
                <w:noProof/>
              </w:rPr>
              <w:t>Configuration Management</w:t>
            </w:r>
            <w:r w:rsidR="006B27EE">
              <w:rPr>
                <w:noProof/>
                <w:webHidden/>
              </w:rPr>
              <w:tab/>
            </w:r>
            <w:r w:rsidR="006B27EE">
              <w:rPr>
                <w:noProof/>
                <w:webHidden/>
              </w:rPr>
              <w:fldChar w:fldCharType="begin"/>
            </w:r>
            <w:r w:rsidR="006B27EE">
              <w:rPr>
                <w:noProof/>
                <w:webHidden/>
              </w:rPr>
              <w:instrText xml:space="preserve"> PAGEREF _Toc12801155 \h </w:instrText>
            </w:r>
            <w:r w:rsidR="006B27EE">
              <w:rPr>
                <w:noProof/>
                <w:webHidden/>
              </w:rPr>
            </w:r>
            <w:r w:rsidR="006B27EE">
              <w:rPr>
                <w:noProof/>
                <w:webHidden/>
              </w:rPr>
              <w:fldChar w:fldCharType="separate"/>
            </w:r>
            <w:r w:rsidR="006B27EE">
              <w:rPr>
                <w:noProof/>
                <w:webHidden/>
              </w:rPr>
              <w:t>14</w:t>
            </w:r>
            <w:r w:rsidR="006B27EE">
              <w:rPr>
                <w:noProof/>
                <w:webHidden/>
              </w:rPr>
              <w:fldChar w:fldCharType="end"/>
            </w:r>
          </w:hyperlink>
        </w:p>
        <w:p w14:paraId="3F6E53F1" w14:textId="05460039" w:rsidR="006B27EE" w:rsidRDefault="00960BBD">
          <w:pPr>
            <w:pStyle w:val="TOC1"/>
            <w:tabs>
              <w:tab w:val="right" w:leader="dot" w:pos="9350"/>
            </w:tabs>
            <w:rPr>
              <w:rFonts w:eastAsiaTheme="minorEastAsia"/>
              <w:noProof/>
              <w:color w:val="auto"/>
              <w:sz w:val="22"/>
              <w:szCs w:val="22"/>
              <w:lang w:eastAsia="en-US"/>
            </w:rPr>
          </w:pPr>
          <w:hyperlink w:anchor="_Toc12801156" w:history="1">
            <w:r w:rsidR="006B27EE" w:rsidRPr="00771AA1">
              <w:rPr>
                <w:rStyle w:val="Hyperlink"/>
                <w:noProof/>
              </w:rPr>
              <w:t>6) Conclusion</w:t>
            </w:r>
            <w:r w:rsidR="006B27EE">
              <w:rPr>
                <w:noProof/>
                <w:webHidden/>
              </w:rPr>
              <w:tab/>
            </w:r>
            <w:r w:rsidR="006B27EE">
              <w:rPr>
                <w:noProof/>
                <w:webHidden/>
              </w:rPr>
              <w:fldChar w:fldCharType="begin"/>
            </w:r>
            <w:r w:rsidR="006B27EE">
              <w:rPr>
                <w:noProof/>
                <w:webHidden/>
              </w:rPr>
              <w:instrText xml:space="preserve"> PAGEREF _Toc12801156 \h </w:instrText>
            </w:r>
            <w:r w:rsidR="006B27EE">
              <w:rPr>
                <w:noProof/>
                <w:webHidden/>
              </w:rPr>
            </w:r>
            <w:r w:rsidR="006B27EE">
              <w:rPr>
                <w:noProof/>
                <w:webHidden/>
              </w:rPr>
              <w:fldChar w:fldCharType="separate"/>
            </w:r>
            <w:r w:rsidR="006B27EE">
              <w:rPr>
                <w:noProof/>
                <w:webHidden/>
              </w:rPr>
              <w:t>15</w:t>
            </w:r>
            <w:r w:rsidR="006B27EE">
              <w:rPr>
                <w:noProof/>
                <w:webHidden/>
              </w:rPr>
              <w:fldChar w:fldCharType="end"/>
            </w:r>
          </w:hyperlink>
        </w:p>
        <w:p w14:paraId="06970C7C" w14:textId="2B185113" w:rsidR="006B27EE" w:rsidRDefault="00960BBD">
          <w:pPr>
            <w:pStyle w:val="TOC1"/>
            <w:tabs>
              <w:tab w:val="right" w:leader="dot" w:pos="9350"/>
            </w:tabs>
            <w:rPr>
              <w:rFonts w:eastAsiaTheme="minorEastAsia"/>
              <w:noProof/>
              <w:color w:val="auto"/>
              <w:sz w:val="22"/>
              <w:szCs w:val="22"/>
              <w:lang w:eastAsia="en-US"/>
            </w:rPr>
          </w:pPr>
          <w:hyperlink w:anchor="_Toc12801157" w:history="1">
            <w:r w:rsidR="006B27EE" w:rsidRPr="00771AA1">
              <w:rPr>
                <w:rStyle w:val="Hyperlink"/>
                <w:noProof/>
              </w:rPr>
              <w:t>7) Reference</w:t>
            </w:r>
            <w:r w:rsidR="006B27EE">
              <w:rPr>
                <w:noProof/>
                <w:webHidden/>
              </w:rPr>
              <w:tab/>
            </w:r>
            <w:r w:rsidR="006B27EE">
              <w:rPr>
                <w:noProof/>
                <w:webHidden/>
              </w:rPr>
              <w:fldChar w:fldCharType="begin"/>
            </w:r>
            <w:r w:rsidR="006B27EE">
              <w:rPr>
                <w:noProof/>
                <w:webHidden/>
              </w:rPr>
              <w:instrText xml:space="preserve"> PAGEREF _Toc12801157 \h </w:instrText>
            </w:r>
            <w:r w:rsidR="006B27EE">
              <w:rPr>
                <w:noProof/>
                <w:webHidden/>
              </w:rPr>
            </w:r>
            <w:r w:rsidR="006B27EE">
              <w:rPr>
                <w:noProof/>
                <w:webHidden/>
              </w:rPr>
              <w:fldChar w:fldCharType="separate"/>
            </w:r>
            <w:r w:rsidR="006B27EE">
              <w:rPr>
                <w:noProof/>
                <w:webHidden/>
              </w:rPr>
              <w:t>15</w:t>
            </w:r>
            <w:r w:rsidR="006B27EE">
              <w:rPr>
                <w:noProof/>
                <w:webHidden/>
              </w:rPr>
              <w:fldChar w:fldCharType="end"/>
            </w:r>
          </w:hyperlink>
        </w:p>
        <w:p w14:paraId="33E206A0" w14:textId="78C825F0" w:rsidR="009373D4" w:rsidRDefault="009373D4">
          <w:r>
            <w:rPr>
              <w:b/>
              <w:bCs/>
              <w:noProof/>
            </w:rPr>
            <w:fldChar w:fldCharType="end"/>
          </w:r>
        </w:p>
      </w:sdtContent>
    </w:sdt>
    <w:p w14:paraId="40C6B1F7" w14:textId="77777777" w:rsidR="00364F9E" w:rsidRDefault="00364F9E">
      <w:pPr>
        <w:rPr>
          <w:sz w:val="32"/>
          <w:szCs w:val="34"/>
        </w:rPr>
      </w:pPr>
      <w:r>
        <w:rPr>
          <w:sz w:val="32"/>
          <w:szCs w:val="34"/>
        </w:rPr>
        <w:br w:type="page"/>
      </w:r>
    </w:p>
    <w:p w14:paraId="10DA5E68" w14:textId="74B72704" w:rsidR="00346A7A" w:rsidRPr="00346A7A" w:rsidRDefault="00346A7A" w:rsidP="00346A7A">
      <w:pPr>
        <w:pStyle w:val="TOCHeading"/>
      </w:pPr>
      <w:r>
        <w:lastRenderedPageBreak/>
        <w:t>Table of Figures</w:t>
      </w:r>
    </w:p>
    <w:p w14:paraId="5EFF2D18" w14:textId="0F18D666" w:rsidR="00BC01AA" w:rsidRDefault="00364F9E">
      <w:pPr>
        <w:pStyle w:val="TableofFigures"/>
        <w:tabs>
          <w:tab w:val="right" w:leader="dot" w:pos="9350"/>
        </w:tabs>
        <w:rPr>
          <w:rFonts w:eastAsiaTheme="minorEastAsia"/>
          <w:noProof/>
          <w:color w:val="auto"/>
          <w:sz w:val="22"/>
          <w:szCs w:val="22"/>
          <w:lang w:eastAsia="en-US"/>
        </w:rPr>
      </w:pPr>
      <w:r>
        <w:rPr>
          <w:sz w:val="32"/>
          <w:szCs w:val="34"/>
        </w:rPr>
        <w:fldChar w:fldCharType="begin"/>
      </w:r>
      <w:r>
        <w:rPr>
          <w:sz w:val="32"/>
          <w:szCs w:val="34"/>
        </w:rPr>
        <w:instrText xml:space="preserve"> TOC \h \z \c "Figure" </w:instrText>
      </w:r>
      <w:r>
        <w:rPr>
          <w:sz w:val="32"/>
          <w:szCs w:val="34"/>
        </w:rPr>
        <w:fldChar w:fldCharType="separate"/>
      </w:r>
      <w:hyperlink w:anchor="_Toc12800781" w:history="1">
        <w:r w:rsidR="00BC01AA" w:rsidRPr="00D76AA9">
          <w:rPr>
            <w:rStyle w:val="Hyperlink"/>
            <w:noProof/>
          </w:rPr>
          <w:t>Figure 2 Waterfall Model</w:t>
        </w:r>
        <w:r w:rsidR="00BC01AA">
          <w:rPr>
            <w:noProof/>
            <w:webHidden/>
          </w:rPr>
          <w:tab/>
        </w:r>
        <w:r w:rsidR="00BC01AA">
          <w:rPr>
            <w:noProof/>
            <w:webHidden/>
          </w:rPr>
          <w:fldChar w:fldCharType="begin"/>
        </w:r>
        <w:r w:rsidR="00BC01AA">
          <w:rPr>
            <w:noProof/>
            <w:webHidden/>
          </w:rPr>
          <w:instrText xml:space="preserve"> PAGEREF _Toc12800781 \h </w:instrText>
        </w:r>
        <w:r w:rsidR="00BC01AA">
          <w:rPr>
            <w:noProof/>
            <w:webHidden/>
          </w:rPr>
        </w:r>
        <w:r w:rsidR="00BC01AA">
          <w:rPr>
            <w:noProof/>
            <w:webHidden/>
          </w:rPr>
          <w:fldChar w:fldCharType="separate"/>
        </w:r>
        <w:r w:rsidR="00BC01AA">
          <w:rPr>
            <w:noProof/>
            <w:webHidden/>
          </w:rPr>
          <w:t>8</w:t>
        </w:r>
        <w:r w:rsidR="00BC01AA">
          <w:rPr>
            <w:noProof/>
            <w:webHidden/>
          </w:rPr>
          <w:fldChar w:fldCharType="end"/>
        </w:r>
      </w:hyperlink>
    </w:p>
    <w:p w14:paraId="7E71E554" w14:textId="5BC55080" w:rsidR="00BC01AA" w:rsidRDefault="00960BBD">
      <w:pPr>
        <w:pStyle w:val="TableofFigures"/>
        <w:tabs>
          <w:tab w:val="right" w:leader="dot" w:pos="9350"/>
        </w:tabs>
        <w:rPr>
          <w:rFonts w:eastAsiaTheme="minorEastAsia"/>
          <w:noProof/>
          <w:color w:val="auto"/>
          <w:sz w:val="22"/>
          <w:szCs w:val="22"/>
          <w:lang w:eastAsia="en-US"/>
        </w:rPr>
      </w:pPr>
      <w:hyperlink w:anchor="_Toc12800782" w:history="1">
        <w:r w:rsidR="00BC01AA" w:rsidRPr="00D76AA9">
          <w:rPr>
            <w:rStyle w:val="Hyperlink"/>
            <w:noProof/>
          </w:rPr>
          <w:t>Figure 3 WBS Diagram</w:t>
        </w:r>
        <w:r w:rsidR="00BC01AA">
          <w:rPr>
            <w:noProof/>
            <w:webHidden/>
          </w:rPr>
          <w:tab/>
        </w:r>
        <w:r w:rsidR="00BC01AA">
          <w:rPr>
            <w:noProof/>
            <w:webHidden/>
          </w:rPr>
          <w:fldChar w:fldCharType="begin"/>
        </w:r>
        <w:r w:rsidR="00BC01AA">
          <w:rPr>
            <w:noProof/>
            <w:webHidden/>
          </w:rPr>
          <w:instrText xml:space="preserve"> PAGEREF _Toc12800782 \h </w:instrText>
        </w:r>
        <w:r w:rsidR="00BC01AA">
          <w:rPr>
            <w:noProof/>
            <w:webHidden/>
          </w:rPr>
        </w:r>
        <w:r w:rsidR="00BC01AA">
          <w:rPr>
            <w:noProof/>
            <w:webHidden/>
          </w:rPr>
          <w:fldChar w:fldCharType="separate"/>
        </w:r>
        <w:r w:rsidR="00BC01AA">
          <w:rPr>
            <w:noProof/>
            <w:webHidden/>
          </w:rPr>
          <w:t>9</w:t>
        </w:r>
        <w:r w:rsidR="00BC01AA">
          <w:rPr>
            <w:noProof/>
            <w:webHidden/>
          </w:rPr>
          <w:fldChar w:fldCharType="end"/>
        </w:r>
      </w:hyperlink>
    </w:p>
    <w:p w14:paraId="7277D221" w14:textId="54B60F0F" w:rsidR="00BC01AA" w:rsidRDefault="00960BBD">
      <w:pPr>
        <w:pStyle w:val="TableofFigures"/>
        <w:tabs>
          <w:tab w:val="right" w:leader="dot" w:pos="9350"/>
        </w:tabs>
        <w:rPr>
          <w:rFonts w:eastAsiaTheme="minorEastAsia"/>
          <w:noProof/>
          <w:color w:val="auto"/>
          <w:sz w:val="22"/>
          <w:szCs w:val="22"/>
          <w:lang w:eastAsia="en-US"/>
        </w:rPr>
      </w:pPr>
      <w:hyperlink w:anchor="_Toc12800783" w:history="1">
        <w:r w:rsidR="00BC01AA" w:rsidRPr="00D76AA9">
          <w:rPr>
            <w:rStyle w:val="Hyperlink"/>
            <w:noProof/>
          </w:rPr>
          <w:t>Figure 4 Milestone</w:t>
        </w:r>
        <w:r w:rsidR="00BC01AA">
          <w:rPr>
            <w:noProof/>
            <w:webHidden/>
          </w:rPr>
          <w:tab/>
        </w:r>
        <w:r w:rsidR="00BC01AA">
          <w:rPr>
            <w:noProof/>
            <w:webHidden/>
          </w:rPr>
          <w:fldChar w:fldCharType="begin"/>
        </w:r>
        <w:r w:rsidR="00BC01AA">
          <w:rPr>
            <w:noProof/>
            <w:webHidden/>
          </w:rPr>
          <w:instrText xml:space="preserve"> PAGEREF _Toc12800783 \h </w:instrText>
        </w:r>
        <w:r w:rsidR="00BC01AA">
          <w:rPr>
            <w:noProof/>
            <w:webHidden/>
          </w:rPr>
        </w:r>
        <w:r w:rsidR="00BC01AA">
          <w:rPr>
            <w:noProof/>
            <w:webHidden/>
          </w:rPr>
          <w:fldChar w:fldCharType="separate"/>
        </w:r>
        <w:r w:rsidR="00BC01AA">
          <w:rPr>
            <w:noProof/>
            <w:webHidden/>
          </w:rPr>
          <w:t>11</w:t>
        </w:r>
        <w:r w:rsidR="00BC01AA">
          <w:rPr>
            <w:noProof/>
            <w:webHidden/>
          </w:rPr>
          <w:fldChar w:fldCharType="end"/>
        </w:r>
      </w:hyperlink>
    </w:p>
    <w:p w14:paraId="79C53DB0" w14:textId="076B481C" w:rsidR="00BC01AA" w:rsidRDefault="00960BBD">
      <w:pPr>
        <w:pStyle w:val="TableofFigures"/>
        <w:tabs>
          <w:tab w:val="right" w:leader="dot" w:pos="9350"/>
        </w:tabs>
        <w:rPr>
          <w:rFonts w:eastAsiaTheme="minorEastAsia"/>
          <w:noProof/>
          <w:color w:val="auto"/>
          <w:sz w:val="22"/>
          <w:szCs w:val="22"/>
          <w:lang w:eastAsia="en-US"/>
        </w:rPr>
      </w:pPr>
      <w:hyperlink w:anchor="_Toc12800784" w:history="1">
        <w:r w:rsidR="00BC01AA" w:rsidRPr="00D76AA9">
          <w:rPr>
            <w:rStyle w:val="Hyperlink"/>
            <w:noProof/>
          </w:rPr>
          <w:t>Figure 5 Gantt chart</w:t>
        </w:r>
        <w:r w:rsidR="00BC01AA">
          <w:rPr>
            <w:noProof/>
            <w:webHidden/>
          </w:rPr>
          <w:tab/>
        </w:r>
        <w:r w:rsidR="00BC01AA">
          <w:rPr>
            <w:noProof/>
            <w:webHidden/>
          </w:rPr>
          <w:fldChar w:fldCharType="begin"/>
        </w:r>
        <w:r w:rsidR="00BC01AA">
          <w:rPr>
            <w:noProof/>
            <w:webHidden/>
          </w:rPr>
          <w:instrText xml:space="preserve"> PAGEREF _Toc12800784 \h </w:instrText>
        </w:r>
        <w:r w:rsidR="00BC01AA">
          <w:rPr>
            <w:noProof/>
            <w:webHidden/>
          </w:rPr>
        </w:r>
        <w:r w:rsidR="00BC01AA">
          <w:rPr>
            <w:noProof/>
            <w:webHidden/>
          </w:rPr>
          <w:fldChar w:fldCharType="separate"/>
        </w:r>
        <w:r w:rsidR="00BC01AA">
          <w:rPr>
            <w:noProof/>
            <w:webHidden/>
          </w:rPr>
          <w:t>12</w:t>
        </w:r>
        <w:r w:rsidR="00BC01AA">
          <w:rPr>
            <w:noProof/>
            <w:webHidden/>
          </w:rPr>
          <w:fldChar w:fldCharType="end"/>
        </w:r>
      </w:hyperlink>
    </w:p>
    <w:p w14:paraId="1EDC72F7" w14:textId="1E37DCD2" w:rsidR="00BC01AA" w:rsidRDefault="00960BBD">
      <w:pPr>
        <w:pStyle w:val="TableofFigures"/>
        <w:tabs>
          <w:tab w:val="right" w:leader="dot" w:pos="9350"/>
        </w:tabs>
        <w:rPr>
          <w:rFonts w:eastAsiaTheme="minorEastAsia"/>
          <w:noProof/>
          <w:color w:val="auto"/>
          <w:sz w:val="22"/>
          <w:szCs w:val="22"/>
          <w:lang w:eastAsia="en-US"/>
        </w:rPr>
      </w:pPr>
      <w:hyperlink w:anchor="_Toc12800785" w:history="1">
        <w:r w:rsidR="00BC01AA" w:rsidRPr="00D76AA9">
          <w:rPr>
            <w:rStyle w:val="Hyperlink"/>
            <w:noProof/>
          </w:rPr>
          <w:t>Figure 6 Project local directory</w:t>
        </w:r>
        <w:r w:rsidR="00BC01AA">
          <w:rPr>
            <w:noProof/>
            <w:webHidden/>
          </w:rPr>
          <w:tab/>
        </w:r>
        <w:r w:rsidR="00BC01AA">
          <w:rPr>
            <w:noProof/>
            <w:webHidden/>
          </w:rPr>
          <w:fldChar w:fldCharType="begin"/>
        </w:r>
        <w:r w:rsidR="00BC01AA">
          <w:rPr>
            <w:noProof/>
            <w:webHidden/>
          </w:rPr>
          <w:instrText xml:space="preserve"> PAGEREF _Toc12800785 \h </w:instrText>
        </w:r>
        <w:r w:rsidR="00BC01AA">
          <w:rPr>
            <w:noProof/>
            <w:webHidden/>
          </w:rPr>
        </w:r>
        <w:r w:rsidR="00BC01AA">
          <w:rPr>
            <w:noProof/>
            <w:webHidden/>
          </w:rPr>
          <w:fldChar w:fldCharType="separate"/>
        </w:r>
        <w:r w:rsidR="00BC01AA">
          <w:rPr>
            <w:noProof/>
            <w:webHidden/>
          </w:rPr>
          <w:t>14</w:t>
        </w:r>
        <w:r w:rsidR="00BC01AA">
          <w:rPr>
            <w:noProof/>
            <w:webHidden/>
          </w:rPr>
          <w:fldChar w:fldCharType="end"/>
        </w:r>
      </w:hyperlink>
    </w:p>
    <w:p w14:paraId="24136C18" w14:textId="6ACD3F38" w:rsidR="0045235A" w:rsidRDefault="00364F9E">
      <w:pPr>
        <w:rPr>
          <w:b/>
          <w:bCs/>
          <w:caps/>
          <w:color w:val="000000" w:themeColor="text1"/>
          <w:sz w:val="32"/>
          <w:szCs w:val="34"/>
        </w:rPr>
      </w:pPr>
      <w:r>
        <w:rPr>
          <w:sz w:val="32"/>
          <w:szCs w:val="34"/>
        </w:rPr>
        <w:fldChar w:fldCharType="end"/>
      </w:r>
      <w:r w:rsidR="0045235A">
        <w:rPr>
          <w:sz w:val="32"/>
          <w:szCs w:val="34"/>
        </w:rPr>
        <w:br w:type="page"/>
      </w:r>
    </w:p>
    <w:p w14:paraId="3BA99B0B" w14:textId="436AD12A" w:rsidR="009E4F4B" w:rsidRPr="0014185D" w:rsidRDefault="00F91113" w:rsidP="003D0057">
      <w:pPr>
        <w:pStyle w:val="Heading1"/>
        <w:jc w:val="both"/>
        <w:rPr>
          <w:sz w:val="32"/>
          <w:szCs w:val="34"/>
        </w:rPr>
      </w:pPr>
      <w:bookmarkStart w:id="0" w:name="_Toc12801137"/>
      <w:r>
        <w:rPr>
          <w:sz w:val="32"/>
          <w:szCs w:val="34"/>
        </w:rPr>
        <w:lastRenderedPageBreak/>
        <w:t>1</w:t>
      </w:r>
      <w:r w:rsidR="00B63210">
        <w:rPr>
          <w:sz w:val="32"/>
          <w:szCs w:val="34"/>
        </w:rPr>
        <w:t>)</w:t>
      </w:r>
      <w:r>
        <w:rPr>
          <w:sz w:val="32"/>
          <w:szCs w:val="34"/>
        </w:rPr>
        <w:t xml:space="preserve"> </w:t>
      </w:r>
      <w:r w:rsidR="004A0956" w:rsidRPr="0014185D">
        <w:rPr>
          <w:sz w:val="32"/>
          <w:szCs w:val="34"/>
        </w:rPr>
        <w:t>Overview</w:t>
      </w:r>
      <w:bookmarkEnd w:id="0"/>
    </w:p>
    <w:p w14:paraId="48378A5C" w14:textId="577BC58A" w:rsidR="003C591C" w:rsidRPr="0014185D" w:rsidRDefault="003C591C" w:rsidP="003D0057">
      <w:pPr>
        <w:pStyle w:val="Heading2"/>
        <w:jc w:val="both"/>
        <w:rPr>
          <w:sz w:val="28"/>
          <w:szCs w:val="30"/>
        </w:rPr>
      </w:pPr>
      <w:bookmarkStart w:id="1" w:name="_Toc12801138"/>
      <w:r w:rsidRPr="0014185D">
        <w:rPr>
          <w:sz w:val="28"/>
          <w:szCs w:val="30"/>
        </w:rPr>
        <w:t>Introduction</w:t>
      </w:r>
      <w:bookmarkEnd w:id="1"/>
    </w:p>
    <w:p w14:paraId="35E9A8AD" w14:textId="3DE9339F" w:rsidR="00B042ED" w:rsidRDefault="00F241C1" w:rsidP="003D0057">
      <w:pPr>
        <w:jc w:val="both"/>
        <w:rPr>
          <w:sz w:val="22"/>
          <w:szCs w:val="22"/>
        </w:rPr>
      </w:pPr>
      <w:r>
        <w:rPr>
          <w:sz w:val="22"/>
          <w:szCs w:val="22"/>
        </w:rPr>
        <w:t>The cr</w:t>
      </w:r>
      <w:r w:rsidRPr="00F241C1">
        <w:rPr>
          <w:sz w:val="22"/>
          <w:szCs w:val="22"/>
        </w:rPr>
        <w:t>a</w:t>
      </w:r>
      <w:r>
        <w:rPr>
          <w:sz w:val="22"/>
          <w:szCs w:val="22"/>
        </w:rPr>
        <w:t>ze for futsal is increasing in the country lately, with people of any age, be them children, youths and elderly, getting attracted to the sport. In this, a website holds the data of all futsal courts, their booking schedules, facilities and provides people to book the court online.</w:t>
      </w:r>
      <w:r w:rsidR="00886954">
        <w:rPr>
          <w:sz w:val="22"/>
          <w:szCs w:val="22"/>
        </w:rPr>
        <w:t xml:space="preserve"> M</w:t>
      </w:r>
      <w:r w:rsidR="00886954" w:rsidRPr="00886954">
        <w:rPr>
          <w:sz w:val="22"/>
          <w:szCs w:val="22"/>
        </w:rPr>
        <w:t>a</w:t>
      </w:r>
      <w:r w:rsidR="00886954">
        <w:rPr>
          <w:sz w:val="22"/>
          <w:szCs w:val="22"/>
        </w:rPr>
        <w:t>ny time people can not find the court at their suitable time and they have to find alternative. The website will be able to provide suggestion of favorable courts as alternatives.</w:t>
      </w:r>
    </w:p>
    <w:p w14:paraId="366E33C7" w14:textId="29F21821" w:rsidR="00DF5252" w:rsidRPr="00253A9A" w:rsidRDefault="00DF5252" w:rsidP="00253A9A">
      <w:pPr>
        <w:pStyle w:val="Heading2"/>
        <w:rPr>
          <w:sz w:val="28"/>
          <w:szCs w:val="28"/>
        </w:rPr>
      </w:pPr>
      <w:bookmarkStart w:id="2" w:name="_Toc12801139"/>
      <w:r w:rsidRPr="00253A9A">
        <w:rPr>
          <w:sz w:val="28"/>
          <w:szCs w:val="28"/>
        </w:rPr>
        <w:t>Problem Statement</w:t>
      </w:r>
      <w:bookmarkEnd w:id="2"/>
    </w:p>
    <w:p w14:paraId="7A7A2715" w14:textId="268E961B" w:rsidR="00DF5252" w:rsidRPr="00CE27C0" w:rsidRDefault="00DF5252" w:rsidP="00DF5252">
      <w:pPr>
        <w:rPr>
          <w:sz w:val="22"/>
          <w:szCs w:val="22"/>
        </w:rPr>
      </w:pPr>
      <w:r w:rsidRPr="00CE27C0">
        <w:rPr>
          <w:sz w:val="22"/>
          <w:szCs w:val="22"/>
        </w:rPr>
        <w:t xml:space="preserve">Not all futsal courts have busy scheduling. Some of them are at their worse condition and about to </w:t>
      </w:r>
      <w:r w:rsidR="0062524A" w:rsidRPr="00CE27C0">
        <w:rPr>
          <w:sz w:val="22"/>
          <w:szCs w:val="22"/>
        </w:rPr>
        <w:t>shut down</w:t>
      </w:r>
      <w:r w:rsidRPr="00CE27C0">
        <w:rPr>
          <w:sz w:val="22"/>
          <w:szCs w:val="22"/>
        </w:rPr>
        <w:t xml:space="preserve"> within 1 or 2 years. Because people don’t know about all courts. Often, they just choose the nearest one for their match. They just know about few popular courts which have either expensive hour rate or busy schedule.</w:t>
      </w:r>
    </w:p>
    <w:p w14:paraId="175BA893" w14:textId="5BE076C8" w:rsidR="00DD3093" w:rsidRDefault="00EB3DCC" w:rsidP="003D0057">
      <w:pPr>
        <w:pStyle w:val="Heading2"/>
        <w:jc w:val="both"/>
        <w:rPr>
          <w:sz w:val="28"/>
          <w:szCs w:val="30"/>
        </w:rPr>
      </w:pPr>
      <w:bookmarkStart w:id="3" w:name="_Toc12801140"/>
      <w:r w:rsidRPr="0014185D">
        <w:rPr>
          <w:sz w:val="28"/>
          <w:szCs w:val="30"/>
        </w:rPr>
        <w:t xml:space="preserve">Justification </w:t>
      </w:r>
      <w:r w:rsidR="00C0266A" w:rsidRPr="0014185D">
        <w:rPr>
          <w:sz w:val="28"/>
          <w:szCs w:val="30"/>
        </w:rPr>
        <w:t>for</w:t>
      </w:r>
      <w:r w:rsidRPr="0014185D">
        <w:rPr>
          <w:sz w:val="28"/>
          <w:szCs w:val="30"/>
        </w:rPr>
        <w:t xml:space="preserve"> The Project</w:t>
      </w:r>
      <w:bookmarkEnd w:id="3"/>
    </w:p>
    <w:p w14:paraId="4D39CFE4" w14:textId="2CBBE8FC" w:rsidR="00DF5252" w:rsidRPr="00CE27C0" w:rsidRDefault="00117441" w:rsidP="00DF5252">
      <w:pPr>
        <w:rPr>
          <w:sz w:val="22"/>
          <w:szCs w:val="22"/>
        </w:rPr>
      </w:pPr>
      <w:r w:rsidRPr="00CE27C0">
        <w:rPr>
          <w:sz w:val="22"/>
          <w:szCs w:val="22"/>
        </w:rPr>
        <w:t xml:space="preserve">The </w:t>
      </w:r>
      <w:r w:rsidR="00DF5252" w:rsidRPr="00CE27C0">
        <w:rPr>
          <w:sz w:val="22"/>
          <w:szCs w:val="22"/>
        </w:rPr>
        <w:t>website will provide all the available futsal courts and show them in such order where people can find their nearest, cheapest court. From this, all futsal court management team are encouraged to maintain the court time to time and keep it at good condition.</w:t>
      </w:r>
    </w:p>
    <w:p w14:paraId="2DAD1881" w14:textId="18EC8411" w:rsidR="00EB2AB3" w:rsidRPr="0014185D" w:rsidRDefault="005B11EA" w:rsidP="003D0057">
      <w:pPr>
        <w:pStyle w:val="Heading2"/>
        <w:jc w:val="both"/>
        <w:rPr>
          <w:sz w:val="28"/>
          <w:szCs w:val="30"/>
        </w:rPr>
      </w:pPr>
      <w:bookmarkStart w:id="4" w:name="_Toc12801141"/>
      <w:r w:rsidRPr="0014185D">
        <w:rPr>
          <w:sz w:val="28"/>
          <w:szCs w:val="30"/>
        </w:rPr>
        <w:t xml:space="preserve">Description </w:t>
      </w:r>
      <w:r w:rsidR="00D32C0C" w:rsidRPr="0014185D">
        <w:rPr>
          <w:sz w:val="28"/>
          <w:szCs w:val="30"/>
        </w:rPr>
        <w:t>o</w:t>
      </w:r>
      <w:r w:rsidRPr="0014185D">
        <w:rPr>
          <w:sz w:val="28"/>
          <w:szCs w:val="30"/>
        </w:rPr>
        <w:t xml:space="preserve">f </w:t>
      </w:r>
      <w:r w:rsidR="00D32C0C" w:rsidRPr="0014185D">
        <w:rPr>
          <w:sz w:val="28"/>
          <w:szCs w:val="30"/>
        </w:rPr>
        <w:t>T</w:t>
      </w:r>
      <w:r w:rsidRPr="0014185D">
        <w:rPr>
          <w:sz w:val="28"/>
          <w:szCs w:val="30"/>
        </w:rPr>
        <w:t>he Proposed System</w:t>
      </w:r>
      <w:bookmarkEnd w:id="4"/>
    </w:p>
    <w:p w14:paraId="5879ADA7" w14:textId="3D4064D9" w:rsidR="005B5552" w:rsidRPr="00B042ED" w:rsidRDefault="009D6D47" w:rsidP="003D0057">
      <w:pPr>
        <w:jc w:val="both"/>
        <w:rPr>
          <w:sz w:val="22"/>
          <w:szCs w:val="22"/>
        </w:rPr>
      </w:pPr>
      <w:r>
        <w:rPr>
          <w:sz w:val="22"/>
          <w:szCs w:val="22"/>
        </w:rPr>
        <w:t>B</w:t>
      </w:r>
      <w:r w:rsidRPr="009D6D47">
        <w:rPr>
          <w:sz w:val="22"/>
          <w:szCs w:val="22"/>
        </w:rPr>
        <w:t>a</w:t>
      </w:r>
      <w:r>
        <w:rPr>
          <w:sz w:val="22"/>
          <w:szCs w:val="22"/>
        </w:rPr>
        <w:t>sic</w:t>
      </w:r>
      <w:r w:rsidRPr="009D6D47">
        <w:rPr>
          <w:sz w:val="22"/>
          <w:szCs w:val="22"/>
        </w:rPr>
        <w:t>a</w:t>
      </w:r>
      <w:r>
        <w:rPr>
          <w:sz w:val="22"/>
          <w:szCs w:val="22"/>
        </w:rPr>
        <w:t>lly, the website stores d</w:t>
      </w:r>
      <w:r w:rsidRPr="009D6D47">
        <w:rPr>
          <w:sz w:val="22"/>
          <w:szCs w:val="22"/>
        </w:rPr>
        <w:t>a</w:t>
      </w:r>
      <w:r>
        <w:rPr>
          <w:sz w:val="22"/>
          <w:szCs w:val="22"/>
        </w:rPr>
        <w:t>t</w:t>
      </w:r>
      <w:r w:rsidRPr="009D6D47">
        <w:rPr>
          <w:sz w:val="22"/>
          <w:szCs w:val="22"/>
        </w:rPr>
        <w:t>a</w:t>
      </w:r>
      <w:r>
        <w:rPr>
          <w:sz w:val="22"/>
          <w:szCs w:val="22"/>
        </w:rPr>
        <w:t xml:space="preserve"> of </w:t>
      </w:r>
      <w:r w:rsidRPr="009D6D47">
        <w:rPr>
          <w:sz w:val="22"/>
          <w:szCs w:val="22"/>
        </w:rPr>
        <w:t>a</w:t>
      </w:r>
      <w:r>
        <w:rPr>
          <w:sz w:val="22"/>
          <w:szCs w:val="22"/>
        </w:rPr>
        <w:t>ll futs</w:t>
      </w:r>
      <w:r w:rsidRPr="009D6D47">
        <w:rPr>
          <w:sz w:val="22"/>
          <w:szCs w:val="22"/>
        </w:rPr>
        <w:t>a</w:t>
      </w:r>
      <w:r>
        <w:rPr>
          <w:sz w:val="22"/>
          <w:szCs w:val="22"/>
        </w:rPr>
        <w:t>l courts. It provide</w:t>
      </w:r>
      <w:r w:rsidR="0069408E">
        <w:rPr>
          <w:sz w:val="22"/>
          <w:szCs w:val="22"/>
        </w:rPr>
        <w:t xml:space="preserve">s online </w:t>
      </w:r>
      <w:r>
        <w:rPr>
          <w:sz w:val="22"/>
          <w:szCs w:val="22"/>
        </w:rPr>
        <w:t>registr</w:t>
      </w:r>
      <w:r w:rsidR="0069408E" w:rsidRPr="0069408E">
        <w:rPr>
          <w:sz w:val="22"/>
          <w:szCs w:val="22"/>
        </w:rPr>
        <w:t>a</w:t>
      </w:r>
      <w:r w:rsidR="0069408E">
        <w:rPr>
          <w:sz w:val="22"/>
          <w:szCs w:val="22"/>
        </w:rPr>
        <w:t>tion</w:t>
      </w:r>
      <w:r>
        <w:rPr>
          <w:sz w:val="22"/>
          <w:szCs w:val="22"/>
        </w:rPr>
        <w:t xml:space="preserve"> </w:t>
      </w:r>
      <w:r w:rsidR="0069408E">
        <w:rPr>
          <w:sz w:val="22"/>
          <w:szCs w:val="22"/>
        </w:rPr>
        <w:t>of new courts</w:t>
      </w:r>
      <w:r w:rsidR="00AF454C">
        <w:rPr>
          <w:sz w:val="22"/>
          <w:szCs w:val="22"/>
        </w:rPr>
        <w:t xml:space="preserve">, along with schedules </w:t>
      </w:r>
      <w:r w:rsidR="00A62C39">
        <w:rPr>
          <w:sz w:val="22"/>
          <w:szCs w:val="22"/>
        </w:rPr>
        <w:t xml:space="preserve">for the futsal managers and the players can visit the website in order to book the available shifts. </w:t>
      </w:r>
      <w:r w:rsidR="00857F77">
        <w:rPr>
          <w:sz w:val="22"/>
          <w:szCs w:val="22"/>
        </w:rPr>
        <w:t xml:space="preserve">The players can also do premature cancellation i.e. before 1 hour of the booked shift. </w:t>
      </w:r>
    </w:p>
    <w:p w14:paraId="7C2D0438" w14:textId="35E4FB60" w:rsidR="009E0BE9" w:rsidRDefault="009E0BE9" w:rsidP="00857F77">
      <w:pPr>
        <w:keepNext/>
        <w:jc w:val="both"/>
        <w:rPr>
          <w:sz w:val="16"/>
        </w:rPr>
      </w:pPr>
      <w:r w:rsidRPr="0014185D">
        <w:t xml:space="preserve"> </w:t>
      </w:r>
      <w:r w:rsidRPr="0014185D">
        <w:tab/>
      </w:r>
      <w:r w:rsidR="00B311BE">
        <w:t xml:space="preserve">       </w:t>
      </w:r>
    </w:p>
    <w:p w14:paraId="25BDD8CC" w14:textId="467323A7" w:rsidR="00AC351A" w:rsidRPr="0014185D" w:rsidRDefault="00AC351A" w:rsidP="003D0057">
      <w:pPr>
        <w:pStyle w:val="Heading3"/>
        <w:jc w:val="both"/>
        <w:rPr>
          <w:sz w:val="22"/>
        </w:rPr>
      </w:pPr>
      <w:bookmarkStart w:id="5" w:name="_Toc12801142"/>
      <w:r w:rsidRPr="0014185D">
        <w:rPr>
          <w:sz w:val="22"/>
        </w:rPr>
        <w:t>Features of The Project</w:t>
      </w:r>
      <w:bookmarkEnd w:id="5"/>
    </w:p>
    <w:p w14:paraId="44934004" w14:textId="67D744E3" w:rsidR="008059F8" w:rsidRPr="00103080" w:rsidRDefault="009A7EF4" w:rsidP="003D0057">
      <w:pPr>
        <w:jc w:val="both"/>
        <w:rPr>
          <w:sz w:val="22"/>
          <w:szCs w:val="22"/>
        </w:rPr>
      </w:pPr>
      <w:r w:rsidRPr="00103080">
        <w:rPr>
          <w:sz w:val="22"/>
          <w:szCs w:val="22"/>
        </w:rPr>
        <w:t xml:space="preserve">Altogether, the finished product will have the following features. </w:t>
      </w:r>
    </w:p>
    <w:p w14:paraId="46FDFD55" w14:textId="5E4A7E4F" w:rsidR="008059F8" w:rsidRPr="00103080" w:rsidRDefault="00473B29" w:rsidP="003D0057">
      <w:pPr>
        <w:pStyle w:val="ListParagraph"/>
        <w:numPr>
          <w:ilvl w:val="0"/>
          <w:numId w:val="6"/>
        </w:numPr>
        <w:jc w:val="both"/>
        <w:rPr>
          <w:sz w:val="22"/>
          <w:szCs w:val="22"/>
        </w:rPr>
      </w:pPr>
      <w:r w:rsidRPr="00103080">
        <w:rPr>
          <w:sz w:val="22"/>
          <w:szCs w:val="22"/>
        </w:rPr>
        <w:t>Online schedule management for futsal managers</w:t>
      </w:r>
    </w:p>
    <w:p w14:paraId="7BF53F40" w14:textId="5EC0F318" w:rsidR="005763E7" w:rsidRPr="00103080" w:rsidRDefault="005763E7" w:rsidP="005763E7">
      <w:pPr>
        <w:pStyle w:val="ListParagraph"/>
        <w:ind w:left="1440"/>
        <w:jc w:val="both"/>
        <w:rPr>
          <w:sz w:val="22"/>
          <w:szCs w:val="22"/>
        </w:rPr>
      </w:pPr>
      <w:r w:rsidRPr="00103080">
        <w:rPr>
          <w:sz w:val="22"/>
          <w:szCs w:val="22"/>
        </w:rPr>
        <w:t>Futsal managers can store their scheduling for the court and can operate as well as manage from it. They can update the schedule according to their time table either weekly or monthly.</w:t>
      </w:r>
    </w:p>
    <w:p w14:paraId="046275F6" w14:textId="77777777" w:rsidR="005763E7" w:rsidRPr="00103080" w:rsidRDefault="005763E7" w:rsidP="003D0057">
      <w:pPr>
        <w:pStyle w:val="ListParagraph"/>
        <w:ind w:left="1440"/>
        <w:jc w:val="both"/>
        <w:rPr>
          <w:sz w:val="22"/>
          <w:szCs w:val="22"/>
        </w:rPr>
      </w:pPr>
    </w:p>
    <w:p w14:paraId="6A584870" w14:textId="1E7FBADF" w:rsidR="00810408" w:rsidRPr="00103080" w:rsidRDefault="00473B29" w:rsidP="003D0057">
      <w:pPr>
        <w:pStyle w:val="ListParagraph"/>
        <w:numPr>
          <w:ilvl w:val="0"/>
          <w:numId w:val="6"/>
        </w:numPr>
        <w:jc w:val="both"/>
        <w:rPr>
          <w:sz w:val="22"/>
          <w:szCs w:val="22"/>
        </w:rPr>
      </w:pPr>
      <w:r w:rsidRPr="00103080">
        <w:rPr>
          <w:sz w:val="22"/>
          <w:szCs w:val="22"/>
        </w:rPr>
        <w:t>Online booking platform for futsal players</w:t>
      </w:r>
    </w:p>
    <w:p w14:paraId="438D9DF3" w14:textId="598AEDC9" w:rsidR="004F47DD" w:rsidRPr="00103080" w:rsidRDefault="005763E7" w:rsidP="003D0057">
      <w:pPr>
        <w:pStyle w:val="ListParagraph"/>
        <w:ind w:left="1440"/>
        <w:jc w:val="both"/>
        <w:rPr>
          <w:sz w:val="22"/>
          <w:szCs w:val="22"/>
        </w:rPr>
      </w:pPr>
      <w:r w:rsidRPr="00103080">
        <w:rPr>
          <w:sz w:val="22"/>
          <w:szCs w:val="22"/>
        </w:rPr>
        <w:t xml:space="preserve">Players can book futsal court through the website with some information. They don’t have to call or visit the place to check the availability of the court. They can choose alternative in case intended court is not available. </w:t>
      </w:r>
    </w:p>
    <w:p w14:paraId="36F32CA0" w14:textId="318FDD80" w:rsidR="005763E7" w:rsidRDefault="005763E7" w:rsidP="003D0057">
      <w:pPr>
        <w:pStyle w:val="ListParagraph"/>
        <w:ind w:left="1440"/>
        <w:jc w:val="both"/>
        <w:rPr>
          <w:sz w:val="22"/>
          <w:szCs w:val="22"/>
        </w:rPr>
      </w:pPr>
    </w:p>
    <w:p w14:paraId="773147E5" w14:textId="77777777" w:rsidR="0062524A" w:rsidRPr="00103080" w:rsidRDefault="0062524A" w:rsidP="003D0057">
      <w:pPr>
        <w:pStyle w:val="ListParagraph"/>
        <w:ind w:left="1440"/>
        <w:jc w:val="both"/>
        <w:rPr>
          <w:sz w:val="22"/>
          <w:szCs w:val="22"/>
        </w:rPr>
      </w:pPr>
    </w:p>
    <w:p w14:paraId="1B31DD10" w14:textId="476ED32C" w:rsidR="009C4FAD" w:rsidRPr="00103080" w:rsidRDefault="00ED3C38" w:rsidP="003D0057">
      <w:pPr>
        <w:pStyle w:val="ListParagraph"/>
        <w:numPr>
          <w:ilvl w:val="0"/>
          <w:numId w:val="6"/>
        </w:numPr>
        <w:jc w:val="both"/>
        <w:rPr>
          <w:sz w:val="22"/>
          <w:szCs w:val="22"/>
        </w:rPr>
      </w:pPr>
      <w:r w:rsidRPr="00103080">
        <w:rPr>
          <w:sz w:val="22"/>
          <w:szCs w:val="22"/>
        </w:rPr>
        <w:t>Premature cancellation for futsal players</w:t>
      </w:r>
    </w:p>
    <w:p w14:paraId="27E9437E" w14:textId="58C4B3F2" w:rsidR="005763E7" w:rsidRPr="00103080" w:rsidRDefault="005763E7" w:rsidP="003D0057">
      <w:pPr>
        <w:pStyle w:val="ListParagraph"/>
        <w:ind w:left="1440"/>
        <w:jc w:val="both"/>
        <w:rPr>
          <w:sz w:val="22"/>
          <w:szCs w:val="22"/>
        </w:rPr>
      </w:pPr>
      <w:r w:rsidRPr="00103080">
        <w:rPr>
          <w:sz w:val="22"/>
          <w:szCs w:val="22"/>
        </w:rPr>
        <w:t>Players can cancel their booking before 1 hour of the match.</w:t>
      </w:r>
    </w:p>
    <w:p w14:paraId="6F1C46B6" w14:textId="3CE49307" w:rsidR="003B49E2" w:rsidRPr="00353A97" w:rsidRDefault="00BF68CD" w:rsidP="003D0057">
      <w:pPr>
        <w:pStyle w:val="ListParagraph"/>
        <w:ind w:left="1440"/>
        <w:jc w:val="both"/>
        <w:rPr>
          <w:sz w:val="20"/>
          <w:szCs w:val="20"/>
        </w:rPr>
      </w:pPr>
      <w:r w:rsidRPr="00353A97">
        <w:rPr>
          <w:sz w:val="20"/>
          <w:szCs w:val="20"/>
        </w:rPr>
        <w:t xml:space="preserve"> </w:t>
      </w:r>
    </w:p>
    <w:p w14:paraId="48F46874" w14:textId="292CC50B" w:rsidR="0020661E" w:rsidRPr="00353A97" w:rsidRDefault="00FB2B12" w:rsidP="003D0057">
      <w:pPr>
        <w:pStyle w:val="ListParagraph"/>
        <w:numPr>
          <w:ilvl w:val="0"/>
          <w:numId w:val="6"/>
        </w:numPr>
        <w:jc w:val="both"/>
        <w:rPr>
          <w:sz w:val="22"/>
          <w:szCs w:val="22"/>
        </w:rPr>
      </w:pPr>
      <w:r w:rsidRPr="00353A97">
        <w:rPr>
          <w:sz w:val="22"/>
          <w:szCs w:val="22"/>
        </w:rPr>
        <w:t>Auto recommendation of cheap and nearest courts on basis of players location</w:t>
      </w:r>
    </w:p>
    <w:p w14:paraId="23AABD18" w14:textId="224CE5B6" w:rsidR="007B6743" w:rsidRPr="00103080" w:rsidRDefault="00394377" w:rsidP="003D0057">
      <w:pPr>
        <w:pStyle w:val="ListParagraph"/>
        <w:ind w:left="1440"/>
        <w:jc w:val="both"/>
        <w:rPr>
          <w:sz w:val="22"/>
          <w:szCs w:val="22"/>
        </w:rPr>
      </w:pPr>
      <w:r w:rsidRPr="00103080">
        <w:rPr>
          <w:sz w:val="22"/>
          <w:szCs w:val="22"/>
        </w:rPr>
        <w:t xml:space="preserve">Players </w:t>
      </w:r>
      <w:r w:rsidR="00353A97" w:rsidRPr="00103080">
        <w:rPr>
          <w:sz w:val="22"/>
          <w:szCs w:val="22"/>
        </w:rPr>
        <w:t>always search for cheap and nearest courts so do the website for them. It automatically finds out the most favorable courts for the player and show on recommendation list.</w:t>
      </w:r>
    </w:p>
    <w:p w14:paraId="7B15451D" w14:textId="77777777" w:rsidR="00353A97" w:rsidRPr="00103080" w:rsidRDefault="00353A97" w:rsidP="003D0057">
      <w:pPr>
        <w:pStyle w:val="ListParagraph"/>
        <w:ind w:left="1440"/>
        <w:jc w:val="both"/>
        <w:rPr>
          <w:sz w:val="22"/>
          <w:szCs w:val="22"/>
        </w:rPr>
      </w:pPr>
    </w:p>
    <w:p w14:paraId="4F9EB0BE" w14:textId="17E36C5A" w:rsidR="00084E09" w:rsidRPr="00103080" w:rsidRDefault="00F13E00" w:rsidP="003D0057">
      <w:pPr>
        <w:pStyle w:val="ListParagraph"/>
        <w:numPr>
          <w:ilvl w:val="0"/>
          <w:numId w:val="6"/>
        </w:numPr>
        <w:jc w:val="both"/>
        <w:rPr>
          <w:sz w:val="22"/>
          <w:szCs w:val="22"/>
        </w:rPr>
      </w:pPr>
      <w:r w:rsidRPr="00103080">
        <w:rPr>
          <w:sz w:val="22"/>
          <w:szCs w:val="22"/>
        </w:rPr>
        <w:t>Authentication for log in and sign up</w:t>
      </w:r>
    </w:p>
    <w:p w14:paraId="401501C2" w14:textId="1B2268B8" w:rsidR="00B02CF1" w:rsidRPr="00103080" w:rsidRDefault="00353A97" w:rsidP="003D0057">
      <w:pPr>
        <w:pStyle w:val="ListParagraph"/>
        <w:ind w:left="1440"/>
        <w:jc w:val="both"/>
        <w:rPr>
          <w:sz w:val="22"/>
          <w:szCs w:val="22"/>
        </w:rPr>
      </w:pPr>
      <w:r w:rsidRPr="00103080">
        <w:rPr>
          <w:sz w:val="22"/>
          <w:szCs w:val="22"/>
        </w:rPr>
        <w:t>Players can register with personal information on the website and log in to their account. Information are kept secret and only used for booking purpose.</w:t>
      </w:r>
    </w:p>
    <w:p w14:paraId="23545653" w14:textId="77777777" w:rsidR="00353A97" w:rsidRPr="00103080" w:rsidRDefault="00353A97" w:rsidP="003D0057">
      <w:pPr>
        <w:pStyle w:val="ListParagraph"/>
        <w:ind w:left="1440"/>
        <w:jc w:val="both"/>
        <w:rPr>
          <w:sz w:val="22"/>
          <w:szCs w:val="22"/>
        </w:rPr>
      </w:pPr>
    </w:p>
    <w:p w14:paraId="3FAD6B83" w14:textId="733071D1" w:rsidR="00C24777" w:rsidRPr="00103080" w:rsidRDefault="00367924" w:rsidP="003D0057">
      <w:pPr>
        <w:pStyle w:val="ListParagraph"/>
        <w:numPr>
          <w:ilvl w:val="0"/>
          <w:numId w:val="6"/>
        </w:numPr>
        <w:jc w:val="both"/>
        <w:rPr>
          <w:sz w:val="22"/>
          <w:szCs w:val="22"/>
        </w:rPr>
      </w:pPr>
      <w:r w:rsidRPr="00103080">
        <w:rPr>
          <w:sz w:val="22"/>
          <w:szCs w:val="22"/>
        </w:rPr>
        <w:t xml:space="preserve"> </w:t>
      </w:r>
      <w:r w:rsidR="00325874" w:rsidRPr="00103080">
        <w:rPr>
          <w:sz w:val="22"/>
          <w:szCs w:val="22"/>
        </w:rPr>
        <w:t xml:space="preserve">Password will be </w:t>
      </w:r>
      <w:r w:rsidR="00F13E00" w:rsidRPr="00103080">
        <w:rPr>
          <w:sz w:val="22"/>
          <w:szCs w:val="22"/>
        </w:rPr>
        <w:t>encrypted</w:t>
      </w:r>
    </w:p>
    <w:p w14:paraId="248B49DA" w14:textId="44AE2595" w:rsidR="007C7F32" w:rsidRPr="00103080" w:rsidRDefault="007C7F32" w:rsidP="007C7F32">
      <w:pPr>
        <w:pStyle w:val="ListParagraph"/>
        <w:ind w:left="1440"/>
        <w:jc w:val="both"/>
        <w:rPr>
          <w:sz w:val="22"/>
          <w:szCs w:val="22"/>
        </w:rPr>
      </w:pPr>
      <w:r w:rsidRPr="00103080">
        <w:rPr>
          <w:sz w:val="22"/>
          <w:szCs w:val="22"/>
        </w:rPr>
        <w:t>Whoever register to the website their password is encrypted using sha1 hashing algorithm.</w:t>
      </w:r>
    </w:p>
    <w:p w14:paraId="67E49AB2" w14:textId="77777777" w:rsidR="007C7F32" w:rsidRPr="00103080" w:rsidRDefault="007C7F32" w:rsidP="007C7F32">
      <w:pPr>
        <w:pStyle w:val="ListParagraph"/>
        <w:ind w:left="1440"/>
        <w:jc w:val="both"/>
        <w:rPr>
          <w:sz w:val="22"/>
          <w:szCs w:val="22"/>
        </w:rPr>
      </w:pPr>
    </w:p>
    <w:p w14:paraId="006B22C8" w14:textId="462F7374" w:rsidR="007C7F32" w:rsidRPr="00103080" w:rsidRDefault="00046195" w:rsidP="007C7F32">
      <w:pPr>
        <w:pStyle w:val="ListParagraph"/>
        <w:numPr>
          <w:ilvl w:val="0"/>
          <w:numId w:val="6"/>
        </w:numPr>
        <w:jc w:val="both"/>
        <w:rPr>
          <w:sz w:val="22"/>
          <w:szCs w:val="22"/>
        </w:rPr>
      </w:pPr>
      <w:r w:rsidRPr="00103080">
        <w:rPr>
          <w:sz w:val="22"/>
          <w:szCs w:val="22"/>
        </w:rPr>
        <w:t>Authorization on basis of user type</w:t>
      </w:r>
    </w:p>
    <w:p w14:paraId="170CE1D4" w14:textId="2BE74421" w:rsidR="007C7F32" w:rsidRPr="00103080" w:rsidRDefault="007C7F32" w:rsidP="007C7F32">
      <w:pPr>
        <w:pStyle w:val="ListParagraph"/>
        <w:ind w:left="1440"/>
        <w:jc w:val="both"/>
        <w:rPr>
          <w:sz w:val="22"/>
          <w:szCs w:val="22"/>
        </w:rPr>
      </w:pPr>
      <w:r w:rsidRPr="00103080">
        <w:rPr>
          <w:sz w:val="22"/>
          <w:szCs w:val="22"/>
        </w:rPr>
        <w:t>Mainly there are three types of user i.e. players, court mangers, admins(support) for the website. Website detects the role and provide access according to their role.</w:t>
      </w:r>
    </w:p>
    <w:p w14:paraId="622D757C" w14:textId="77777777" w:rsidR="007C7F32" w:rsidRPr="00103080" w:rsidRDefault="007C7F32" w:rsidP="007C7F32">
      <w:pPr>
        <w:pStyle w:val="ListParagraph"/>
        <w:ind w:left="1440"/>
        <w:jc w:val="both"/>
        <w:rPr>
          <w:sz w:val="22"/>
          <w:szCs w:val="22"/>
        </w:rPr>
      </w:pPr>
    </w:p>
    <w:p w14:paraId="3EFA6D45" w14:textId="77777777" w:rsidR="007C7F32" w:rsidRPr="00103080" w:rsidRDefault="005D0A9E" w:rsidP="007C7F32">
      <w:pPr>
        <w:pStyle w:val="ListParagraph"/>
        <w:numPr>
          <w:ilvl w:val="0"/>
          <w:numId w:val="6"/>
        </w:numPr>
        <w:jc w:val="both"/>
        <w:rPr>
          <w:sz w:val="22"/>
          <w:szCs w:val="22"/>
        </w:rPr>
      </w:pPr>
      <w:r w:rsidRPr="00103080">
        <w:rPr>
          <w:sz w:val="22"/>
          <w:szCs w:val="22"/>
        </w:rPr>
        <w:t xml:space="preserve">Password </w:t>
      </w:r>
      <w:r w:rsidR="007C7F32" w:rsidRPr="00103080">
        <w:rPr>
          <w:sz w:val="22"/>
          <w:szCs w:val="22"/>
        </w:rPr>
        <w:t>reset service</w:t>
      </w:r>
    </w:p>
    <w:p w14:paraId="5FF53D28" w14:textId="4C45C976" w:rsidR="001D50BC" w:rsidRPr="00103080" w:rsidRDefault="007C7F32" w:rsidP="001D50BC">
      <w:pPr>
        <w:pStyle w:val="ListParagraph"/>
        <w:ind w:left="1440"/>
        <w:jc w:val="both"/>
        <w:rPr>
          <w:sz w:val="22"/>
          <w:szCs w:val="22"/>
        </w:rPr>
      </w:pPr>
      <w:r w:rsidRPr="00103080">
        <w:rPr>
          <w:sz w:val="22"/>
          <w:szCs w:val="22"/>
        </w:rPr>
        <w:t>Players can change their password time to time to keep their account information safe.</w:t>
      </w:r>
    </w:p>
    <w:p w14:paraId="2C4E85FD" w14:textId="77777777" w:rsidR="001D50BC" w:rsidRPr="00103080" w:rsidRDefault="001D50BC" w:rsidP="001D50BC">
      <w:pPr>
        <w:pStyle w:val="ListParagraph"/>
        <w:ind w:left="1440"/>
        <w:jc w:val="both"/>
        <w:rPr>
          <w:sz w:val="22"/>
          <w:szCs w:val="22"/>
        </w:rPr>
      </w:pPr>
    </w:p>
    <w:p w14:paraId="12563B4C" w14:textId="3D0B3EE4" w:rsidR="005D0A9E" w:rsidRPr="00103080" w:rsidRDefault="001D50BC" w:rsidP="001D50BC">
      <w:pPr>
        <w:pStyle w:val="ListParagraph"/>
        <w:numPr>
          <w:ilvl w:val="0"/>
          <w:numId w:val="6"/>
        </w:numPr>
        <w:jc w:val="both"/>
        <w:rPr>
          <w:sz w:val="22"/>
          <w:szCs w:val="22"/>
        </w:rPr>
      </w:pPr>
      <w:r w:rsidRPr="00103080">
        <w:rPr>
          <w:sz w:val="22"/>
          <w:szCs w:val="22"/>
        </w:rPr>
        <w:t>Earning credits for match</w:t>
      </w:r>
    </w:p>
    <w:p w14:paraId="73788160" w14:textId="1E9E509A" w:rsidR="001D50BC" w:rsidRDefault="001D50BC" w:rsidP="001D50BC">
      <w:pPr>
        <w:pStyle w:val="ListParagraph"/>
        <w:ind w:left="1440"/>
        <w:jc w:val="both"/>
        <w:rPr>
          <w:sz w:val="22"/>
          <w:szCs w:val="22"/>
        </w:rPr>
      </w:pPr>
      <w:r w:rsidRPr="00103080">
        <w:rPr>
          <w:sz w:val="22"/>
          <w:szCs w:val="22"/>
        </w:rPr>
        <w:t xml:space="preserve">Every time players book the court and </w:t>
      </w:r>
      <w:r w:rsidR="00103080" w:rsidRPr="00103080">
        <w:rPr>
          <w:sz w:val="22"/>
          <w:szCs w:val="22"/>
        </w:rPr>
        <w:t>complete the</w:t>
      </w:r>
      <w:r w:rsidRPr="00103080">
        <w:rPr>
          <w:sz w:val="22"/>
          <w:szCs w:val="22"/>
        </w:rPr>
        <w:t xml:space="preserve"> </w:t>
      </w:r>
      <w:r w:rsidR="0062524A">
        <w:rPr>
          <w:sz w:val="22"/>
          <w:szCs w:val="22"/>
        </w:rPr>
        <w:t>match;</w:t>
      </w:r>
      <w:r w:rsidRPr="00103080">
        <w:rPr>
          <w:sz w:val="22"/>
          <w:szCs w:val="22"/>
        </w:rPr>
        <w:t xml:space="preserve"> they earn some credit points which can be used to book the court for free.</w:t>
      </w:r>
    </w:p>
    <w:p w14:paraId="3A86D5C6" w14:textId="77777777" w:rsidR="004F6B6F" w:rsidRDefault="004F6B6F" w:rsidP="001D50BC">
      <w:pPr>
        <w:pStyle w:val="ListParagraph"/>
        <w:ind w:left="1440"/>
        <w:jc w:val="both"/>
        <w:rPr>
          <w:sz w:val="22"/>
          <w:szCs w:val="22"/>
        </w:rPr>
      </w:pPr>
    </w:p>
    <w:p w14:paraId="24A5CDF2" w14:textId="20EEB7D5" w:rsidR="00624FE0" w:rsidRDefault="004F6B6F" w:rsidP="004F6B6F">
      <w:pPr>
        <w:pStyle w:val="ListParagraph"/>
        <w:numPr>
          <w:ilvl w:val="0"/>
          <w:numId w:val="6"/>
        </w:numPr>
        <w:jc w:val="both"/>
        <w:rPr>
          <w:sz w:val="22"/>
          <w:szCs w:val="22"/>
        </w:rPr>
      </w:pPr>
      <w:r>
        <w:rPr>
          <w:sz w:val="22"/>
          <w:szCs w:val="22"/>
        </w:rPr>
        <w:t xml:space="preserve"> Mail notification for bookings</w:t>
      </w:r>
    </w:p>
    <w:p w14:paraId="76670680" w14:textId="4908BA3F" w:rsidR="004F6B6F" w:rsidRPr="004F6B6F" w:rsidRDefault="004F6B6F" w:rsidP="004F6B6F">
      <w:pPr>
        <w:pStyle w:val="ListParagraph"/>
        <w:ind w:left="1440"/>
        <w:jc w:val="both"/>
        <w:rPr>
          <w:sz w:val="22"/>
          <w:szCs w:val="22"/>
        </w:rPr>
      </w:pPr>
      <w:r>
        <w:rPr>
          <w:sz w:val="22"/>
          <w:szCs w:val="22"/>
        </w:rPr>
        <w:t>Players will get mail notification about booking confirmation and promotional offers.</w:t>
      </w:r>
    </w:p>
    <w:p w14:paraId="1F98B07B" w14:textId="24196A7D" w:rsidR="00046195" w:rsidRPr="00353A97" w:rsidRDefault="00046195" w:rsidP="00046195">
      <w:pPr>
        <w:jc w:val="both"/>
        <w:rPr>
          <w:sz w:val="20"/>
          <w:szCs w:val="20"/>
        </w:rPr>
      </w:pPr>
    </w:p>
    <w:p w14:paraId="63086C57" w14:textId="73E71278" w:rsidR="00654470" w:rsidRPr="00BA2AC2" w:rsidRDefault="00516F4D" w:rsidP="00BA2AC2">
      <w:pPr>
        <w:pStyle w:val="Heading1"/>
        <w:rPr>
          <w:sz w:val="30"/>
          <w:szCs w:val="30"/>
        </w:rPr>
      </w:pPr>
      <w:bookmarkStart w:id="6" w:name="_Toc12801143"/>
      <w:r w:rsidRPr="00BA2AC2">
        <w:rPr>
          <w:sz w:val="30"/>
          <w:szCs w:val="30"/>
        </w:rPr>
        <w:t>2</w:t>
      </w:r>
      <w:r w:rsidR="00B63210" w:rsidRPr="00BA2AC2">
        <w:rPr>
          <w:sz w:val="30"/>
          <w:szCs w:val="30"/>
        </w:rPr>
        <w:t>)</w:t>
      </w:r>
      <w:r w:rsidRPr="00BA2AC2">
        <w:rPr>
          <w:sz w:val="30"/>
          <w:szCs w:val="30"/>
        </w:rPr>
        <w:t xml:space="preserve"> </w:t>
      </w:r>
      <w:r w:rsidR="005E09CC" w:rsidRPr="00BA2AC2">
        <w:rPr>
          <w:sz w:val="30"/>
          <w:szCs w:val="30"/>
        </w:rPr>
        <w:t>Scope (Area of coverage)</w:t>
      </w:r>
      <w:bookmarkEnd w:id="6"/>
    </w:p>
    <w:p w14:paraId="366C5E0C" w14:textId="5D8D25A6" w:rsidR="007A3947" w:rsidRPr="00103080" w:rsidRDefault="000D387F" w:rsidP="003D0057">
      <w:pPr>
        <w:jc w:val="both"/>
        <w:rPr>
          <w:sz w:val="22"/>
          <w:szCs w:val="24"/>
        </w:rPr>
      </w:pPr>
      <w:r>
        <w:rPr>
          <w:sz w:val="22"/>
          <w:szCs w:val="24"/>
        </w:rPr>
        <w:t>This website will h</w:t>
      </w:r>
      <w:r w:rsidRPr="000D387F">
        <w:rPr>
          <w:sz w:val="22"/>
          <w:szCs w:val="24"/>
        </w:rPr>
        <w:t>a</w:t>
      </w:r>
      <w:r>
        <w:rPr>
          <w:sz w:val="22"/>
          <w:szCs w:val="24"/>
        </w:rPr>
        <w:t>ve t</w:t>
      </w:r>
      <w:r w:rsidRPr="000D387F">
        <w:rPr>
          <w:sz w:val="22"/>
          <w:szCs w:val="24"/>
        </w:rPr>
        <w:t>a</w:t>
      </w:r>
      <w:r>
        <w:rPr>
          <w:sz w:val="22"/>
          <w:szCs w:val="24"/>
        </w:rPr>
        <w:t xml:space="preserve">rget </w:t>
      </w:r>
      <w:r w:rsidRPr="000D387F">
        <w:rPr>
          <w:sz w:val="22"/>
          <w:szCs w:val="24"/>
        </w:rPr>
        <w:t>a</w:t>
      </w:r>
      <w:r>
        <w:rPr>
          <w:sz w:val="22"/>
          <w:szCs w:val="24"/>
        </w:rPr>
        <w:t xml:space="preserve">udience of </w:t>
      </w:r>
      <w:r w:rsidRPr="000D387F">
        <w:rPr>
          <w:sz w:val="22"/>
          <w:szCs w:val="24"/>
        </w:rPr>
        <w:t>a</w:t>
      </w:r>
      <w:r>
        <w:rPr>
          <w:sz w:val="22"/>
          <w:szCs w:val="24"/>
        </w:rPr>
        <w:t xml:space="preserve">ll the </w:t>
      </w:r>
      <w:r w:rsidRPr="000D387F">
        <w:rPr>
          <w:sz w:val="22"/>
          <w:szCs w:val="24"/>
        </w:rPr>
        <w:t>a</w:t>
      </w:r>
      <w:r>
        <w:rPr>
          <w:sz w:val="22"/>
          <w:szCs w:val="24"/>
        </w:rPr>
        <w:t xml:space="preserve">ged group people who </w:t>
      </w:r>
      <w:r w:rsidRPr="000D387F">
        <w:rPr>
          <w:sz w:val="22"/>
          <w:szCs w:val="24"/>
        </w:rPr>
        <w:t>a</w:t>
      </w:r>
      <w:r>
        <w:rPr>
          <w:sz w:val="22"/>
          <w:szCs w:val="24"/>
        </w:rPr>
        <w:t>re interested in playing futsal or managing their futsal centers</w:t>
      </w:r>
      <w:r w:rsidR="008909F6" w:rsidRPr="00103080">
        <w:rPr>
          <w:sz w:val="22"/>
          <w:szCs w:val="24"/>
        </w:rPr>
        <w:t>.</w:t>
      </w:r>
    </w:p>
    <w:p w14:paraId="55F8DC30" w14:textId="1FA9B5C8" w:rsidR="00796E49" w:rsidRDefault="00796E49" w:rsidP="003D0057">
      <w:pPr>
        <w:pStyle w:val="Heading2"/>
        <w:pBdr>
          <w:bottom w:val="single" w:sz="12" w:space="1" w:color="auto"/>
        </w:pBdr>
        <w:jc w:val="both"/>
        <w:rPr>
          <w:sz w:val="30"/>
        </w:rPr>
      </w:pPr>
      <w:bookmarkStart w:id="7" w:name="_Toc12801144"/>
      <w:r w:rsidRPr="0014185D">
        <w:rPr>
          <w:sz w:val="30"/>
        </w:rPr>
        <w:lastRenderedPageBreak/>
        <w:t>Aim</w:t>
      </w:r>
      <w:bookmarkEnd w:id="7"/>
    </w:p>
    <w:p w14:paraId="648C0D75" w14:textId="1BBD17ED" w:rsidR="006E018E" w:rsidRPr="006E018E" w:rsidRDefault="0062524A" w:rsidP="006E018E">
      <w:pPr>
        <w:pStyle w:val="ListParagraph"/>
        <w:numPr>
          <w:ilvl w:val="0"/>
          <w:numId w:val="12"/>
        </w:numPr>
        <w:rPr>
          <w:sz w:val="22"/>
          <w:szCs w:val="22"/>
        </w:rPr>
      </w:pPr>
      <w:r>
        <w:rPr>
          <w:sz w:val="22"/>
          <w:szCs w:val="22"/>
        </w:rPr>
        <w:t>Providing a platform to book cheap and most favorable courts for futsal players in a</w:t>
      </w:r>
      <w:r w:rsidR="006E018E">
        <w:rPr>
          <w:sz w:val="22"/>
          <w:szCs w:val="22"/>
        </w:rPr>
        <w:t>n</w:t>
      </w:r>
      <w:r>
        <w:rPr>
          <w:sz w:val="22"/>
          <w:szCs w:val="22"/>
        </w:rPr>
        <w:t xml:space="preserve"> easy </w:t>
      </w:r>
      <w:r w:rsidR="006E018E">
        <w:rPr>
          <w:sz w:val="22"/>
          <w:szCs w:val="22"/>
        </w:rPr>
        <w:t>way with less effort and maintain the craze of futsal over the all aged group people.</w:t>
      </w:r>
    </w:p>
    <w:p w14:paraId="7619EC2B" w14:textId="1FFFE6C1" w:rsidR="009E4F4B" w:rsidRPr="0014185D" w:rsidRDefault="004A0956" w:rsidP="003D0057">
      <w:pPr>
        <w:pStyle w:val="Heading2"/>
        <w:jc w:val="both"/>
        <w:rPr>
          <w:sz w:val="30"/>
        </w:rPr>
      </w:pPr>
      <w:bookmarkStart w:id="8" w:name="_Toc12801145"/>
      <w:r w:rsidRPr="0014185D">
        <w:rPr>
          <w:sz w:val="30"/>
        </w:rPr>
        <w:t>Objective</w:t>
      </w:r>
      <w:bookmarkEnd w:id="8"/>
    </w:p>
    <w:p w14:paraId="65B8747C" w14:textId="1BC82B0A" w:rsidR="00A868BD" w:rsidRPr="002858D6" w:rsidRDefault="00A868BD" w:rsidP="003D0057">
      <w:pPr>
        <w:pStyle w:val="ListParagraph"/>
        <w:numPr>
          <w:ilvl w:val="0"/>
          <w:numId w:val="7"/>
        </w:numPr>
        <w:jc w:val="both"/>
        <w:rPr>
          <w:sz w:val="22"/>
          <w:szCs w:val="24"/>
        </w:rPr>
      </w:pPr>
      <w:r w:rsidRPr="002858D6">
        <w:rPr>
          <w:sz w:val="22"/>
          <w:szCs w:val="24"/>
        </w:rPr>
        <w:t>To identify the initial problem of the players and futsal managers</w:t>
      </w:r>
    </w:p>
    <w:p w14:paraId="6927F1E0" w14:textId="41C39390" w:rsidR="007F6B4C" w:rsidRPr="002858D6" w:rsidRDefault="007F6B4C" w:rsidP="003D0057">
      <w:pPr>
        <w:pStyle w:val="ListParagraph"/>
        <w:numPr>
          <w:ilvl w:val="0"/>
          <w:numId w:val="7"/>
        </w:numPr>
        <w:jc w:val="both"/>
        <w:rPr>
          <w:sz w:val="22"/>
          <w:szCs w:val="24"/>
        </w:rPr>
      </w:pPr>
      <w:r w:rsidRPr="002858D6">
        <w:rPr>
          <w:sz w:val="22"/>
          <w:szCs w:val="24"/>
        </w:rPr>
        <w:t>To identify whether the approach of building website is appropriate to solve the problem</w:t>
      </w:r>
    </w:p>
    <w:p w14:paraId="0700E1BE" w14:textId="4B6E08A0" w:rsidR="009F0E2F" w:rsidRPr="002858D6" w:rsidRDefault="009F0E2F" w:rsidP="003D0057">
      <w:pPr>
        <w:pStyle w:val="ListParagraph"/>
        <w:numPr>
          <w:ilvl w:val="0"/>
          <w:numId w:val="7"/>
        </w:numPr>
        <w:jc w:val="both"/>
        <w:rPr>
          <w:sz w:val="22"/>
          <w:szCs w:val="24"/>
        </w:rPr>
      </w:pPr>
      <w:r w:rsidRPr="002858D6">
        <w:rPr>
          <w:sz w:val="22"/>
          <w:szCs w:val="24"/>
        </w:rPr>
        <w:t>To develop and deploy the website for public use</w:t>
      </w:r>
    </w:p>
    <w:p w14:paraId="574DC614" w14:textId="25E3CF3F" w:rsidR="00E60007" w:rsidRPr="002858D6" w:rsidRDefault="00E60007" w:rsidP="003D0057">
      <w:pPr>
        <w:pStyle w:val="ListParagraph"/>
        <w:numPr>
          <w:ilvl w:val="0"/>
          <w:numId w:val="7"/>
        </w:numPr>
        <w:jc w:val="both"/>
        <w:rPr>
          <w:sz w:val="22"/>
          <w:szCs w:val="24"/>
        </w:rPr>
      </w:pPr>
      <w:r w:rsidRPr="002858D6">
        <w:rPr>
          <w:sz w:val="22"/>
          <w:szCs w:val="24"/>
        </w:rPr>
        <w:t>To verify whether the website has solved the issue</w:t>
      </w:r>
    </w:p>
    <w:p w14:paraId="37442EA4" w14:textId="5A435FA0" w:rsidR="00CF57AF" w:rsidRPr="002858D6" w:rsidRDefault="00452951" w:rsidP="003D0057">
      <w:pPr>
        <w:pStyle w:val="ListParagraph"/>
        <w:numPr>
          <w:ilvl w:val="0"/>
          <w:numId w:val="7"/>
        </w:numPr>
        <w:jc w:val="both"/>
        <w:rPr>
          <w:sz w:val="22"/>
          <w:szCs w:val="24"/>
        </w:rPr>
      </w:pPr>
      <w:r w:rsidRPr="002858D6">
        <w:rPr>
          <w:sz w:val="22"/>
          <w:szCs w:val="24"/>
        </w:rPr>
        <w:t>Collect</w:t>
      </w:r>
      <w:r w:rsidR="00776C89" w:rsidRPr="002858D6">
        <w:rPr>
          <w:sz w:val="22"/>
          <w:szCs w:val="24"/>
        </w:rPr>
        <w:t xml:space="preserve"> </w:t>
      </w:r>
      <w:r w:rsidRPr="002858D6">
        <w:rPr>
          <w:sz w:val="22"/>
          <w:szCs w:val="24"/>
        </w:rPr>
        <w:t>information about the futsal courts around the city.</w:t>
      </w:r>
    </w:p>
    <w:p w14:paraId="1CF0434B" w14:textId="68624EF2" w:rsidR="003F2F3E" w:rsidRPr="002858D6" w:rsidRDefault="00776C89" w:rsidP="003D0057">
      <w:pPr>
        <w:pStyle w:val="ListParagraph"/>
        <w:numPr>
          <w:ilvl w:val="0"/>
          <w:numId w:val="7"/>
        </w:numPr>
        <w:jc w:val="both"/>
        <w:rPr>
          <w:sz w:val="22"/>
          <w:szCs w:val="24"/>
        </w:rPr>
      </w:pPr>
      <w:r w:rsidRPr="002858D6">
        <w:rPr>
          <w:sz w:val="22"/>
          <w:szCs w:val="24"/>
        </w:rPr>
        <w:t>Analyze and import the data into the database</w:t>
      </w:r>
    </w:p>
    <w:p w14:paraId="4B854F61" w14:textId="29859160" w:rsidR="001F40F4" w:rsidRPr="002858D6" w:rsidRDefault="00E65AC2" w:rsidP="00CC1802">
      <w:pPr>
        <w:pStyle w:val="ListParagraph"/>
        <w:numPr>
          <w:ilvl w:val="0"/>
          <w:numId w:val="7"/>
        </w:numPr>
        <w:jc w:val="both"/>
        <w:rPr>
          <w:sz w:val="22"/>
          <w:szCs w:val="24"/>
        </w:rPr>
      </w:pPr>
      <w:r w:rsidRPr="002858D6">
        <w:rPr>
          <w:sz w:val="22"/>
          <w:szCs w:val="24"/>
        </w:rPr>
        <w:t>Design and develop a user</w:t>
      </w:r>
      <w:r w:rsidR="00CA3A34" w:rsidRPr="002858D6">
        <w:rPr>
          <w:sz w:val="22"/>
          <w:szCs w:val="24"/>
        </w:rPr>
        <w:t>-</w:t>
      </w:r>
      <w:r w:rsidRPr="002858D6">
        <w:rPr>
          <w:sz w:val="22"/>
          <w:szCs w:val="24"/>
        </w:rPr>
        <w:t>friendly</w:t>
      </w:r>
      <w:r w:rsidR="00776C89" w:rsidRPr="002858D6">
        <w:rPr>
          <w:sz w:val="22"/>
          <w:szCs w:val="24"/>
        </w:rPr>
        <w:t xml:space="preserve"> website where futsal managers can manipulate their data and display the</w:t>
      </w:r>
      <w:r w:rsidR="00CC1802" w:rsidRPr="002858D6">
        <w:rPr>
          <w:sz w:val="22"/>
          <w:szCs w:val="24"/>
        </w:rPr>
        <w:t>m</w:t>
      </w:r>
    </w:p>
    <w:p w14:paraId="360B41EC" w14:textId="4D0C9090" w:rsidR="00921209" w:rsidRPr="002858D6" w:rsidRDefault="008B5081" w:rsidP="003D0057">
      <w:pPr>
        <w:pStyle w:val="ListParagraph"/>
        <w:numPr>
          <w:ilvl w:val="0"/>
          <w:numId w:val="7"/>
        </w:numPr>
        <w:jc w:val="both"/>
        <w:rPr>
          <w:sz w:val="22"/>
          <w:szCs w:val="24"/>
        </w:rPr>
      </w:pPr>
      <w:r w:rsidRPr="002858D6">
        <w:rPr>
          <w:sz w:val="22"/>
          <w:szCs w:val="24"/>
        </w:rPr>
        <w:t>Creat</w:t>
      </w:r>
      <w:r w:rsidR="00F07A67" w:rsidRPr="002858D6">
        <w:rPr>
          <w:sz w:val="22"/>
          <w:szCs w:val="24"/>
        </w:rPr>
        <w:t>e</w:t>
      </w:r>
      <w:r w:rsidRPr="002858D6">
        <w:rPr>
          <w:sz w:val="22"/>
          <w:szCs w:val="24"/>
        </w:rPr>
        <w:t xml:space="preserve"> a log in system for prohibiting unauthorized access</w:t>
      </w:r>
    </w:p>
    <w:p w14:paraId="618B9B69" w14:textId="77E35C6E" w:rsidR="00B9150E" w:rsidRPr="002858D6" w:rsidRDefault="00D6308C" w:rsidP="003D0057">
      <w:pPr>
        <w:pStyle w:val="ListParagraph"/>
        <w:numPr>
          <w:ilvl w:val="0"/>
          <w:numId w:val="7"/>
        </w:numPr>
        <w:jc w:val="both"/>
        <w:rPr>
          <w:sz w:val="22"/>
          <w:szCs w:val="24"/>
        </w:rPr>
      </w:pPr>
      <w:r w:rsidRPr="002858D6">
        <w:rPr>
          <w:sz w:val="22"/>
          <w:szCs w:val="24"/>
        </w:rPr>
        <w:t xml:space="preserve">Players can make decision to attend futsal on the basis of feedbacks </w:t>
      </w:r>
      <w:r w:rsidR="00C01342" w:rsidRPr="002858D6">
        <w:rPr>
          <w:sz w:val="22"/>
          <w:szCs w:val="24"/>
        </w:rPr>
        <w:t xml:space="preserve">and through community </w:t>
      </w:r>
    </w:p>
    <w:p w14:paraId="3155E94C" w14:textId="4F7CD8D0" w:rsidR="00AD79EB" w:rsidRPr="002858D6" w:rsidRDefault="001A644C" w:rsidP="003D0057">
      <w:pPr>
        <w:pStyle w:val="Heading2"/>
        <w:jc w:val="both"/>
        <w:rPr>
          <w:sz w:val="32"/>
          <w:szCs w:val="32"/>
        </w:rPr>
      </w:pPr>
      <w:bookmarkStart w:id="9" w:name="_Toc12801146"/>
      <w:r>
        <w:t>Overview of system scope</w:t>
      </w:r>
      <w:bookmarkEnd w:id="9"/>
    </w:p>
    <w:p w14:paraId="5617BB0C" w14:textId="00280745" w:rsidR="005F2355" w:rsidRPr="002858D6" w:rsidRDefault="004361AB" w:rsidP="003D0057">
      <w:pPr>
        <w:jc w:val="both"/>
        <w:rPr>
          <w:sz w:val="22"/>
          <w:szCs w:val="22"/>
        </w:rPr>
      </w:pPr>
      <w:r w:rsidRPr="002858D6">
        <w:rPr>
          <w:sz w:val="22"/>
          <w:szCs w:val="22"/>
        </w:rPr>
        <w:t>Futsal</w:t>
      </w:r>
      <w:r w:rsidR="005F2355" w:rsidRPr="002858D6">
        <w:rPr>
          <w:sz w:val="22"/>
          <w:szCs w:val="22"/>
        </w:rPr>
        <w:t xml:space="preserve"> is growing at a magical rate</w:t>
      </w:r>
      <w:r w:rsidR="001C15BD" w:rsidRPr="002858D6">
        <w:rPr>
          <w:sz w:val="22"/>
          <w:szCs w:val="22"/>
        </w:rPr>
        <w:t xml:space="preserve"> in</w:t>
      </w:r>
      <w:r w:rsidR="000163D5" w:rsidRPr="002858D6">
        <w:rPr>
          <w:sz w:val="22"/>
          <w:szCs w:val="22"/>
        </w:rPr>
        <w:t xml:space="preserve"> </w:t>
      </w:r>
      <w:r w:rsidR="001C15BD" w:rsidRPr="002858D6">
        <w:rPr>
          <w:sz w:val="22"/>
          <w:szCs w:val="22"/>
        </w:rPr>
        <w:t>community</w:t>
      </w:r>
      <w:r w:rsidR="006A3D00" w:rsidRPr="002858D6">
        <w:rPr>
          <w:sz w:val="22"/>
          <w:szCs w:val="22"/>
        </w:rPr>
        <w:t xml:space="preserve">. Reasons being </w:t>
      </w:r>
    </w:p>
    <w:p w14:paraId="75FA2E90" w14:textId="1B257C01" w:rsidR="007428C4" w:rsidRPr="002858D6" w:rsidRDefault="001C15BD" w:rsidP="00C11503">
      <w:pPr>
        <w:pStyle w:val="ListParagraph"/>
        <w:numPr>
          <w:ilvl w:val="0"/>
          <w:numId w:val="9"/>
        </w:numPr>
        <w:jc w:val="both"/>
        <w:rPr>
          <w:sz w:val="22"/>
          <w:szCs w:val="22"/>
        </w:rPr>
      </w:pPr>
      <w:r w:rsidRPr="002858D6">
        <w:rPr>
          <w:sz w:val="22"/>
          <w:szCs w:val="22"/>
        </w:rPr>
        <w:t xml:space="preserve">A great training </w:t>
      </w:r>
      <w:r w:rsidR="000A0047" w:rsidRPr="002858D6">
        <w:rPr>
          <w:sz w:val="22"/>
          <w:szCs w:val="22"/>
        </w:rPr>
        <w:t>tools</w:t>
      </w:r>
    </w:p>
    <w:p w14:paraId="7CBA9EF1" w14:textId="11AD0D42" w:rsidR="0091073E" w:rsidRPr="002858D6" w:rsidRDefault="000163D5" w:rsidP="00C11503">
      <w:pPr>
        <w:pStyle w:val="ListParagraph"/>
        <w:ind w:firstLine="720"/>
        <w:jc w:val="both"/>
        <w:rPr>
          <w:sz w:val="22"/>
          <w:szCs w:val="22"/>
        </w:rPr>
      </w:pPr>
      <w:r w:rsidRPr="002858D6">
        <w:rPr>
          <w:sz w:val="22"/>
          <w:szCs w:val="22"/>
        </w:rPr>
        <w:t>It helps players to develop their touch and control.</w:t>
      </w:r>
    </w:p>
    <w:p w14:paraId="153FF377" w14:textId="77777777" w:rsidR="000163D5" w:rsidRPr="002858D6" w:rsidRDefault="000163D5" w:rsidP="00C11503">
      <w:pPr>
        <w:pStyle w:val="ListParagraph"/>
        <w:ind w:firstLine="720"/>
        <w:jc w:val="both"/>
        <w:rPr>
          <w:sz w:val="22"/>
          <w:szCs w:val="22"/>
        </w:rPr>
      </w:pPr>
    </w:p>
    <w:p w14:paraId="75363ECB" w14:textId="768A3B0D" w:rsidR="000678F2" w:rsidRPr="002858D6" w:rsidRDefault="00B964FA" w:rsidP="00C11503">
      <w:pPr>
        <w:pStyle w:val="ListParagraph"/>
        <w:numPr>
          <w:ilvl w:val="0"/>
          <w:numId w:val="9"/>
        </w:numPr>
        <w:jc w:val="both"/>
        <w:rPr>
          <w:sz w:val="22"/>
          <w:szCs w:val="22"/>
        </w:rPr>
      </w:pPr>
      <w:r w:rsidRPr="002858D6">
        <w:rPr>
          <w:sz w:val="22"/>
          <w:szCs w:val="22"/>
        </w:rPr>
        <w:t xml:space="preserve">It has social benefits </w:t>
      </w:r>
    </w:p>
    <w:p w14:paraId="48BC1FA5" w14:textId="2B4EC43A" w:rsidR="00B964FA" w:rsidRPr="002858D6" w:rsidRDefault="00B964FA" w:rsidP="00C11503">
      <w:pPr>
        <w:pStyle w:val="ListParagraph"/>
        <w:ind w:firstLine="720"/>
        <w:jc w:val="both"/>
        <w:rPr>
          <w:sz w:val="22"/>
          <w:szCs w:val="22"/>
        </w:rPr>
      </w:pPr>
      <w:r w:rsidRPr="002858D6">
        <w:rPr>
          <w:sz w:val="22"/>
          <w:szCs w:val="22"/>
        </w:rPr>
        <w:t>Learning people’s behavior, culture, and st</w:t>
      </w:r>
      <w:r w:rsidR="004A6B8F" w:rsidRPr="002858D6">
        <w:rPr>
          <w:sz w:val="22"/>
          <w:szCs w:val="22"/>
        </w:rPr>
        <w:t>rategic mind which can give positive social benefits.</w:t>
      </w:r>
    </w:p>
    <w:p w14:paraId="07CAB3D3" w14:textId="77777777" w:rsidR="004A6B8F" w:rsidRPr="002858D6" w:rsidRDefault="004A6B8F" w:rsidP="00C11503">
      <w:pPr>
        <w:pStyle w:val="ListParagraph"/>
        <w:ind w:firstLine="720"/>
        <w:jc w:val="both"/>
        <w:rPr>
          <w:sz w:val="22"/>
          <w:szCs w:val="22"/>
        </w:rPr>
      </w:pPr>
    </w:p>
    <w:p w14:paraId="7A6A72B0" w14:textId="716EC3E4" w:rsidR="0050428C" w:rsidRPr="002858D6" w:rsidRDefault="004A6B8F" w:rsidP="00C11503">
      <w:pPr>
        <w:pStyle w:val="ListParagraph"/>
        <w:numPr>
          <w:ilvl w:val="0"/>
          <w:numId w:val="9"/>
        </w:numPr>
        <w:jc w:val="both"/>
        <w:rPr>
          <w:sz w:val="22"/>
          <w:szCs w:val="22"/>
        </w:rPr>
      </w:pPr>
      <w:r w:rsidRPr="002858D6">
        <w:rPr>
          <w:sz w:val="22"/>
          <w:szCs w:val="22"/>
        </w:rPr>
        <w:t>It provides physical rewards</w:t>
      </w:r>
    </w:p>
    <w:p w14:paraId="415DF66B" w14:textId="7779F019" w:rsidR="004A6B8F" w:rsidRPr="002858D6" w:rsidRDefault="004A6B8F" w:rsidP="004A6B8F">
      <w:pPr>
        <w:pStyle w:val="ListParagraph"/>
        <w:ind w:left="1440"/>
        <w:jc w:val="both"/>
        <w:rPr>
          <w:sz w:val="22"/>
          <w:szCs w:val="22"/>
        </w:rPr>
      </w:pPr>
      <w:r w:rsidRPr="002858D6">
        <w:rPr>
          <w:sz w:val="22"/>
          <w:szCs w:val="22"/>
        </w:rPr>
        <w:t>In futsal there are a lot of different types of physical contact which make players physically healthy.</w:t>
      </w:r>
    </w:p>
    <w:p w14:paraId="0CFD6EE5" w14:textId="6DA6AD00" w:rsidR="008F4195" w:rsidRDefault="004A6B8F" w:rsidP="003D0057">
      <w:pPr>
        <w:jc w:val="both"/>
        <w:rPr>
          <w:sz w:val="22"/>
          <w:szCs w:val="22"/>
        </w:rPr>
      </w:pPr>
      <w:r w:rsidRPr="002858D6">
        <w:rPr>
          <w:sz w:val="22"/>
          <w:szCs w:val="22"/>
        </w:rPr>
        <w:t>Popularity of futsal is increasing day by day. It provides many benefits to players as well as for futsal mangers</w:t>
      </w:r>
      <w:r w:rsidR="00100E40" w:rsidRPr="002858D6">
        <w:rPr>
          <w:sz w:val="22"/>
          <w:szCs w:val="22"/>
        </w:rPr>
        <w:t xml:space="preserve"> </w:t>
      </w:r>
      <w:r w:rsidRPr="002858D6">
        <w:rPr>
          <w:sz w:val="22"/>
          <w:szCs w:val="22"/>
        </w:rPr>
        <w:t xml:space="preserve">around the world. </w:t>
      </w:r>
      <w:r w:rsidR="002858D6" w:rsidRPr="002858D6">
        <w:rPr>
          <w:sz w:val="22"/>
          <w:szCs w:val="22"/>
        </w:rPr>
        <w:t>But the thing is people still traditionally book the timing for match by either visiting the court or making a call. Sometimes they have to face the difficulties such as court is full for that day or has ongoing maintenance work. Our system will track all the activities of courts and always provide favorable court for the players.</w:t>
      </w:r>
    </w:p>
    <w:p w14:paraId="2E47BBC2" w14:textId="2186CDB6" w:rsidR="00BB0BE4" w:rsidRDefault="00BB0BE4" w:rsidP="003D0057">
      <w:pPr>
        <w:jc w:val="both"/>
        <w:rPr>
          <w:sz w:val="22"/>
          <w:szCs w:val="22"/>
        </w:rPr>
      </w:pPr>
    </w:p>
    <w:p w14:paraId="4B8E8E9E" w14:textId="7E416466" w:rsidR="00BB0BE4" w:rsidRDefault="00BB0BE4" w:rsidP="003D0057">
      <w:pPr>
        <w:jc w:val="both"/>
        <w:rPr>
          <w:sz w:val="22"/>
          <w:szCs w:val="22"/>
        </w:rPr>
      </w:pPr>
    </w:p>
    <w:p w14:paraId="2DB5A8CC" w14:textId="77777777" w:rsidR="00BB0BE4" w:rsidRPr="002858D6" w:rsidRDefault="00BB0BE4" w:rsidP="003D0057">
      <w:pPr>
        <w:jc w:val="both"/>
        <w:rPr>
          <w:sz w:val="22"/>
          <w:szCs w:val="22"/>
        </w:rPr>
      </w:pPr>
    </w:p>
    <w:p w14:paraId="64F4F74E" w14:textId="20E6FE6D" w:rsidR="00115E99" w:rsidRDefault="004A338F" w:rsidP="00EB1879">
      <w:pPr>
        <w:pStyle w:val="Heading1"/>
        <w:rPr>
          <w:sz w:val="30"/>
          <w:szCs w:val="30"/>
        </w:rPr>
      </w:pPr>
      <w:bookmarkStart w:id="10" w:name="_Toc12801147"/>
      <w:r>
        <w:rPr>
          <w:sz w:val="30"/>
          <w:szCs w:val="30"/>
        </w:rPr>
        <w:lastRenderedPageBreak/>
        <w:t>3</w:t>
      </w:r>
      <w:r w:rsidR="000438DF">
        <w:rPr>
          <w:sz w:val="30"/>
          <w:szCs w:val="30"/>
        </w:rPr>
        <w:t>)</w:t>
      </w:r>
      <w:r>
        <w:rPr>
          <w:sz w:val="30"/>
          <w:szCs w:val="30"/>
        </w:rPr>
        <w:t xml:space="preserve"> </w:t>
      </w:r>
      <w:r w:rsidR="00D42D82" w:rsidRPr="006D7B8B">
        <w:rPr>
          <w:sz w:val="30"/>
          <w:szCs w:val="30"/>
        </w:rPr>
        <w:t xml:space="preserve">Development </w:t>
      </w:r>
      <w:r w:rsidR="00540FA5" w:rsidRPr="006D7B8B">
        <w:rPr>
          <w:sz w:val="30"/>
          <w:szCs w:val="30"/>
        </w:rPr>
        <w:t>Methodology</w:t>
      </w:r>
      <w:bookmarkEnd w:id="10"/>
    </w:p>
    <w:p w14:paraId="58ABF956" w14:textId="55B9D31D" w:rsidR="005A1F1E" w:rsidRPr="004167E1" w:rsidRDefault="00312277" w:rsidP="005A1F1E">
      <w:pPr>
        <w:rPr>
          <w:sz w:val="22"/>
          <w:szCs w:val="22"/>
        </w:rPr>
      </w:pPr>
      <w:r w:rsidRPr="004167E1">
        <w:rPr>
          <w:sz w:val="22"/>
          <w:szCs w:val="22"/>
        </w:rPr>
        <w:t xml:space="preserve">Since, this project will have a solo person </w:t>
      </w:r>
      <w:r w:rsidR="00034B58" w:rsidRPr="004167E1">
        <w:rPr>
          <w:sz w:val="22"/>
          <w:szCs w:val="22"/>
        </w:rPr>
        <w:t xml:space="preserve">who will be </w:t>
      </w:r>
      <w:r w:rsidR="003C3344" w:rsidRPr="004167E1">
        <w:rPr>
          <w:sz w:val="22"/>
          <w:szCs w:val="22"/>
        </w:rPr>
        <w:t>in charge</w:t>
      </w:r>
      <w:r w:rsidR="00034B58" w:rsidRPr="004167E1">
        <w:rPr>
          <w:sz w:val="22"/>
          <w:szCs w:val="22"/>
        </w:rPr>
        <w:t xml:space="preserve"> of </w:t>
      </w:r>
      <w:r w:rsidR="00455840" w:rsidRPr="004167E1">
        <w:rPr>
          <w:sz w:val="22"/>
          <w:szCs w:val="22"/>
        </w:rPr>
        <w:t>analyzing</w:t>
      </w:r>
      <w:r w:rsidR="00034B58" w:rsidRPr="004167E1">
        <w:rPr>
          <w:sz w:val="22"/>
          <w:szCs w:val="22"/>
        </w:rPr>
        <w:t>, designing, development,</w:t>
      </w:r>
      <w:r w:rsidR="002F27B4" w:rsidRPr="004167E1">
        <w:rPr>
          <w:sz w:val="22"/>
          <w:szCs w:val="22"/>
        </w:rPr>
        <w:t xml:space="preserve"> implementation and testing</w:t>
      </w:r>
      <w:r w:rsidR="00AD534A" w:rsidRPr="004167E1">
        <w:rPr>
          <w:sz w:val="22"/>
          <w:szCs w:val="22"/>
        </w:rPr>
        <w:t xml:space="preserve">, </w:t>
      </w:r>
      <w:r w:rsidR="00E375CA" w:rsidRPr="004167E1">
        <w:rPr>
          <w:sz w:val="22"/>
          <w:szCs w:val="22"/>
        </w:rPr>
        <w:t xml:space="preserve">there </w:t>
      </w:r>
      <w:r w:rsidR="00FD17EF" w:rsidRPr="004167E1">
        <w:rPr>
          <w:sz w:val="22"/>
          <w:szCs w:val="22"/>
        </w:rPr>
        <w:t xml:space="preserve">will be </w:t>
      </w:r>
      <w:r w:rsidR="00E375CA" w:rsidRPr="004167E1">
        <w:rPr>
          <w:sz w:val="22"/>
          <w:szCs w:val="22"/>
        </w:rPr>
        <w:t xml:space="preserve">no involvement of other team </w:t>
      </w:r>
      <w:r w:rsidR="005D30FE" w:rsidRPr="004167E1">
        <w:rPr>
          <w:sz w:val="22"/>
          <w:szCs w:val="22"/>
        </w:rPr>
        <w:t>mates,</w:t>
      </w:r>
      <w:r w:rsidR="00E375CA" w:rsidRPr="004167E1">
        <w:rPr>
          <w:sz w:val="22"/>
          <w:szCs w:val="22"/>
        </w:rPr>
        <w:t xml:space="preserve"> so waterfall methodology will be the best. </w:t>
      </w:r>
      <w:r w:rsidR="00F3277D" w:rsidRPr="004167E1">
        <w:rPr>
          <w:sz w:val="22"/>
          <w:szCs w:val="22"/>
        </w:rPr>
        <w:t>T</w:t>
      </w:r>
      <w:r w:rsidR="006B7188" w:rsidRPr="004167E1">
        <w:rPr>
          <w:sz w:val="22"/>
          <w:szCs w:val="22"/>
        </w:rPr>
        <w:t xml:space="preserve">he </w:t>
      </w:r>
      <w:r w:rsidR="00F3277D" w:rsidRPr="004167E1">
        <w:rPr>
          <w:sz w:val="22"/>
          <w:szCs w:val="22"/>
        </w:rPr>
        <w:t xml:space="preserve">size of the project is also </w:t>
      </w:r>
      <w:r w:rsidR="00E627C2" w:rsidRPr="004167E1">
        <w:rPr>
          <w:sz w:val="22"/>
          <w:szCs w:val="22"/>
        </w:rPr>
        <w:t>small</w:t>
      </w:r>
      <w:r w:rsidR="00EB335D" w:rsidRPr="004167E1">
        <w:rPr>
          <w:sz w:val="22"/>
          <w:szCs w:val="22"/>
        </w:rPr>
        <w:t xml:space="preserve"> </w:t>
      </w:r>
      <w:r w:rsidR="006B7188" w:rsidRPr="004167E1">
        <w:rPr>
          <w:sz w:val="22"/>
          <w:szCs w:val="22"/>
        </w:rPr>
        <w:t>so require</w:t>
      </w:r>
      <w:r w:rsidR="00BF0DD8" w:rsidRPr="004167E1">
        <w:rPr>
          <w:sz w:val="22"/>
          <w:szCs w:val="22"/>
        </w:rPr>
        <w:t>ments of the project is unlikely to change.</w:t>
      </w:r>
    </w:p>
    <w:p w14:paraId="54E4E3F0" w14:textId="058D2CD0" w:rsidR="006B1A37" w:rsidRPr="004167E1" w:rsidRDefault="006B1A37" w:rsidP="005A1F1E">
      <w:pPr>
        <w:rPr>
          <w:sz w:val="22"/>
          <w:szCs w:val="22"/>
        </w:rPr>
      </w:pPr>
      <w:r w:rsidRPr="004167E1">
        <w:rPr>
          <w:sz w:val="22"/>
          <w:szCs w:val="22"/>
        </w:rPr>
        <w:t>Waterfall methodology has some of these advantages over other methodology like Agile.</w:t>
      </w:r>
    </w:p>
    <w:p w14:paraId="13FCDA24" w14:textId="6F2711A2" w:rsidR="00495B4B" w:rsidRPr="004167E1" w:rsidRDefault="002D71D8" w:rsidP="00495B4B">
      <w:pPr>
        <w:pStyle w:val="ListParagraph"/>
        <w:numPr>
          <w:ilvl w:val="0"/>
          <w:numId w:val="10"/>
        </w:numPr>
        <w:rPr>
          <w:sz w:val="22"/>
          <w:szCs w:val="22"/>
        </w:rPr>
      </w:pPr>
      <w:r w:rsidRPr="004167E1">
        <w:rPr>
          <w:sz w:val="22"/>
          <w:szCs w:val="22"/>
        </w:rPr>
        <w:t>Project planning is easier as the stages are non-repetitive unlike agile</w:t>
      </w:r>
    </w:p>
    <w:p w14:paraId="48DC6FA2" w14:textId="3EBE582D" w:rsidR="002D71D8" w:rsidRPr="004167E1" w:rsidRDefault="001354B8" w:rsidP="00495B4B">
      <w:pPr>
        <w:pStyle w:val="ListParagraph"/>
        <w:numPr>
          <w:ilvl w:val="0"/>
          <w:numId w:val="10"/>
        </w:numPr>
        <w:rPr>
          <w:sz w:val="22"/>
          <w:szCs w:val="22"/>
        </w:rPr>
      </w:pPr>
      <w:r w:rsidRPr="004167E1">
        <w:rPr>
          <w:sz w:val="22"/>
          <w:szCs w:val="22"/>
        </w:rPr>
        <w:t xml:space="preserve">With no customer </w:t>
      </w:r>
      <w:r w:rsidR="006E38CC" w:rsidRPr="004167E1">
        <w:rPr>
          <w:sz w:val="22"/>
          <w:szCs w:val="22"/>
        </w:rPr>
        <w:t xml:space="preserve">present, stakeholder interaction and people oriented doesn’t have to be </w:t>
      </w:r>
      <w:r w:rsidR="002560CB" w:rsidRPr="004167E1">
        <w:rPr>
          <w:sz w:val="22"/>
          <w:szCs w:val="22"/>
        </w:rPr>
        <w:t>implemented</w:t>
      </w:r>
    </w:p>
    <w:p w14:paraId="3B1D9E02" w14:textId="68D94318" w:rsidR="00E87438" w:rsidRPr="004167E1" w:rsidRDefault="00881554" w:rsidP="00495B4B">
      <w:pPr>
        <w:pStyle w:val="ListParagraph"/>
        <w:numPr>
          <w:ilvl w:val="0"/>
          <w:numId w:val="10"/>
        </w:numPr>
        <w:rPr>
          <w:sz w:val="22"/>
          <w:szCs w:val="22"/>
        </w:rPr>
      </w:pPr>
      <w:r w:rsidRPr="004167E1">
        <w:rPr>
          <w:sz w:val="22"/>
          <w:szCs w:val="22"/>
        </w:rPr>
        <w:t xml:space="preserve">Other stage is only </w:t>
      </w:r>
      <w:r w:rsidR="00F442C7" w:rsidRPr="004167E1">
        <w:rPr>
          <w:sz w:val="22"/>
          <w:szCs w:val="22"/>
        </w:rPr>
        <w:t xml:space="preserve">begun </w:t>
      </w:r>
      <w:r w:rsidRPr="004167E1">
        <w:rPr>
          <w:sz w:val="22"/>
          <w:szCs w:val="22"/>
        </w:rPr>
        <w:t>when the previous stage is completed</w:t>
      </w:r>
    </w:p>
    <w:p w14:paraId="2F1E82F9" w14:textId="0728EB6E" w:rsidR="00B62CB3" w:rsidRPr="004167E1" w:rsidRDefault="00213A43" w:rsidP="00495B4B">
      <w:pPr>
        <w:pStyle w:val="ListParagraph"/>
        <w:numPr>
          <w:ilvl w:val="0"/>
          <w:numId w:val="10"/>
        </w:numPr>
        <w:rPr>
          <w:sz w:val="22"/>
          <w:szCs w:val="22"/>
        </w:rPr>
      </w:pPr>
      <w:r w:rsidRPr="004167E1">
        <w:rPr>
          <w:sz w:val="22"/>
          <w:szCs w:val="22"/>
        </w:rPr>
        <w:t>Tasks of the stages can be completed within the given time frame</w:t>
      </w:r>
    </w:p>
    <w:p w14:paraId="47DC85E5" w14:textId="55D41A5F" w:rsidR="00BF75E4" w:rsidRPr="004167E1" w:rsidRDefault="001B5C03" w:rsidP="001B5C03">
      <w:pPr>
        <w:rPr>
          <w:sz w:val="22"/>
          <w:szCs w:val="22"/>
        </w:rPr>
      </w:pPr>
      <w:r w:rsidRPr="004167E1">
        <w:rPr>
          <w:sz w:val="22"/>
          <w:szCs w:val="22"/>
        </w:rPr>
        <w:t>While it may have many advantages over</w:t>
      </w:r>
      <w:r w:rsidR="00DE0D25" w:rsidRPr="004167E1">
        <w:rPr>
          <w:sz w:val="22"/>
          <w:szCs w:val="22"/>
        </w:rPr>
        <w:t xml:space="preserve"> other</w:t>
      </w:r>
      <w:r w:rsidRPr="004167E1">
        <w:rPr>
          <w:sz w:val="22"/>
          <w:szCs w:val="22"/>
        </w:rPr>
        <w:t xml:space="preserve"> methodologies, it</w:t>
      </w:r>
      <w:r w:rsidR="004936E8" w:rsidRPr="004167E1">
        <w:rPr>
          <w:sz w:val="22"/>
          <w:szCs w:val="22"/>
        </w:rPr>
        <w:t xml:space="preserve"> also the following</w:t>
      </w:r>
      <w:r w:rsidRPr="004167E1">
        <w:rPr>
          <w:sz w:val="22"/>
          <w:szCs w:val="22"/>
        </w:rPr>
        <w:t xml:space="preserve"> shortcomings</w:t>
      </w:r>
      <w:r w:rsidR="003644E2" w:rsidRPr="004167E1">
        <w:rPr>
          <w:sz w:val="22"/>
          <w:szCs w:val="22"/>
        </w:rPr>
        <w:t xml:space="preserve"> </w:t>
      </w:r>
    </w:p>
    <w:p w14:paraId="4504958A" w14:textId="61039A3E" w:rsidR="00D8389E" w:rsidRPr="004167E1" w:rsidRDefault="002C3B71" w:rsidP="00D8389E">
      <w:pPr>
        <w:pStyle w:val="ListParagraph"/>
        <w:numPr>
          <w:ilvl w:val="0"/>
          <w:numId w:val="11"/>
        </w:numPr>
        <w:rPr>
          <w:sz w:val="22"/>
          <w:szCs w:val="22"/>
        </w:rPr>
      </w:pPr>
      <w:r w:rsidRPr="004167E1">
        <w:rPr>
          <w:sz w:val="22"/>
          <w:szCs w:val="22"/>
        </w:rPr>
        <w:t>The rollback of the project is not possible</w:t>
      </w:r>
      <w:r w:rsidR="00A86DDE" w:rsidRPr="004167E1">
        <w:rPr>
          <w:sz w:val="22"/>
          <w:szCs w:val="22"/>
        </w:rPr>
        <w:t xml:space="preserve"> to the previous stages</w:t>
      </w:r>
    </w:p>
    <w:p w14:paraId="624136F4" w14:textId="7FE0AAFA" w:rsidR="008B31E5" w:rsidRPr="004167E1" w:rsidRDefault="005F5D98" w:rsidP="00D8389E">
      <w:pPr>
        <w:pStyle w:val="ListParagraph"/>
        <w:numPr>
          <w:ilvl w:val="0"/>
          <w:numId w:val="11"/>
        </w:numPr>
        <w:rPr>
          <w:sz w:val="22"/>
          <w:szCs w:val="22"/>
        </w:rPr>
      </w:pPr>
      <w:r w:rsidRPr="004167E1">
        <w:rPr>
          <w:sz w:val="22"/>
          <w:szCs w:val="22"/>
        </w:rPr>
        <w:t>There is a risk as the requirements may change at any point</w:t>
      </w:r>
    </w:p>
    <w:p w14:paraId="690C3A5F" w14:textId="36D84C90" w:rsidR="007F48B5" w:rsidRPr="004167E1" w:rsidRDefault="007F48B5" w:rsidP="00D8389E">
      <w:pPr>
        <w:pStyle w:val="ListParagraph"/>
        <w:numPr>
          <w:ilvl w:val="0"/>
          <w:numId w:val="11"/>
        </w:numPr>
        <w:rPr>
          <w:sz w:val="22"/>
          <w:szCs w:val="22"/>
        </w:rPr>
      </w:pPr>
      <w:r w:rsidRPr="004167E1">
        <w:rPr>
          <w:sz w:val="22"/>
          <w:szCs w:val="22"/>
        </w:rPr>
        <w:t>Customer satisfaction is not guaranteed as the stakeholder involvement is not present</w:t>
      </w:r>
    </w:p>
    <w:p w14:paraId="26624B6C" w14:textId="77777777" w:rsidR="006D3CED" w:rsidRDefault="006D3CED" w:rsidP="000666D1"/>
    <w:p w14:paraId="6CE8594C" w14:textId="77777777" w:rsidR="006D3CED" w:rsidRDefault="006D3CED" w:rsidP="000666D1"/>
    <w:p w14:paraId="026A3182" w14:textId="77777777" w:rsidR="006D3CED" w:rsidRDefault="006D3CED" w:rsidP="000666D1"/>
    <w:p w14:paraId="14DB755B" w14:textId="77777777" w:rsidR="006D3CED" w:rsidRDefault="006D3CED" w:rsidP="000666D1"/>
    <w:p w14:paraId="0E9C23A2" w14:textId="77777777" w:rsidR="006D3CED" w:rsidRDefault="006D3CED" w:rsidP="000666D1"/>
    <w:p w14:paraId="503533A3" w14:textId="77777777" w:rsidR="006D3CED" w:rsidRDefault="006D3CED" w:rsidP="000666D1"/>
    <w:p w14:paraId="4BD514AC" w14:textId="77777777" w:rsidR="006D3CED" w:rsidRDefault="006D3CED" w:rsidP="000666D1"/>
    <w:p w14:paraId="7CFFF2A5" w14:textId="77777777" w:rsidR="006D3CED" w:rsidRDefault="006D3CED" w:rsidP="000666D1"/>
    <w:p w14:paraId="3B8D4AFC" w14:textId="4886F8B4" w:rsidR="000666D1" w:rsidRDefault="000666D1" w:rsidP="000666D1">
      <w:r>
        <w:t xml:space="preserve">Below is the diagram illustrating the steps for the </w:t>
      </w:r>
      <w:r w:rsidR="00CF5D87">
        <w:t>waterfall model</w:t>
      </w:r>
    </w:p>
    <w:p w14:paraId="48961EDB" w14:textId="77777777" w:rsidR="00BB5B3F" w:rsidRDefault="009A4874" w:rsidP="00BB5B3F">
      <w:pPr>
        <w:keepNext/>
      </w:pPr>
      <w:r>
        <w:rPr>
          <w:noProof/>
        </w:rPr>
        <w:lastRenderedPageBreak/>
        <w:drawing>
          <wp:inline distT="0" distB="0" distL="0" distR="0" wp14:anchorId="1D6C9CD2" wp14:editId="6C039EAC">
            <wp:extent cx="5943600" cy="3495822"/>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6FD2596" w14:textId="20487092" w:rsidR="004D1281" w:rsidRDefault="00BB5B3F" w:rsidP="00F932AC">
      <w:pPr>
        <w:pStyle w:val="Caption"/>
        <w:ind w:left="2160" w:firstLine="720"/>
      </w:pPr>
      <w:bookmarkStart w:id="11" w:name="_Toc12800781"/>
      <w:r>
        <w:t xml:space="preserve">Figure </w:t>
      </w:r>
      <w:r w:rsidR="00CA2A6C">
        <w:rPr>
          <w:noProof/>
        </w:rPr>
        <w:fldChar w:fldCharType="begin"/>
      </w:r>
      <w:r w:rsidR="00CA2A6C">
        <w:rPr>
          <w:noProof/>
        </w:rPr>
        <w:instrText xml:space="preserve"> SEQ Figure \* ARABIC </w:instrText>
      </w:r>
      <w:r w:rsidR="00CA2A6C">
        <w:rPr>
          <w:noProof/>
        </w:rPr>
        <w:fldChar w:fldCharType="separate"/>
      </w:r>
      <w:r w:rsidR="00077C57">
        <w:rPr>
          <w:noProof/>
        </w:rPr>
        <w:t>2</w:t>
      </w:r>
      <w:r w:rsidR="00CA2A6C">
        <w:rPr>
          <w:noProof/>
        </w:rPr>
        <w:fldChar w:fldCharType="end"/>
      </w:r>
      <w:r>
        <w:t xml:space="preserve"> Waterfall Model</w:t>
      </w:r>
      <w:bookmarkEnd w:id="11"/>
    </w:p>
    <w:p w14:paraId="05B2FE76" w14:textId="6BD39B85" w:rsidR="002B33A4" w:rsidRDefault="002B33A4" w:rsidP="004A1319">
      <w:pPr>
        <w:pStyle w:val="Heading2"/>
      </w:pPr>
    </w:p>
    <w:p w14:paraId="1931A90A" w14:textId="63EFCC16" w:rsidR="00ED7E95" w:rsidRPr="004167E1" w:rsidRDefault="009837A3" w:rsidP="000D72DF">
      <w:pPr>
        <w:rPr>
          <w:sz w:val="22"/>
          <w:szCs w:val="22"/>
        </w:rPr>
      </w:pPr>
      <w:r w:rsidRPr="004167E1">
        <w:rPr>
          <w:sz w:val="22"/>
          <w:szCs w:val="22"/>
        </w:rPr>
        <w:t>For an efficient and much better design architecture</w:t>
      </w:r>
      <w:r w:rsidR="002B740E" w:rsidRPr="004167E1">
        <w:rPr>
          <w:sz w:val="22"/>
          <w:szCs w:val="22"/>
        </w:rPr>
        <w:t>,</w:t>
      </w:r>
      <w:r w:rsidR="00C84192" w:rsidRPr="004167E1">
        <w:rPr>
          <w:sz w:val="22"/>
          <w:szCs w:val="22"/>
        </w:rPr>
        <w:t xml:space="preserve"> design pattern will be used. </w:t>
      </w:r>
      <w:r w:rsidR="00494BAD" w:rsidRPr="004167E1">
        <w:rPr>
          <w:sz w:val="22"/>
          <w:szCs w:val="22"/>
        </w:rPr>
        <w:t>D</w:t>
      </w:r>
      <w:r w:rsidR="00A77F3A" w:rsidRPr="004167E1">
        <w:rPr>
          <w:sz w:val="22"/>
          <w:szCs w:val="22"/>
        </w:rPr>
        <w:t xml:space="preserve">esign pattern </w:t>
      </w:r>
      <w:r w:rsidR="00132BFA" w:rsidRPr="004167E1">
        <w:rPr>
          <w:sz w:val="22"/>
          <w:szCs w:val="22"/>
        </w:rPr>
        <w:t>makes the code easy to debug and decrease</w:t>
      </w:r>
      <w:r w:rsidR="008D03D1" w:rsidRPr="004167E1">
        <w:rPr>
          <w:sz w:val="22"/>
          <w:szCs w:val="22"/>
        </w:rPr>
        <w:t>s</w:t>
      </w:r>
      <w:r w:rsidR="00132BFA" w:rsidRPr="004167E1">
        <w:rPr>
          <w:sz w:val="22"/>
          <w:szCs w:val="22"/>
        </w:rPr>
        <w:t xml:space="preserve"> the necessity for</w:t>
      </w:r>
      <w:r w:rsidR="00947A7B" w:rsidRPr="004167E1">
        <w:rPr>
          <w:sz w:val="22"/>
          <w:szCs w:val="22"/>
        </w:rPr>
        <w:t xml:space="preserve"> refactoring</w:t>
      </w:r>
      <w:r w:rsidR="004937AB" w:rsidRPr="004167E1">
        <w:rPr>
          <w:sz w:val="22"/>
          <w:szCs w:val="22"/>
        </w:rPr>
        <w:t xml:space="preserve">. The design pattern that will be used in the project will be MVC or Model View Controller. </w:t>
      </w:r>
      <w:r w:rsidR="00EF63D3" w:rsidRPr="004167E1">
        <w:rPr>
          <w:sz w:val="22"/>
          <w:szCs w:val="22"/>
        </w:rPr>
        <w:t xml:space="preserve">In this design patter, if one of the </w:t>
      </w:r>
      <w:r w:rsidR="000A0047" w:rsidRPr="004167E1">
        <w:rPr>
          <w:sz w:val="22"/>
          <w:szCs w:val="22"/>
        </w:rPr>
        <w:t>parts</w:t>
      </w:r>
      <w:r w:rsidR="00EF63D3" w:rsidRPr="004167E1">
        <w:rPr>
          <w:sz w:val="22"/>
          <w:szCs w:val="22"/>
        </w:rPr>
        <w:t xml:space="preserve"> gets affect, it doesn’t affect the other part. </w:t>
      </w:r>
      <w:r w:rsidR="00EE2D0B" w:rsidRPr="004167E1">
        <w:rPr>
          <w:sz w:val="22"/>
          <w:szCs w:val="22"/>
        </w:rPr>
        <w:t xml:space="preserve"> As an example, </w:t>
      </w:r>
      <w:r w:rsidR="002C6627" w:rsidRPr="004167E1">
        <w:rPr>
          <w:sz w:val="22"/>
          <w:szCs w:val="22"/>
        </w:rPr>
        <w:t>if model has an error, it is independent of view and controller</w:t>
      </w:r>
      <w:r w:rsidR="0006355B" w:rsidRPr="004167E1">
        <w:rPr>
          <w:sz w:val="22"/>
          <w:szCs w:val="22"/>
        </w:rPr>
        <w:t>.</w:t>
      </w:r>
      <w:r w:rsidR="00991239" w:rsidRPr="004167E1">
        <w:rPr>
          <w:sz w:val="22"/>
          <w:szCs w:val="22"/>
        </w:rPr>
        <w:t xml:space="preserve"> </w:t>
      </w:r>
      <w:r w:rsidR="0041751C" w:rsidRPr="004167E1">
        <w:rPr>
          <w:sz w:val="22"/>
          <w:szCs w:val="22"/>
        </w:rPr>
        <w:t>MVC</w:t>
      </w:r>
      <w:r w:rsidR="00ED7E95" w:rsidRPr="004167E1">
        <w:rPr>
          <w:sz w:val="22"/>
          <w:szCs w:val="22"/>
        </w:rPr>
        <w:t xml:space="preserve"> will be used over other design patterns as </w:t>
      </w:r>
      <w:r w:rsidR="000D72DF" w:rsidRPr="004167E1">
        <w:rPr>
          <w:sz w:val="22"/>
          <w:szCs w:val="22"/>
        </w:rPr>
        <w:t>the code is reusable</w:t>
      </w:r>
      <w:r w:rsidR="0078712C" w:rsidRPr="004167E1">
        <w:rPr>
          <w:sz w:val="22"/>
          <w:szCs w:val="22"/>
        </w:rPr>
        <w:t xml:space="preserve"> in the other sections and classes.</w:t>
      </w:r>
      <w:r w:rsidR="000D72DF" w:rsidRPr="004167E1">
        <w:rPr>
          <w:sz w:val="22"/>
          <w:szCs w:val="22"/>
        </w:rPr>
        <w:t xml:space="preserve"> </w:t>
      </w:r>
    </w:p>
    <w:p w14:paraId="137739E2" w14:textId="5FFB005B" w:rsidR="00475499" w:rsidRDefault="00475499" w:rsidP="00C209F5">
      <w:pPr>
        <w:pStyle w:val="Heading1"/>
      </w:pPr>
    </w:p>
    <w:p w14:paraId="3B4980F2" w14:textId="77777777" w:rsidR="00B675B8" w:rsidRPr="00B675B8" w:rsidRDefault="00B675B8" w:rsidP="00B675B8"/>
    <w:p w14:paraId="1E413E66" w14:textId="3D298702" w:rsidR="00B675B8" w:rsidRDefault="00B675B8" w:rsidP="00C209F5">
      <w:pPr>
        <w:pStyle w:val="Heading1"/>
      </w:pPr>
    </w:p>
    <w:p w14:paraId="7D2D1E9B" w14:textId="46FC1A11" w:rsidR="00BB0BE4" w:rsidRDefault="00BB0BE4" w:rsidP="00BB0BE4"/>
    <w:p w14:paraId="5080DE75" w14:textId="77777777" w:rsidR="00BB0BE4" w:rsidRPr="00BB0BE4" w:rsidRDefault="00BB0BE4" w:rsidP="00BB0BE4"/>
    <w:p w14:paraId="57E59BF6" w14:textId="77777777" w:rsidR="00DB02C1" w:rsidRPr="00DB02C1" w:rsidRDefault="00DB02C1" w:rsidP="00DB02C1"/>
    <w:p w14:paraId="6251EEDC" w14:textId="07AAA244" w:rsidR="00C209F5" w:rsidRDefault="009F4493" w:rsidP="00C65C10">
      <w:pPr>
        <w:pStyle w:val="Heading1"/>
      </w:pPr>
      <w:bookmarkStart w:id="12" w:name="_Toc12801148"/>
      <w:r w:rsidRPr="00C65C10">
        <w:rPr>
          <w:bCs w:val="0"/>
          <w:caps w:val="0"/>
        </w:rPr>
        <w:lastRenderedPageBreak/>
        <w:t>4)</w:t>
      </w:r>
      <w:r w:rsidRPr="00C65C10">
        <w:t xml:space="preserve"> </w:t>
      </w:r>
      <w:r w:rsidR="00C209F5">
        <w:t>Project Plan</w:t>
      </w:r>
      <w:bookmarkEnd w:id="12"/>
    </w:p>
    <w:p w14:paraId="4ECC6131" w14:textId="7C1E598C" w:rsidR="000753C0" w:rsidRPr="000753C0" w:rsidRDefault="000753C0" w:rsidP="009E2DFE">
      <w:pPr>
        <w:pStyle w:val="Heading2"/>
      </w:pPr>
      <w:bookmarkStart w:id="13" w:name="_Toc12801149"/>
      <w:r>
        <w:t>Work breakdown structure</w:t>
      </w:r>
      <w:bookmarkEnd w:id="13"/>
    </w:p>
    <w:p w14:paraId="53359924" w14:textId="6B0F1D57" w:rsidR="00705F71" w:rsidRDefault="00F041F1" w:rsidP="00705F71">
      <w:pPr>
        <w:keepNext/>
      </w:pPr>
      <w:r w:rsidRPr="004167E1">
        <w:rPr>
          <w:sz w:val="22"/>
          <w:szCs w:val="22"/>
        </w:rPr>
        <w:t>D</w:t>
      </w:r>
      <w:r w:rsidR="009A18B1" w:rsidRPr="004167E1">
        <w:rPr>
          <w:sz w:val="22"/>
          <w:szCs w:val="22"/>
        </w:rPr>
        <w:t>ivi</w:t>
      </w:r>
      <w:r w:rsidR="00DD5AE3" w:rsidRPr="004167E1">
        <w:rPr>
          <w:sz w:val="22"/>
          <w:szCs w:val="22"/>
        </w:rPr>
        <w:t>di</w:t>
      </w:r>
      <w:r w:rsidR="009A18B1" w:rsidRPr="004167E1">
        <w:rPr>
          <w:sz w:val="22"/>
          <w:szCs w:val="22"/>
        </w:rPr>
        <w:t>ng the work helps for a better</w:t>
      </w:r>
      <w:r w:rsidR="00560DC3" w:rsidRPr="004167E1">
        <w:rPr>
          <w:sz w:val="22"/>
          <w:szCs w:val="22"/>
        </w:rPr>
        <w:t xml:space="preserve"> </w:t>
      </w:r>
      <w:r w:rsidR="0092009E" w:rsidRPr="004167E1">
        <w:rPr>
          <w:sz w:val="22"/>
          <w:szCs w:val="22"/>
        </w:rPr>
        <w:t xml:space="preserve">planning and </w:t>
      </w:r>
      <w:r w:rsidR="00AA7EB2" w:rsidRPr="004167E1">
        <w:rPr>
          <w:sz w:val="22"/>
          <w:szCs w:val="22"/>
        </w:rPr>
        <w:t>organiz</w:t>
      </w:r>
      <w:r w:rsidR="00D33A26" w:rsidRPr="004167E1">
        <w:rPr>
          <w:sz w:val="22"/>
          <w:szCs w:val="22"/>
        </w:rPr>
        <w:t>ation of the work</w:t>
      </w:r>
      <w:r w:rsidR="00545A33" w:rsidRPr="004167E1">
        <w:rPr>
          <w:sz w:val="22"/>
          <w:szCs w:val="22"/>
        </w:rPr>
        <w:t xml:space="preserve">. Work break down </w:t>
      </w:r>
      <w:r w:rsidR="00900B14" w:rsidRPr="004167E1">
        <w:rPr>
          <w:sz w:val="22"/>
          <w:szCs w:val="22"/>
        </w:rPr>
        <w:t>structure</w:t>
      </w:r>
      <w:r w:rsidR="008279FE" w:rsidRPr="004167E1">
        <w:rPr>
          <w:sz w:val="22"/>
          <w:szCs w:val="22"/>
        </w:rPr>
        <w:t xml:space="preserve"> has a </w:t>
      </w:r>
      <w:r w:rsidR="000861F0" w:rsidRPr="004167E1">
        <w:rPr>
          <w:sz w:val="22"/>
          <w:szCs w:val="22"/>
        </w:rPr>
        <w:t>hierarchical</w:t>
      </w:r>
      <w:r w:rsidR="008279FE" w:rsidRPr="004167E1">
        <w:rPr>
          <w:sz w:val="22"/>
          <w:szCs w:val="22"/>
        </w:rPr>
        <w:t xml:space="preserve"> </w:t>
      </w:r>
      <w:r w:rsidR="00A2328B" w:rsidRPr="004167E1">
        <w:rPr>
          <w:sz w:val="22"/>
          <w:szCs w:val="22"/>
        </w:rPr>
        <w:t>decomposition of the wo</w:t>
      </w:r>
      <w:r w:rsidR="00347A29" w:rsidRPr="004167E1">
        <w:rPr>
          <w:sz w:val="22"/>
          <w:szCs w:val="22"/>
        </w:rPr>
        <w:t xml:space="preserve">rk. </w:t>
      </w:r>
      <w:r w:rsidR="0001733F" w:rsidRPr="004167E1">
        <w:rPr>
          <w:sz w:val="22"/>
          <w:szCs w:val="22"/>
        </w:rPr>
        <w:t>The project is divided into chunks which is decomposed for a detailed information</w:t>
      </w:r>
      <w:r w:rsidR="00AA6964" w:rsidRPr="004167E1">
        <w:rPr>
          <w:sz w:val="22"/>
          <w:szCs w:val="22"/>
        </w:rPr>
        <w:t>.</w:t>
      </w:r>
      <w:r w:rsidR="0092490B" w:rsidRPr="00D14B62">
        <w:rPr>
          <w:rFonts w:ascii="Arial" w:hAnsi="Arial" w:cs="Arial"/>
          <w:noProof/>
        </w:rPr>
        <w:drawing>
          <wp:inline distT="0" distB="0" distL="0" distR="0" wp14:anchorId="059A31DC" wp14:editId="3BEB6795">
            <wp:extent cx="6287770" cy="4726744"/>
            <wp:effectExtent l="76200" t="0" r="55880" b="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79982F1" w14:textId="02198AA5" w:rsidR="00F71153" w:rsidRPr="004167E1" w:rsidRDefault="00705F71" w:rsidP="00F419B3">
      <w:pPr>
        <w:pStyle w:val="Caption"/>
        <w:ind w:left="2880" w:firstLine="720"/>
        <w:rPr>
          <w:sz w:val="22"/>
          <w:szCs w:val="22"/>
        </w:rPr>
      </w:pPr>
      <w:bookmarkStart w:id="14" w:name="_Toc12800782"/>
      <w:r w:rsidRPr="004167E1">
        <w:rPr>
          <w:sz w:val="22"/>
          <w:szCs w:val="22"/>
        </w:rPr>
        <w:t xml:space="preserve">Figure </w:t>
      </w:r>
      <w:r w:rsidR="00CA2A6C" w:rsidRPr="004167E1">
        <w:rPr>
          <w:noProof/>
          <w:sz w:val="22"/>
          <w:szCs w:val="22"/>
        </w:rPr>
        <w:fldChar w:fldCharType="begin"/>
      </w:r>
      <w:r w:rsidR="00CA2A6C" w:rsidRPr="004167E1">
        <w:rPr>
          <w:noProof/>
          <w:sz w:val="22"/>
          <w:szCs w:val="22"/>
        </w:rPr>
        <w:instrText xml:space="preserve"> SEQ Figure \* ARABIC </w:instrText>
      </w:r>
      <w:r w:rsidR="00CA2A6C" w:rsidRPr="004167E1">
        <w:rPr>
          <w:noProof/>
          <w:sz w:val="22"/>
          <w:szCs w:val="22"/>
        </w:rPr>
        <w:fldChar w:fldCharType="separate"/>
      </w:r>
      <w:r w:rsidR="00077C57" w:rsidRPr="004167E1">
        <w:rPr>
          <w:noProof/>
          <w:sz w:val="22"/>
          <w:szCs w:val="22"/>
        </w:rPr>
        <w:t>3</w:t>
      </w:r>
      <w:r w:rsidR="00CA2A6C" w:rsidRPr="004167E1">
        <w:rPr>
          <w:noProof/>
          <w:sz w:val="22"/>
          <w:szCs w:val="22"/>
        </w:rPr>
        <w:fldChar w:fldCharType="end"/>
      </w:r>
      <w:r w:rsidRPr="004167E1">
        <w:rPr>
          <w:sz w:val="22"/>
          <w:szCs w:val="22"/>
        </w:rPr>
        <w:t xml:space="preserve"> WBS Diagram</w:t>
      </w:r>
      <w:bookmarkEnd w:id="14"/>
    </w:p>
    <w:p w14:paraId="5F87B776" w14:textId="553BB149" w:rsidR="00CC373A" w:rsidRPr="004167E1" w:rsidRDefault="00EA1680" w:rsidP="000D72DF">
      <w:pPr>
        <w:rPr>
          <w:sz w:val="22"/>
          <w:szCs w:val="22"/>
        </w:rPr>
      </w:pPr>
      <w:r w:rsidRPr="004167E1">
        <w:rPr>
          <w:sz w:val="22"/>
          <w:szCs w:val="22"/>
        </w:rPr>
        <w:t>The name</w:t>
      </w:r>
      <w:r w:rsidR="005E4392" w:rsidRPr="004167E1">
        <w:rPr>
          <w:sz w:val="22"/>
          <w:szCs w:val="22"/>
        </w:rPr>
        <w:t xml:space="preserve"> and the diagram</w:t>
      </w:r>
      <w:r w:rsidRPr="004167E1">
        <w:rPr>
          <w:sz w:val="22"/>
          <w:szCs w:val="22"/>
        </w:rPr>
        <w:t xml:space="preserve"> </w:t>
      </w:r>
      <w:r w:rsidR="00FC2FDA" w:rsidRPr="004167E1">
        <w:rPr>
          <w:sz w:val="22"/>
          <w:szCs w:val="22"/>
        </w:rPr>
        <w:t>are</w:t>
      </w:r>
      <w:r w:rsidRPr="004167E1">
        <w:rPr>
          <w:sz w:val="22"/>
          <w:szCs w:val="22"/>
        </w:rPr>
        <w:t xml:space="preserve"> rather self-explanatory</w:t>
      </w:r>
      <w:r w:rsidR="00EE6142" w:rsidRPr="004167E1">
        <w:rPr>
          <w:sz w:val="22"/>
          <w:szCs w:val="22"/>
        </w:rPr>
        <w:t xml:space="preserve">. </w:t>
      </w:r>
      <w:r w:rsidR="000B7FD6" w:rsidRPr="004167E1">
        <w:rPr>
          <w:sz w:val="22"/>
          <w:szCs w:val="22"/>
        </w:rPr>
        <w:t xml:space="preserve">The project is broken down into smaller, more </w:t>
      </w:r>
      <w:r w:rsidR="00085D93" w:rsidRPr="004167E1">
        <w:rPr>
          <w:sz w:val="22"/>
          <w:szCs w:val="22"/>
        </w:rPr>
        <w:t>manageable</w:t>
      </w:r>
      <w:r w:rsidR="000B7FD6" w:rsidRPr="004167E1">
        <w:rPr>
          <w:sz w:val="22"/>
          <w:szCs w:val="22"/>
        </w:rPr>
        <w:t xml:space="preserve"> pieces which can be reasonable to evaluate and work into it. </w:t>
      </w:r>
      <w:r w:rsidR="007A1DEB" w:rsidRPr="004167E1">
        <w:rPr>
          <w:sz w:val="22"/>
          <w:szCs w:val="22"/>
        </w:rPr>
        <w:t xml:space="preserve"> </w:t>
      </w:r>
      <w:r w:rsidR="00B05E96" w:rsidRPr="004167E1">
        <w:rPr>
          <w:sz w:val="22"/>
          <w:szCs w:val="22"/>
        </w:rPr>
        <w:t xml:space="preserve">In the figure above, </w:t>
      </w:r>
      <w:r w:rsidR="00B44089" w:rsidRPr="004167E1">
        <w:rPr>
          <w:sz w:val="22"/>
          <w:szCs w:val="22"/>
        </w:rPr>
        <w:t>I have divided my work in</w:t>
      </w:r>
      <w:r w:rsidR="00BA7C5F" w:rsidRPr="004167E1">
        <w:rPr>
          <w:sz w:val="22"/>
          <w:szCs w:val="22"/>
        </w:rPr>
        <w:t>to</w:t>
      </w:r>
      <w:r w:rsidR="002A3AAA" w:rsidRPr="004167E1">
        <w:rPr>
          <w:sz w:val="22"/>
          <w:szCs w:val="22"/>
        </w:rPr>
        <w:t xml:space="preserve"> 6 </w:t>
      </w:r>
      <w:r w:rsidR="00022BB5" w:rsidRPr="004167E1">
        <w:rPr>
          <w:sz w:val="22"/>
          <w:szCs w:val="22"/>
        </w:rPr>
        <w:t>major phases</w:t>
      </w:r>
      <w:r w:rsidR="00A913EB" w:rsidRPr="004167E1">
        <w:rPr>
          <w:sz w:val="22"/>
          <w:szCs w:val="22"/>
        </w:rPr>
        <w:t xml:space="preserve"> which is again </w:t>
      </w:r>
      <w:r w:rsidR="00B55297" w:rsidRPr="004167E1">
        <w:rPr>
          <w:sz w:val="22"/>
          <w:szCs w:val="22"/>
        </w:rPr>
        <w:t xml:space="preserve">granulated </w:t>
      </w:r>
      <w:r w:rsidR="00A913EB" w:rsidRPr="004167E1">
        <w:rPr>
          <w:sz w:val="22"/>
          <w:szCs w:val="22"/>
        </w:rPr>
        <w:t>into other sub phases</w:t>
      </w:r>
      <w:r w:rsidR="009D7CBC" w:rsidRPr="004167E1">
        <w:rPr>
          <w:sz w:val="22"/>
          <w:szCs w:val="22"/>
        </w:rPr>
        <w:t xml:space="preserve"> for being able to understand clearly</w:t>
      </w:r>
      <w:r w:rsidR="00DC6FEB" w:rsidRPr="004167E1">
        <w:rPr>
          <w:sz w:val="22"/>
          <w:szCs w:val="22"/>
        </w:rPr>
        <w:t xml:space="preserve">. </w:t>
      </w:r>
    </w:p>
    <w:p w14:paraId="6E0D2E6F" w14:textId="500BE9A2" w:rsidR="00407100" w:rsidRDefault="00407100" w:rsidP="000D72DF"/>
    <w:p w14:paraId="740EC922" w14:textId="77777777" w:rsidR="008B658B" w:rsidRDefault="008B658B" w:rsidP="000D72DF"/>
    <w:p w14:paraId="4EB63695" w14:textId="247675A5" w:rsidR="00407100" w:rsidRDefault="00AE1876" w:rsidP="003A6C7B">
      <w:pPr>
        <w:pStyle w:val="Heading2"/>
      </w:pPr>
      <w:bookmarkStart w:id="15" w:name="_Toc12801150"/>
      <w:r>
        <w:lastRenderedPageBreak/>
        <w:t>Time Estimation</w:t>
      </w:r>
      <w:bookmarkEnd w:id="15"/>
    </w:p>
    <w:tbl>
      <w:tblPr>
        <w:tblStyle w:val="ProposalTable"/>
        <w:tblW w:w="0" w:type="auto"/>
        <w:tblLook w:val="04A0" w:firstRow="1" w:lastRow="0" w:firstColumn="1" w:lastColumn="0" w:noHBand="0" w:noVBand="1"/>
      </w:tblPr>
      <w:tblGrid>
        <w:gridCol w:w="1129"/>
        <w:gridCol w:w="6237"/>
        <w:gridCol w:w="1984"/>
      </w:tblGrid>
      <w:tr w:rsidR="00574ED9" w14:paraId="4CCCD4EF" w14:textId="77777777" w:rsidTr="00D82D4F">
        <w:trPr>
          <w:cnfStyle w:val="100000000000" w:firstRow="1" w:lastRow="0" w:firstColumn="0" w:lastColumn="0" w:oddVBand="0" w:evenVBand="0" w:oddHBand="0" w:evenHBand="0" w:firstRowFirstColumn="0" w:firstRowLastColumn="0" w:lastRowFirstColumn="0" w:lastRowLastColumn="0"/>
        </w:trPr>
        <w:tc>
          <w:tcPr>
            <w:tcW w:w="1129" w:type="dxa"/>
          </w:tcPr>
          <w:p w14:paraId="13C5013D" w14:textId="10AB4CE6" w:rsidR="00574ED9" w:rsidRPr="004167E1" w:rsidRDefault="00574ED9" w:rsidP="000D72DF">
            <w:pPr>
              <w:rPr>
                <w:sz w:val="22"/>
                <w:szCs w:val="22"/>
              </w:rPr>
            </w:pPr>
            <w:r w:rsidRPr="004167E1">
              <w:rPr>
                <w:sz w:val="22"/>
                <w:szCs w:val="22"/>
              </w:rPr>
              <w:t>WBS</w:t>
            </w:r>
          </w:p>
        </w:tc>
        <w:tc>
          <w:tcPr>
            <w:tcW w:w="6237" w:type="dxa"/>
          </w:tcPr>
          <w:p w14:paraId="07CD3803" w14:textId="4026BA62" w:rsidR="00574ED9" w:rsidRPr="004167E1" w:rsidRDefault="00574ED9" w:rsidP="000D72DF">
            <w:pPr>
              <w:rPr>
                <w:sz w:val="22"/>
                <w:szCs w:val="22"/>
              </w:rPr>
            </w:pPr>
            <w:r w:rsidRPr="004167E1">
              <w:rPr>
                <w:sz w:val="22"/>
                <w:szCs w:val="22"/>
              </w:rPr>
              <w:t>Task Name</w:t>
            </w:r>
          </w:p>
        </w:tc>
        <w:tc>
          <w:tcPr>
            <w:tcW w:w="1984" w:type="dxa"/>
          </w:tcPr>
          <w:p w14:paraId="66EA7D11" w14:textId="3AFE8B3E" w:rsidR="00574ED9" w:rsidRPr="004167E1" w:rsidRDefault="00B81639" w:rsidP="000D72DF">
            <w:pPr>
              <w:rPr>
                <w:sz w:val="22"/>
                <w:szCs w:val="22"/>
              </w:rPr>
            </w:pPr>
            <w:r w:rsidRPr="004167E1">
              <w:rPr>
                <w:sz w:val="22"/>
                <w:szCs w:val="22"/>
              </w:rPr>
              <w:t>Days</w:t>
            </w:r>
          </w:p>
        </w:tc>
      </w:tr>
      <w:tr w:rsidR="007E1401" w14:paraId="08F6631E" w14:textId="77777777" w:rsidTr="00D82D4F">
        <w:tc>
          <w:tcPr>
            <w:tcW w:w="7366" w:type="dxa"/>
            <w:gridSpan w:val="2"/>
          </w:tcPr>
          <w:p w14:paraId="672FB860" w14:textId="3939AD5D" w:rsidR="007E1401" w:rsidRPr="000A6F8F" w:rsidRDefault="00DC2852" w:rsidP="000D72DF">
            <w:pPr>
              <w:rPr>
                <w:b/>
                <w:sz w:val="20"/>
                <w:szCs w:val="20"/>
              </w:rPr>
            </w:pPr>
            <w:r w:rsidRPr="00DC2852">
              <w:rPr>
                <w:b/>
                <w:sz w:val="20"/>
                <w:szCs w:val="20"/>
              </w:rPr>
              <w:t>Futsal Management System</w:t>
            </w:r>
          </w:p>
        </w:tc>
        <w:tc>
          <w:tcPr>
            <w:tcW w:w="1984" w:type="dxa"/>
          </w:tcPr>
          <w:p w14:paraId="2CC126B3" w14:textId="1CFF0E42" w:rsidR="007E1401" w:rsidRPr="004167E1" w:rsidRDefault="000A6F8F" w:rsidP="000D72DF">
            <w:pPr>
              <w:rPr>
                <w:sz w:val="22"/>
                <w:szCs w:val="22"/>
              </w:rPr>
            </w:pPr>
            <w:r w:rsidRPr="004167E1">
              <w:rPr>
                <w:sz w:val="22"/>
                <w:szCs w:val="22"/>
              </w:rPr>
              <w:t>100</w:t>
            </w:r>
          </w:p>
        </w:tc>
      </w:tr>
      <w:tr w:rsidR="009B6B86" w14:paraId="02933FF9" w14:textId="77777777" w:rsidTr="007F4998">
        <w:trPr>
          <w:trHeight w:val="2050"/>
        </w:trPr>
        <w:tc>
          <w:tcPr>
            <w:tcW w:w="1129" w:type="dxa"/>
          </w:tcPr>
          <w:p w14:paraId="05CEE68B" w14:textId="77777777" w:rsidR="009B6B86" w:rsidRDefault="009B6B86" w:rsidP="000D72DF">
            <w:r>
              <w:t>1</w:t>
            </w:r>
          </w:p>
          <w:p w14:paraId="6D6F0B08" w14:textId="77777777" w:rsidR="009B6B86" w:rsidRDefault="009B6B86" w:rsidP="000D72DF">
            <w:r>
              <w:t>1.1</w:t>
            </w:r>
          </w:p>
          <w:p w14:paraId="58071602" w14:textId="77777777" w:rsidR="009B6B86" w:rsidRDefault="009B6B86" w:rsidP="000D72DF">
            <w:r>
              <w:t>1.2</w:t>
            </w:r>
          </w:p>
          <w:p w14:paraId="22E43E58" w14:textId="77777777" w:rsidR="009B6B86" w:rsidRDefault="009B6B86" w:rsidP="000D72DF">
            <w:r>
              <w:t>1.3</w:t>
            </w:r>
          </w:p>
          <w:p w14:paraId="293873DC" w14:textId="77777777" w:rsidR="009B6B86" w:rsidRDefault="009B6B86" w:rsidP="000D72DF">
            <w:r>
              <w:t>1.4</w:t>
            </w:r>
          </w:p>
          <w:p w14:paraId="6F453150" w14:textId="75C19A1B" w:rsidR="009B6B86" w:rsidRDefault="009B6B86" w:rsidP="000D72DF">
            <w:r>
              <w:t>1.5</w:t>
            </w:r>
          </w:p>
        </w:tc>
        <w:tc>
          <w:tcPr>
            <w:tcW w:w="6237" w:type="dxa"/>
          </w:tcPr>
          <w:p w14:paraId="466B9E3D" w14:textId="77777777" w:rsidR="009B6B86" w:rsidRPr="007F4D3E" w:rsidRDefault="009B6B86" w:rsidP="000D72DF">
            <w:pPr>
              <w:rPr>
                <w:b/>
                <w:sz w:val="19"/>
                <w:szCs w:val="19"/>
              </w:rPr>
            </w:pPr>
            <w:r w:rsidRPr="004167E1">
              <w:rPr>
                <w:b/>
                <w:sz w:val="22"/>
                <w:szCs w:val="22"/>
              </w:rPr>
              <w:t>Project</w:t>
            </w:r>
            <w:r w:rsidRPr="007F4D3E">
              <w:rPr>
                <w:b/>
                <w:sz w:val="19"/>
                <w:szCs w:val="19"/>
              </w:rPr>
              <w:t xml:space="preserve"> </w:t>
            </w:r>
            <w:r w:rsidRPr="004167E1">
              <w:rPr>
                <w:b/>
                <w:sz w:val="22"/>
                <w:szCs w:val="22"/>
              </w:rPr>
              <w:t>Proposal</w:t>
            </w:r>
          </w:p>
          <w:p w14:paraId="29A25CF5" w14:textId="77777777" w:rsidR="009B6B86" w:rsidRPr="004167E1" w:rsidRDefault="009B6B86" w:rsidP="000D72DF">
            <w:pPr>
              <w:rPr>
                <w:sz w:val="22"/>
                <w:szCs w:val="22"/>
              </w:rPr>
            </w:pPr>
            <w:r w:rsidRPr="004167E1">
              <w:rPr>
                <w:sz w:val="22"/>
                <w:szCs w:val="22"/>
              </w:rPr>
              <w:t>Introduction</w:t>
            </w:r>
          </w:p>
          <w:p w14:paraId="54D4F1D4" w14:textId="77777777" w:rsidR="009B6B86" w:rsidRPr="004167E1" w:rsidRDefault="009B6B86" w:rsidP="000D72DF">
            <w:pPr>
              <w:rPr>
                <w:sz w:val="22"/>
                <w:szCs w:val="22"/>
              </w:rPr>
            </w:pPr>
            <w:r w:rsidRPr="004167E1">
              <w:rPr>
                <w:sz w:val="22"/>
                <w:szCs w:val="22"/>
              </w:rPr>
              <w:t>Development and Methodology</w:t>
            </w:r>
          </w:p>
          <w:p w14:paraId="084E2F28" w14:textId="77777777" w:rsidR="009B6B86" w:rsidRPr="004167E1" w:rsidRDefault="009B6B86" w:rsidP="000D72DF">
            <w:pPr>
              <w:rPr>
                <w:sz w:val="22"/>
                <w:szCs w:val="22"/>
              </w:rPr>
            </w:pPr>
            <w:r w:rsidRPr="004167E1">
              <w:rPr>
                <w:sz w:val="22"/>
                <w:szCs w:val="22"/>
              </w:rPr>
              <w:t>Project Plan</w:t>
            </w:r>
          </w:p>
          <w:p w14:paraId="3A73BC8A" w14:textId="77777777" w:rsidR="009B6B86" w:rsidRPr="004167E1" w:rsidRDefault="009B6B86" w:rsidP="000D72DF">
            <w:pPr>
              <w:rPr>
                <w:sz w:val="22"/>
                <w:szCs w:val="22"/>
              </w:rPr>
            </w:pPr>
            <w:r w:rsidRPr="004167E1">
              <w:rPr>
                <w:sz w:val="22"/>
                <w:szCs w:val="22"/>
              </w:rPr>
              <w:t>Other Project Activities</w:t>
            </w:r>
          </w:p>
          <w:p w14:paraId="4C81CBD6" w14:textId="0514DE04" w:rsidR="009B6B86" w:rsidRPr="007F4D3E" w:rsidRDefault="009B6B86" w:rsidP="000D72DF">
            <w:pPr>
              <w:rPr>
                <w:b/>
                <w:sz w:val="19"/>
                <w:szCs w:val="19"/>
              </w:rPr>
            </w:pPr>
            <w:r w:rsidRPr="004167E1">
              <w:rPr>
                <w:sz w:val="22"/>
                <w:szCs w:val="22"/>
              </w:rPr>
              <w:t>Conclusion</w:t>
            </w:r>
          </w:p>
        </w:tc>
        <w:tc>
          <w:tcPr>
            <w:tcW w:w="1984" w:type="dxa"/>
          </w:tcPr>
          <w:p w14:paraId="0F311409" w14:textId="77777777" w:rsidR="009B6B86" w:rsidRPr="004167E1" w:rsidRDefault="009B6B86" w:rsidP="000D72DF">
            <w:pPr>
              <w:rPr>
                <w:sz w:val="22"/>
                <w:szCs w:val="22"/>
              </w:rPr>
            </w:pPr>
            <w:r w:rsidRPr="004167E1">
              <w:rPr>
                <w:sz w:val="22"/>
                <w:szCs w:val="22"/>
              </w:rPr>
              <w:t xml:space="preserve">10 </w:t>
            </w:r>
          </w:p>
          <w:p w14:paraId="68DA4BA6" w14:textId="77777777" w:rsidR="009B6B86" w:rsidRPr="004167E1" w:rsidRDefault="009B6B86" w:rsidP="000D72DF">
            <w:pPr>
              <w:rPr>
                <w:sz w:val="22"/>
                <w:szCs w:val="22"/>
              </w:rPr>
            </w:pPr>
            <w:r w:rsidRPr="004167E1">
              <w:rPr>
                <w:sz w:val="22"/>
                <w:szCs w:val="22"/>
              </w:rPr>
              <w:t>1</w:t>
            </w:r>
          </w:p>
          <w:p w14:paraId="199509DB" w14:textId="77777777" w:rsidR="009B6B86" w:rsidRPr="004167E1" w:rsidRDefault="009B6B86" w:rsidP="000D72DF">
            <w:pPr>
              <w:rPr>
                <w:sz w:val="22"/>
                <w:szCs w:val="22"/>
              </w:rPr>
            </w:pPr>
            <w:r w:rsidRPr="004167E1">
              <w:rPr>
                <w:sz w:val="22"/>
                <w:szCs w:val="22"/>
              </w:rPr>
              <w:t>1</w:t>
            </w:r>
          </w:p>
          <w:p w14:paraId="05A7D547" w14:textId="77777777" w:rsidR="009B6B86" w:rsidRPr="004167E1" w:rsidRDefault="009B6B86" w:rsidP="000D72DF">
            <w:pPr>
              <w:rPr>
                <w:sz w:val="22"/>
                <w:szCs w:val="22"/>
              </w:rPr>
            </w:pPr>
            <w:r w:rsidRPr="004167E1">
              <w:rPr>
                <w:sz w:val="22"/>
                <w:szCs w:val="22"/>
              </w:rPr>
              <w:t>3</w:t>
            </w:r>
          </w:p>
          <w:p w14:paraId="12ADB98C" w14:textId="77777777" w:rsidR="009B6B86" w:rsidRPr="004167E1" w:rsidRDefault="009B6B86" w:rsidP="000D72DF">
            <w:pPr>
              <w:rPr>
                <w:sz w:val="22"/>
                <w:szCs w:val="22"/>
              </w:rPr>
            </w:pPr>
            <w:r w:rsidRPr="004167E1">
              <w:rPr>
                <w:sz w:val="22"/>
                <w:szCs w:val="22"/>
              </w:rPr>
              <w:t>2</w:t>
            </w:r>
          </w:p>
          <w:p w14:paraId="2A75C1A9" w14:textId="2DB3DE8B" w:rsidR="009B6B86" w:rsidRPr="004167E1" w:rsidRDefault="009B6B86" w:rsidP="000D72DF">
            <w:pPr>
              <w:rPr>
                <w:sz w:val="22"/>
                <w:szCs w:val="22"/>
              </w:rPr>
            </w:pPr>
            <w:r w:rsidRPr="004167E1">
              <w:rPr>
                <w:sz w:val="22"/>
                <w:szCs w:val="22"/>
              </w:rPr>
              <w:t>1</w:t>
            </w:r>
          </w:p>
        </w:tc>
      </w:tr>
      <w:tr w:rsidR="006F4F17" w14:paraId="2AC4DC1E" w14:textId="77777777" w:rsidTr="006F4F17">
        <w:trPr>
          <w:trHeight w:val="1720"/>
        </w:trPr>
        <w:tc>
          <w:tcPr>
            <w:tcW w:w="1129" w:type="dxa"/>
          </w:tcPr>
          <w:p w14:paraId="3AF75907" w14:textId="77777777" w:rsidR="006F4F17" w:rsidRDefault="006F4F17" w:rsidP="000D72DF">
            <w:r>
              <w:t>2</w:t>
            </w:r>
          </w:p>
          <w:p w14:paraId="3E1F238E" w14:textId="77777777" w:rsidR="006F4F17" w:rsidRDefault="006F4F17" w:rsidP="000D72DF">
            <w:r>
              <w:t>2.1</w:t>
            </w:r>
          </w:p>
          <w:p w14:paraId="4BA3D966" w14:textId="77777777" w:rsidR="006F4F17" w:rsidRDefault="006F4F17" w:rsidP="000D72DF">
            <w:r>
              <w:t>2.2</w:t>
            </w:r>
          </w:p>
          <w:p w14:paraId="67D7FD96" w14:textId="77777777" w:rsidR="006F4F17" w:rsidRDefault="006F4F17" w:rsidP="000D72DF">
            <w:r>
              <w:t>2.3</w:t>
            </w:r>
          </w:p>
          <w:p w14:paraId="1E7B1B55" w14:textId="64285408" w:rsidR="006F4F17" w:rsidRDefault="006F4F17" w:rsidP="000D72DF">
            <w:r>
              <w:t>2.4</w:t>
            </w:r>
          </w:p>
        </w:tc>
        <w:tc>
          <w:tcPr>
            <w:tcW w:w="6237" w:type="dxa"/>
          </w:tcPr>
          <w:p w14:paraId="10CE634E" w14:textId="77777777" w:rsidR="006F4F17" w:rsidRPr="007F4D3E" w:rsidRDefault="006F4F17" w:rsidP="000D72DF">
            <w:pPr>
              <w:rPr>
                <w:b/>
                <w:sz w:val="19"/>
                <w:szCs w:val="19"/>
              </w:rPr>
            </w:pPr>
            <w:r w:rsidRPr="004167E1">
              <w:rPr>
                <w:b/>
                <w:sz w:val="22"/>
                <w:szCs w:val="22"/>
              </w:rPr>
              <w:t>Analysis</w:t>
            </w:r>
          </w:p>
          <w:p w14:paraId="58C46779" w14:textId="77777777" w:rsidR="006F4F17" w:rsidRPr="004167E1" w:rsidRDefault="006F4F17" w:rsidP="000D72DF">
            <w:pPr>
              <w:rPr>
                <w:sz w:val="22"/>
                <w:szCs w:val="22"/>
              </w:rPr>
            </w:pPr>
            <w:r w:rsidRPr="004167E1">
              <w:rPr>
                <w:sz w:val="22"/>
                <w:szCs w:val="22"/>
              </w:rPr>
              <w:t>Information Gathering</w:t>
            </w:r>
          </w:p>
          <w:p w14:paraId="01C27962" w14:textId="77777777" w:rsidR="006F4F17" w:rsidRPr="004167E1" w:rsidRDefault="006F4F17" w:rsidP="000D72DF">
            <w:pPr>
              <w:rPr>
                <w:sz w:val="22"/>
                <w:szCs w:val="22"/>
              </w:rPr>
            </w:pPr>
            <w:r w:rsidRPr="004167E1">
              <w:rPr>
                <w:sz w:val="22"/>
                <w:szCs w:val="22"/>
              </w:rPr>
              <w:t>Use Case Diagram</w:t>
            </w:r>
          </w:p>
          <w:p w14:paraId="1CB751B6" w14:textId="77777777" w:rsidR="006F4F17" w:rsidRPr="004167E1" w:rsidRDefault="006F4F17" w:rsidP="000D72DF">
            <w:pPr>
              <w:rPr>
                <w:sz w:val="22"/>
                <w:szCs w:val="22"/>
              </w:rPr>
            </w:pPr>
            <w:r w:rsidRPr="004167E1">
              <w:rPr>
                <w:sz w:val="22"/>
                <w:szCs w:val="22"/>
              </w:rPr>
              <w:t>Feasibility Study</w:t>
            </w:r>
          </w:p>
          <w:p w14:paraId="73D45F1F" w14:textId="3FC673EF" w:rsidR="006F4F17" w:rsidRPr="007F4D3E" w:rsidRDefault="006F4F17" w:rsidP="000D72DF">
            <w:pPr>
              <w:rPr>
                <w:b/>
                <w:sz w:val="19"/>
                <w:szCs w:val="19"/>
              </w:rPr>
            </w:pPr>
            <w:r w:rsidRPr="004167E1">
              <w:rPr>
                <w:sz w:val="22"/>
                <w:szCs w:val="22"/>
              </w:rPr>
              <w:t>Class Diagram</w:t>
            </w:r>
          </w:p>
        </w:tc>
        <w:tc>
          <w:tcPr>
            <w:tcW w:w="1984" w:type="dxa"/>
          </w:tcPr>
          <w:p w14:paraId="590D5F5F" w14:textId="77777777" w:rsidR="006F4F17" w:rsidRPr="004167E1" w:rsidRDefault="006F4F17" w:rsidP="000D72DF">
            <w:pPr>
              <w:rPr>
                <w:sz w:val="22"/>
                <w:szCs w:val="22"/>
              </w:rPr>
            </w:pPr>
            <w:r w:rsidRPr="004167E1">
              <w:rPr>
                <w:sz w:val="22"/>
                <w:szCs w:val="22"/>
              </w:rPr>
              <w:t>24</w:t>
            </w:r>
          </w:p>
          <w:p w14:paraId="7110AC28" w14:textId="77777777" w:rsidR="006F4F17" w:rsidRPr="004167E1" w:rsidRDefault="006F4F17" w:rsidP="000D72DF">
            <w:pPr>
              <w:rPr>
                <w:sz w:val="22"/>
                <w:szCs w:val="22"/>
              </w:rPr>
            </w:pPr>
            <w:r w:rsidRPr="004167E1">
              <w:rPr>
                <w:sz w:val="22"/>
                <w:szCs w:val="22"/>
              </w:rPr>
              <w:t>15</w:t>
            </w:r>
          </w:p>
          <w:p w14:paraId="27A962E8" w14:textId="77777777" w:rsidR="006F4F17" w:rsidRPr="004167E1" w:rsidRDefault="006F4F17" w:rsidP="000D72DF">
            <w:pPr>
              <w:rPr>
                <w:sz w:val="22"/>
                <w:szCs w:val="22"/>
              </w:rPr>
            </w:pPr>
            <w:r w:rsidRPr="004167E1">
              <w:rPr>
                <w:sz w:val="22"/>
                <w:szCs w:val="22"/>
              </w:rPr>
              <w:t>1</w:t>
            </w:r>
          </w:p>
          <w:p w14:paraId="2844392C" w14:textId="77777777" w:rsidR="006F4F17" w:rsidRPr="004167E1" w:rsidRDefault="006F4F17" w:rsidP="000D72DF">
            <w:pPr>
              <w:rPr>
                <w:sz w:val="22"/>
                <w:szCs w:val="22"/>
              </w:rPr>
            </w:pPr>
            <w:r w:rsidRPr="004167E1">
              <w:rPr>
                <w:sz w:val="22"/>
                <w:szCs w:val="22"/>
              </w:rPr>
              <w:t>3</w:t>
            </w:r>
          </w:p>
          <w:p w14:paraId="355220E6" w14:textId="5C520D1F" w:rsidR="006F4F17" w:rsidRPr="004167E1" w:rsidRDefault="006F4F17" w:rsidP="000D72DF">
            <w:pPr>
              <w:rPr>
                <w:sz w:val="22"/>
                <w:szCs w:val="22"/>
              </w:rPr>
            </w:pPr>
            <w:r w:rsidRPr="004167E1">
              <w:rPr>
                <w:sz w:val="22"/>
                <w:szCs w:val="22"/>
              </w:rPr>
              <w:t>5</w:t>
            </w:r>
          </w:p>
        </w:tc>
      </w:tr>
      <w:tr w:rsidR="00256636" w14:paraId="38F5C28A" w14:textId="77777777" w:rsidTr="00B57DA7">
        <w:trPr>
          <w:trHeight w:val="1864"/>
        </w:trPr>
        <w:tc>
          <w:tcPr>
            <w:tcW w:w="1129" w:type="dxa"/>
          </w:tcPr>
          <w:p w14:paraId="4C389553" w14:textId="77777777" w:rsidR="00256636" w:rsidRDefault="00256636" w:rsidP="000D72DF">
            <w:r>
              <w:t>3</w:t>
            </w:r>
          </w:p>
          <w:p w14:paraId="31C57A6E" w14:textId="77777777" w:rsidR="00256636" w:rsidRDefault="00256636" w:rsidP="000D72DF">
            <w:r>
              <w:t>3.1</w:t>
            </w:r>
          </w:p>
          <w:p w14:paraId="7FF6894D" w14:textId="77777777" w:rsidR="00256636" w:rsidRDefault="00256636" w:rsidP="000D72DF">
            <w:r>
              <w:t>3.2</w:t>
            </w:r>
          </w:p>
          <w:p w14:paraId="2FFE49C8" w14:textId="77777777" w:rsidR="00256636" w:rsidRDefault="00256636" w:rsidP="000D72DF">
            <w:r>
              <w:t>3.3</w:t>
            </w:r>
          </w:p>
          <w:p w14:paraId="3042ED60" w14:textId="49614C68" w:rsidR="00256636" w:rsidRDefault="00256636" w:rsidP="000D72DF">
            <w:r>
              <w:t>3.4</w:t>
            </w:r>
          </w:p>
        </w:tc>
        <w:tc>
          <w:tcPr>
            <w:tcW w:w="6237" w:type="dxa"/>
          </w:tcPr>
          <w:p w14:paraId="4AAE0D53" w14:textId="77777777" w:rsidR="00256636" w:rsidRPr="007F4D3E" w:rsidRDefault="00256636" w:rsidP="000D72DF">
            <w:pPr>
              <w:rPr>
                <w:b/>
                <w:sz w:val="19"/>
                <w:szCs w:val="19"/>
              </w:rPr>
            </w:pPr>
            <w:r w:rsidRPr="004167E1">
              <w:rPr>
                <w:b/>
                <w:sz w:val="22"/>
                <w:szCs w:val="22"/>
              </w:rPr>
              <w:t>Design</w:t>
            </w:r>
          </w:p>
          <w:p w14:paraId="1241F5BB" w14:textId="77777777" w:rsidR="00256636" w:rsidRPr="004167E1" w:rsidRDefault="00256636" w:rsidP="000D72DF">
            <w:pPr>
              <w:rPr>
                <w:sz w:val="22"/>
                <w:szCs w:val="22"/>
              </w:rPr>
            </w:pPr>
            <w:r w:rsidRPr="004167E1">
              <w:rPr>
                <w:sz w:val="22"/>
                <w:szCs w:val="22"/>
              </w:rPr>
              <w:t>Structural Model</w:t>
            </w:r>
          </w:p>
          <w:p w14:paraId="077CD2D7" w14:textId="77777777" w:rsidR="00256636" w:rsidRPr="004167E1" w:rsidRDefault="00256636" w:rsidP="000D72DF">
            <w:pPr>
              <w:rPr>
                <w:sz w:val="22"/>
                <w:szCs w:val="22"/>
              </w:rPr>
            </w:pPr>
            <w:r w:rsidRPr="004167E1">
              <w:rPr>
                <w:sz w:val="22"/>
                <w:szCs w:val="22"/>
              </w:rPr>
              <w:t>Behavioral Model</w:t>
            </w:r>
          </w:p>
          <w:p w14:paraId="5AB135A8" w14:textId="77777777" w:rsidR="00256636" w:rsidRPr="004167E1" w:rsidRDefault="00256636" w:rsidP="000D72DF">
            <w:pPr>
              <w:rPr>
                <w:sz w:val="22"/>
                <w:szCs w:val="22"/>
              </w:rPr>
            </w:pPr>
            <w:r w:rsidRPr="004167E1">
              <w:rPr>
                <w:sz w:val="22"/>
                <w:szCs w:val="22"/>
              </w:rPr>
              <w:t>UI design</w:t>
            </w:r>
          </w:p>
          <w:p w14:paraId="1299503F" w14:textId="5B6446AC" w:rsidR="00256636" w:rsidRPr="007F4D3E" w:rsidRDefault="00256636" w:rsidP="000D72DF">
            <w:pPr>
              <w:rPr>
                <w:b/>
                <w:sz w:val="19"/>
                <w:szCs w:val="19"/>
              </w:rPr>
            </w:pPr>
            <w:r w:rsidRPr="004167E1">
              <w:rPr>
                <w:sz w:val="22"/>
                <w:szCs w:val="22"/>
              </w:rPr>
              <w:t>Database Design</w:t>
            </w:r>
          </w:p>
        </w:tc>
        <w:tc>
          <w:tcPr>
            <w:tcW w:w="1984" w:type="dxa"/>
          </w:tcPr>
          <w:p w14:paraId="35460DE5" w14:textId="77777777" w:rsidR="00256636" w:rsidRPr="004167E1" w:rsidRDefault="00256636" w:rsidP="000D72DF">
            <w:pPr>
              <w:rPr>
                <w:sz w:val="22"/>
                <w:szCs w:val="22"/>
              </w:rPr>
            </w:pPr>
            <w:r w:rsidRPr="004167E1">
              <w:rPr>
                <w:sz w:val="22"/>
                <w:szCs w:val="22"/>
              </w:rPr>
              <w:t>30</w:t>
            </w:r>
          </w:p>
          <w:p w14:paraId="5B8FD74B" w14:textId="77777777" w:rsidR="00256636" w:rsidRPr="004167E1" w:rsidRDefault="00256636" w:rsidP="000D72DF">
            <w:pPr>
              <w:rPr>
                <w:sz w:val="22"/>
                <w:szCs w:val="22"/>
              </w:rPr>
            </w:pPr>
            <w:r w:rsidRPr="004167E1">
              <w:rPr>
                <w:sz w:val="22"/>
                <w:szCs w:val="22"/>
              </w:rPr>
              <w:t>13</w:t>
            </w:r>
          </w:p>
          <w:p w14:paraId="38432E90" w14:textId="77777777" w:rsidR="00256636" w:rsidRPr="004167E1" w:rsidRDefault="00256636" w:rsidP="000D72DF">
            <w:pPr>
              <w:rPr>
                <w:sz w:val="22"/>
                <w:szCs w:val="22"/>
              </w:rPr>
            </w:pPr>
            <w:r w:rsidRPr="004167E1">
              <w:rPr>
                <w:sz w:val="22"/>
                <w:szCs w:val="22"/>
              </w:rPr>
              <w:t>12</w:t>
            </w:r>
          </w:p>
          <w:p w14:paraId="045E2DBF" w14:textId="77777777" w:rsidR="00256636" w:rsidRPr="004167E1" w:rsidRDefault="00256636" w:rsidP="000D72DF">
            <w:pPr>
              <w:rPr>
                <w:sz w:val="22"/>
                <w:szCs w:val="22"/>
              </w:rPr>
            </w:pPr>
            <w:r w:rsidRPr="004167E1">
              <w:rPr>
                <w:sz w:val="22"/>
                <w:szCs w:val="22"/>
              </w:rPr>
              <w:t>2</w:t>
            </w:r>
          </w:p>
          <w:p w14:paraId="1EA84898" w14:textId="2C0DAD4A" w:rsidR="00256636" w:rsidRPr="004167E1" w:rsidRDefault="00256636" w:rsidP="000D72DF">
            <w:pPr>
              <w:rPr>
                <w:sz w:val="22"/>
                <w:szCs w:val="22"/>
              </w:rPr>
            </w:pPr>
            <w:r w:rsidRPr="004167E1">
              <w:rPr>
                <w:sz w:val="22"/>
                <w:szCs w:val="22"/>
              </w:rPr>
              <w:t>3</w:t>
            </w:r>
          </w:p>
        </w:tc>
      </w:tr>
      <w:tr w:rsidR="001F1F79" w14:paraId="34C06F07" w14:textId="77777777" w:rsidTr="000A1480">
        <w:trPr>
          <w:trHeight w:val="890"/>
        </w:trPr>
        <w:tc>
          <w:tcPr>
            <w:tcW w:w="1129" w:type="dxa"/>
          </w:tcPr>
          <w:p w14:paraId="7BB96AC6" w14:textId="77777777" w:rsidR="001F1F79" w:rsidRDefault="001F1F79" w:rsidP="000D72DF">
            <w:r>
              <w:t>4</w:t>
            </w:r>
          </w:p>
          <w:p w14:paraId="3542195F" w14:textId="48178F29" w:rsidR="001F1F79" w:rsidRDefault="001F1F79" w:rsidP="000D72DF">
            <w:r>
              <w:t>4.1</w:t>
            </w:r>
          </w:p>
        </w:tc>
        <w:tc>
          <w:tcPr>
            <w:tcW w:w="6237" w:type="dxa"/>
          </w:tcPr>
          <w:p w14:paraId="127C0637" w14:textId="77777777" w:rsidR="001F1F79" w:rsidRPr="007F4D3E" w:rsidRDefault="001F1F79" w:rsidP="000D72DF">
            <w:pPr>
              <w:rPr>
                <w:b/>
                <w:sz w:val="19"/>
                <w:szCs w:val="19"/>
              </w:rPr>
            </w:pPr>
            <w:r w:rsidRPr="004167E1">
              <w:rPr>
                <w:b/>
                <w:sz w:val="22"/>
                <w:szCs w:val="22"/>
              </w:rPr>
              <w:t>Implementation</w:t>
            </w:r>
          </w:p>
          <w:p w14:paraId="43D410FA" w14:textId="5885C3B3" w:rsidR="001F1F79" w:rsidRPr="007F4D3E" w:rsidRDefault="001F1F79" w:rsidP="000A1480">
            <w:pPr>
              <w:rPr>
                <w:b/>
                <w:sz w:val="19"/>
                <w:szCs w:val="19"/>
              </w:rPr>
            </w:pPr>
            <w:r w:rsidRPr="004167E1">
              <w:rPr>
                <w:sz w:val="22"/>
                <w:szCs w:val="22"/>
              </w:rPr>
              <w:t>Coding</w:t>
            </w:r>
          </w:p>
        </w:tc>
        <w:tc>
          <w:tcPr>
            <w:tcW w:w="1984" w:type="dxa"/>
          </w:tcPr>
          <w:p w14:paraId="6B9DEAFC" w14:textId="77777777" w:rsidR="001F1F79" w:rsidRPr="004167E1" w:rsidRDefault="001F1F79" w:rsidP="000D72DF">
            <w:pPr>
              <w:rPr>
                <w:sz w:val="22"/>
                <w:szCs w:val="22"/>
              </w:rPr>
            </w:pPr>
            <w:r w:rsidRPr="004167E1">
              <w:rPr>
                <w:sz w:val="22"/>
                <w:szCs w:val="22"/>
              </w:rPr>
              <w:t>22</w:t>
            </w:r>
          </w:p>
          <w:p w14:paraId="399C1AE4" w14:textId="52840162" w:rsidR="001F1F79" w:rsidRPr="004167E1" w:rsidRDefault="001F1F79" w:rsidP="000D72DF">
            <w:pPr>
              <w:rPr>
                <w:sz w:val="22"/>
                <w:szCs w:val="22"/>
              </w:rPr>
            </w:pPr>
            <w:r w:rsidRPr="004167E1">
              <w:rPr>
                <w:sz w:val="22"/>
                <w:szCs w:val="22"/>
              </w:rPr>
              <w:t>2</w:t>
            </w:r>
            <w:r w:rsidR="000A1480" w:rsidRPr="004167E1">
              <w:rPr>
                <w:sz w:val="22"/>
                <w:szCs w:val="22"/>
              </w:rPr>
              <w:t>2</w:t>
            </w:r>
          </w:p>
        </w:tc>
      </w:tr>
      <w:tr w:rsidR="00D86C52" w14:paraId="43BF4FC5" w14:textId="77777777" w:rsidTr="00B57DA7">
        <w:trPr>
          <w:trHeight w:val="1463"/>
        </w:trPr>
        <w:tc>
          <w:tcPr>
            <w:tcW w:w="1129" w:type="dxa"/>
          </w:tcPr>
          <w:p w14:paraId="32DC2EF7" w14:textId="77777777" w:rsidR="00D86C52" w:rsidRDefault="00D86C52" w:rsidP="000D72DF">
            <w:r>
              <w:t>5</w:t>
            </w:r>
          </w:p>
          <w:p w14:paraId="44028FE6" w14:textId="77777777" w:rsidR="00D86C52" w:rsidRDefault="00D86C52" w:rsidP="000D72DF">
            <w:r>
              <w:t>5.1</w:t>
            </w:r>
          </w:p>
          <w:p w14:paraId="3157400D" w14:textId="77777777" w:rsidR="00D86C52" w:rsidRDefault="00D86C52" w:rsidP="000D72DF">
            <w:r>
              <w:t>5.2</w:t>
            </w:r>
          </w:p>
          <w:p w14:paraId="2C25C77F" w14:textId="7B40EFDC" w:rsidR="00D86C52" w:rsidRDefault="00D86C52" w:rsidP="000D72DF">
            <w:r>
              <w:t>5.3</w:t>
            </w:r>
          </w:p>
        </w:tc>
        <w:tc>
          <w:tcPr>
            <w:tcW w:w="6237" w:type="dxa"/>
          </w:tcPr>
          <w:p w14:paraId="6B41DCBD" w14:textId="77777777" w:rsidR="00D86C52" w:rsidRPr="004578BB" w:rsidRDefault="00D86C52" w:rsidP="000D72DF">
            <w:pPr>
              <w:rPr>
                <w:b/>
                <w:sz w:val="19"/>
                <w:szCs w:val="19"/>
              </w:rPr>
            </w:pPr>
            <w:r w:rsidRPr="004167E1">
              <w:rPr>
                <w:b/>
                <w:sz w:val="22"/>
                <w:szCs w:val="22"/>
              </w:rPr>
              <w:t>Testing</w:t>
            </w:r>
          </w:p>
          <w:p w14:paraId="58BE4036" w14:textId="77777777" w:rsidR="00D86C52" w:rsidRPr="004167E1" w:rsidRDefault="00D86C52" w:rsidP="000D72DF">
            <w:pPr>
              <w:rPr>
                <w:sz w:val="22"/>
                <w:szCs w:val="22"/>
              </w:rPr>
            </w:pPr>
            <w:r w:rsidRPr="004167E1">
              <w:rPr>
                <w:sz w:val="22"/>
                <w:szCs w:val="22"/>
              </w:rPr>
              <w:t>White Box Testing</w:t>
            </w:r>
          </w:p>
          <w:p w14:paraId="15B233B5" w14:textId="77777777" w:rsidR="00D86C52" w:rsidRPr="004167E1" w:rsidRDefault="00D86C52" w:rsidP="000D72DF">
            <w:pPr>
              <w:rPr>
                <w:sz w:val="22"/>
                <w:szCs w:val="22"/>
              </w:rPr>
            </w:pPr>
            <w:r w:rsidRPr="004167E1">
              <w:rPr>
                <w:sz w:val="22"/>
                <w:szCs w:val="22"/>
              </w:rPr>
              <w:t>Black Box Testing</w:t>
            </w:r>
          </w:p>
          <w:p w14:paraId="406325B5" w14:textId="7076634B" w:rsidR="00D86C52" w:rsidRPr="004578BB" w:rsidRDefault="00D86C52" w:rsidP="000D72DF">
            <w:pPr>
              <w:rPr>
                <w:b/>
                <w:sz w:val="19"/>
                <w:szCs w:val="19"/>
              </w:rPr>
            </w:pPr>
            <w:r w:rsidRPr="004167E1">
              <w:rPr>
                <w:sz w:val="22"/>
                <w:szCs w:val="22"/>
              </w:rPr>
              <w:t>Grey Box Testing</w:t>
            </w:r>
          </w:p>
        </w:tc>
        <w:tc>
          <w:tcPr>
            <w:tcW w:w="1984" w:type="dxa"/>
          </w:tcPr>
          <w:p w14:paraId="4C214883" w14:textId="77777777" w:rsidR="00D86C52" w:rsidRPr="004167E1" w:rsidRDefault="00D86C52" w:rsidP="000D72DF">
            <w:pPr>
              <w:rPr>
                <w:sz w:val="22"/>
                <w:szCs w:val="22"/>
              </w:rPr>
            </w:pPr>
            <w:r w:rsidRPr="004167E1">
              <w:rPr>
                <w:sz w:val="22"/>
                <w:szCs w:val="22"/>
              </w:rPr>
              <w:t>7</w:t>
            </w:r>
          </w:p>
          <w:p w14:paraId="33E7B5F0" w14:textId="77777777" w:rsidR="00D86C52" w:rsidRPr="004167E1" w:rsidRDefault="00D86C52" w:rsidP="000D72DF">
            <w:pPr>
              <w:rPr>
                <w:sz w:val="22"/>
                <w:szCs w:val="22"/>
              </w:rPr>
            </w:pPr>
            <w:r w:rsidRPr="004167E1">
              <w:rPr>
                <w:sz w:val="22"/>
                <w:szCs w:val="22"/>
              </w:rPr>
              <w:t>3</w:t>
            </w:r>
          </w:p>
          <w:p w14:paraId="5B3B84B0" w14:textId="77777777" w:rsidR="00D86C52" w:rsidRPr="004167E1" w:rsidRDefault="00D86C52" w:rsidP="000D72DF">
            <w:pPr>
              <w:rPr>
                <w:sz w:val="22"/>
                <w:szCs w:val="22"/>
              </w:rPr>
            </w:pPr>
            <w:r w:rsidRPr="004167E1">
              <w:rPr>
                <w:sz w:val="22"/>
                <w:szCs w:val="22"/>
              </w:rPr>
              <w:t>2</w:t>
            </w:r>
          </w:p>
          <w:p w14:paraId="36AA710A" w14:textId="155E3F3D" w:rsidR="00D86C52" w:rsidRPr="004167E1" w:rsidRDefault="00D86C52" w:rsidP="000D72DF">
            <w:pPr>
              <w:rPr>
                <w:sz w:val="22"/>
                <w:szCs w:val="22"/>
              </w:rPr>
            </w:pPr>
            <w:r w:rsidRPr="004167E1">
              <w:rPr>
                <w:sz w:val="22"/>
                <w:szCs w:val="22"/>
              </w:rPr>
              <w:t>2</w:t>
            </w:r>
          </w:p>
        </w:tc>
      </w:tr>
      <w:tr w:rsidR="00A679BA" w14:paraId="6A95584C" w14:textId="77777777" w:rsidTr="00D65E29">
        <w:trPr>
          <w:trHeight w:val="1818"/>
        </w:trPr>
        <w:tc>
          <w:tcPr>
            <w:tcW w:w="1129" w:type="dxa"/>
          </w:tcPr>
          <w:p w14:paraId="3D530853" w14:textId="77777777" w:rsidR="00A679BA" w:rsidRDefault="00A679BA" w:rsidP="000D72DF">
            <w:r>
              <w:t>6</w:t>
            </w:r>
          </w:p>
          <w:p w14:paraId="35733E81" w14:textId="77777777" w:rsidR="00A679BA" w:rsidRDefault="00A679BA" w:rsidP="000D72DF">
            <w:r>
              <w:t>6.1</w:t>
            </w:r>
          </w:p>
          <w:p w14:paraId="2131B95A" w14:textId="77777777" w:rsidR="00A679BA" w:rsidRDefault="00A679BA" w:rsidP="000D72DF">
            <w:r>
              <w:t>6.2</w:t>
            </w:r>
          </w:p>
          <w:p w14:paraId="00F73201" w14:textId="0BA0670C" w:rsidR="00A679BA" w:rsidRDefault="00A679BA" w:rsidP="000D72DF">
            <w:r>
              <w:t>6.3</w:t>
            </w:r>
          </w:p>
        </w:tc>
        <w:tc>
          <w:tcPr>
            <w:tcW w:w="6237" w:type="dxa"/>
          </w:tcPr>
          <w:p w14:paraId="78BA0700" w14:textId="77777777" w:rsidR="00A679BA" w:rsidRPr="00060F9C" w:rsidRDefault="00A679BA" w:rsidP="000D72DF">
            <w:pPr>
              <w:rPr>
                <w:b/>
                <w:sz w:val="19"/>
                <w:szCs w:val="19"/>
              </w:rPr>
            </w:pPr>
            <w:r w:rsidRPr="004167E1">
              <w:rPr>
                <w:b/>
                <w:sz w:val="22"/>
                <w:szCs w:val="22"/>
              </w:rPr>
              <w:t>Documentation</w:t>
            </w:r>
          </w:p>
          <w:p w14:paraId="13AB7627" w14:textId="77777777" w:rsidR="00A679BA" w:rsidRPr="004167E1" w:rsidRDefault="00A679BA" w:rsidP="000D72DF">
            <w:pPr>
              <w:rPr>
                <w:sz w:val="22"/>
                <w:szCs w:val="22"/>
              </w:rPr>
            </w:pPr>
            <w:r w:rsidRPr="004167E1">
              <w:rPr>
                <w:sz w:val="22"/>
                <w:szCs w:val="22"/>
              </w:rPr>
              <w:t>User Manual</w:t>
            </w:r>
          </w:p>
          <w:p w14:paraId="33E0600E" w14:textId="77777777" w:rsidR="00A679BA" w:rsidRPr="004167E1" w:rsidRDefault="00A679BA" w:rsidP="000D72DF">
            <w:pPr>
              <w:rPr>
                <w:sz w:val="22"/>
                <w:szCs w:val="22"/>
              </w:rPr>
            </w:pPr>
            <w:r w:rsidRPr="004167E1">
              <w:rPr>
                <w:sz w:val="22"/>
                <w:szCs w:val="22"/>
              </w:rPr>
              <w:t>Presentation</w:t>
            </w:r>
          </w:p>
          <w:p w14:paraId="26461227" w14:textId="41D1C12B" w:rsidR="00A679BA" w:rsidRPr="00060F9C" w:rsidRDefault="00A679BA" w:rsidP="000D72DF">
            <w:pPr>
              <w:rPr>
                <w:b/>
                <w:sz w:val="19"/>
                <w:szCs w:val="19"/>
              </w:rPr>
            </w:pPr>
            <w:r w:rsidRPr="004167E1">
              <w:rPr>
                <w:sz w:val="22"/>
                <w:szCs w:val="22"/>
              </w:rPr>
              <w:t>Final Report</w:t>
            </w:r>
          </w:p>
        </w:tc>
        <w:tc>
          <w:tcPr>
            <w:tcW w:w="1984" w:type="dxa"/>
          </w:tcPr>
          <w:p w14:paraId="7F5F85A4" w14:textId="77777777" w:rsidR="00A679BA" w:rsidRPr="004167E1" w:rsidRDefault="00A679BA" w:rsidP="000D72DF">
            <w:pPr>
              <w:rPr>
                <w:sz w:val="22"/>
                <w:szCs w:val="22"/>
              </w:rPr>
            </w:pPr>
            <w:r w:rsidRPr="004167E1">
              <w:rPr>
                <w:sz w:val="22"/>
                <w:szCs w:val="22"/>
              </w:rPr>
              <w:t>7</w:t>
            </w:r>
          </w:p>
          <w:p w14:paraId="0E96EA8B" w14:textId="77777777" w:rsidR="00A679BA" w:rsidRPr="004167E1" w:rsidRDefault="00A679BA" w:rsidP="000D72DF">
            <w:pPr>
              <w:rPr>
                <w:sz w:val="22"/>
                <w:szCs w:val="22"/>
              </w:rPr>
            </w:pPr>
            <w:r w:rsidRPr="004167E1">
              <w:rPr>
                <w:sz w:val="22"/>
                <w:szCs w:val="22"/>
              </w:rPr>
              <w:t>2</w:t>
            </w:r>
          </w:p>
          <w:p w14:paraId="4EB09882" w14:textId="77777777" w:rsidR="00A679BA" w:rsidRPr="004167E1" w:rsidRDefault="00A679BA" w:rsidP="000D72DF">
            <w:pPr>
              <w:rPr>
                <w:sz w:val="22"/>
                <w:szCs w:val="22"/>
              </w:rPr>
            </w:pPr>
            <w:r w:rsidRPr="004167E1">
              <w:rPr>
                <w:sz w:val="22"/>
                <w:szCs w:val="22"/>
              </w:rPr>
              <w:t>2</w:t>
            </w:r>
          </w:p>
          <w:p w14:paraId="69332813" w14:textId="67D78E0A" w:rsidR="00A679BA" w:rsidRPr="004167E1" w:rsidRDefault="00A679BA" w:rsidP="000D72DF">
            <w:pPr>
              <w:rPr>
                <w:sz w:val="22"/>
                <w:szCs w:val="22"/>
              </w:rPr>
            </w:pPr>
            <w:r w:rsidRPr="004167E1">
              <w:rPr>
                <w:sz w:val="22"/>
                <w:szCs w:val="22"/>
              </w:rPr>
              <w:t>3</w:t>
            </w:r>
          </w:p>
        </w:tc>
      </w:tr>
    </w:tbl>
    <w:p w14:paraId="0886E8F2" w14:textId="73754E62" w:rsidR="00580D9F" w:rsidRDefault="00580D9F" w:rsidP="00580D9F">
      <w:r>
        <w:tab/>
      </w:r>
      <w:r>
        <w:tab/>
      </w:r>
      <w:r>
        <w:tab/>
      </w:r>
      <w:r>
        <w:tab/>
      </w:r>
      <w:r w:rsidRPr="004167E1">
        <w:rPr>
          <w:sz w:val="22"/>
          <w:szCs w:val="22"/>
        </w:rPr>
        <w:t xml:space="preserve">Table: Time Estimation </w:t>
      </w:r>
      <w:r w:rsidR="003947E6" w:rsidRPr="004167E1">
        <w:rPr>
          <w:sz w:val="22"/>
          <w:szCs w:val="22"/>
        </w:rPr>
        <w:t>of</w:t>
      </w:r>
      <w:r w:rsidR="00B46D13" w:rsidRPr="004167E1">
        <w:rPr>
          <w:sz w:val="22"/>
          <w:szCs w:val="22"/>
        </w:rPr>
        <w:t xml:space="preserve"> the Project</w:t>
      </w:r>
    </w:p>
    <w:p w14:paraId="7101E2AA" w14:textId="2882759C" w:rsidR="00F50731" w:rsidRDefault="00547706" w:rsidP="00F512AD">
      <w:pPr>
        <w:pStyle w:val="Heading2"/>
      </w:pPr>
      <w:bookmarkStart w:id="16" w:name="_Toc12801151"/>
      <w:r>
        <w:lastRenderedPageBreak/>
        <w:t>Milestone</w:t>
      </w:r>
      <w:bookmarkEnd w:id="16"/>
    </w:p>
    <w:p w14:paraId="2FE69945" w14:textId="5AFE0005" w:rsidR="00666327" w:rsidRPr="004167E1" w:rsidRDefault="00666327" w:rsidP="00666327">
      <w:pPr>
        <w:rPr>
          <w:sz w:val="22"/>
          <w:szCs w:val="22"/>
        </w:rPr>
      </w:pPr>
      <w:r w:rsidRPr="004167E1">
        <w:rPr>
          <w:sz w:val="22"/>
          <w:szCs w:val="22"/>
        </w:rPr>
        <w:t xml:space="preserve">In this </w:t>
      </w:r>
      <w:r w:rsidR="00C7048C" w:rsidRPr="004167E1">
        <w:rPr>
          <w:sz w:val="22"/>
          <w:szCs w:val="22"/>
        </w:rPr>
        <w:t xml:space="preserve">stage, all the project stages are allocated a time frame within which it is hoped to be achieved. </w:t>
      </w:r>
      <w:r w:rsidR="00A93F3F" w:rsidRPr="004167E1">
        <w:rPr>
          <w:sz w:val="22"/>
          <w:szCs w:val="22"/>
        </w:rPr>
        <w:t>Allocation milestone</w:t>
      </w:r>
      <w:r w:rsidR="00220F99" w:rsidRPr="004167E1">
        <w:rPr>
          <w:sz w:val="22"/>
          <w:szCs w:val="22"/>
        </w:rPr>
        <w:t xml:space="preserve"> helps in a better time management and ultimately deliverance of project on time.</w:t>
      </w:r>
    </w:p>
    <w:p w14:paraId="18DAE8DF" w14:textId="50D528EA" w:rsidR="009C5D0B" w:rsidRDefault="00332B5B" w:rsidP="00332B5B">
      <w:r>
        <w:rPr>
          <w:noProof/>
        </w:rPr>
        <w:drawing>
          <wp:inline distT="0" distB="0" distL="0" distR="0" wp14:anchorId="1C8F7FF6" wp14:editId="4CE94066">
            <wp:extent cx="5943600" cy="4779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lestone.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779645"/>
                    </a:xfrm>
                    <a:prstGeom prst="rect">
                      <a:avLst/>
                    </a:prstGeom>
                  </pic:spPr>
                </pic:pic>
              </a:graphicData>
            </a:graphic>
          </wp:inline>
        </w:drawing>
      </w:r>
    </w:p>
    <w:p w14:paraId="2A041922" w14:textId="17E06132" w:rsidR="00EE54DD" w:rsidRDefault="009C5D0B" w:rsidP="00282708">
      <w:pPr>
        <w:pStyle w:val="Caption"/>
        <w:ind w:left="2160" w:firstLine="720"/>
      </w:pPr>
      <w:bookmarkStart w:id="17" w:name="_Toc12800783"/>
      <w:r>
        <w:t xml:space="preserve">Figure </w:t>
      </w:r>
      <w:r w:rsidR="00CA2A6C">
        <w:rPr>
          <w:noProof/>
        </w:rPr>
        <w:fldChar w:fldCharType="begin"/>
      </w:r>
      <w:r w:rsidR="00CA2A6C">
        <w:rPr>
          <w:noProof/>
        </w:rPr>
        <w:instrText xml:space="preserve"> SEQ Figure \* ARABIC </w:instrText>
      </w:r>
      <w:r w:rsidR="00CA2A6C">
        <w:rPr>
          <w:noProof/>
        </w:rPr>
        <w:fldChar w:fldCharType="separate"/>
      </w:r>
      <w:r w:rsidR="00077C57">
        <w:rPr>
          <w:noProof/>
        </w:rPr>
        <w:t>4</w:t>
      </w:r>
      <w:r w:rsidR="00CA2A6C">
        <w:rPr>
          <w:noProof/>
        </w:rPr>
        <w:fldChar w:fldCharType="end"/>
      </w:r>
      <w:r>
        <w:t xml:space="preserve"> Milestone</w:t>
      </w:r>
      <w:bookmarkEnd w:id="17"/>
    </w:p>
    <w:p w14:paraId="710EB660" w14:textId="62D250B1" w:rsidR="00F82ACC" w:rsidRPr="004167E1" w:rsidRDefault="0041281E" w:rsidP="00F82ACC">
      <w:pPr>
        <w:rPr>
          <w:sz w:val="22"/>
          <w:szCs w:val="22"/>
        </w:rPr>
      </w:pPr>
      <w:r w:rsidRPr="004167E1">
        <w:rPr>
          <w:sz w:val="22"/>
          <w:szCs w:val="22"/>
        </w:rPr>
        <w:t xml:space="preserve">The project has been started at the date of </w:t>
      </w:r>
      <w:r w:rsidR="00332B5B" w:rsidRPr="004167E1">
        <w:rPr>
          <w:sz w:val="22"/>
          <w:szCs w:val="22"/>
        </w:rPr>
        <w:t>20</w:t>
      </w:r>
      <w:r w:rsidR="00332B5B" w:rsidRPr="004167E1">
        <w:rPr>
          <w:sz w:val="22"/>
          <w:szCs w:val="22"/>
          <w:vertAlign w:val="superscript"/>
        </w:rPr>
        <w:t>th</w:t>
      </w:r>
      <w:r w:rsidR="0055161A" w:rsidRPr="004167E1">
        <w:rPr>
          <w:sz w:val="22"/>
          <w:szCs w:val="22"/>
        </w:rPr>
        <w:t xml:space="preserve"> </w:t>
      </w:r>
      <w:r w:rsidR="00332B5B" w:rsidRPr="004167E1">
        <w:rPr>
          <w:sz w:val="22"/>
          <w:szCs w:val="22"/>
        </w:rPr>
        <w:t>June 2019</w:t>
      </w:r>
      <w:r w:rsidR="0055161A" w:rsidRPr="004167E1">
        <w:rPr>
          <w:sz w:val="22"/>
          <w:szCs w:val="22"/>
        </w:rPr>
        <w:t xml:space="preserve">. </w:t>
      </w:r>
      <w:r w:rsidR="00083B9E" w:rsidRPr="004167E1">
        <w:rPr>
          <w:sz w:val="22"/>
          <w:szCs w:val="22"/>
        </w:rPr>
        <w:t>It is estimated to be completed on 100 days</w:t>
      </w:r>
      <w:r w:rsidR="00B01BE2" w:rsidRPr="004167E1">
        <w:rPr>
          <w:sz w:val="22"/>
          <w:szCs w:val="22"/>
        </w:rPr>
        <w:t xml:space="preserve"> which is </w:t>
      </w:r>
      <w:r w:rsidR="00332B5B" w:rsidRPr="004167E1">
        <w:rPr>
          <w:sz w:val="22"/>
          <w:szCs w:val="22"/>
        </w:rPr>
        <w:t>2</w:t>
      </w:r>
      <w:r w:rsidR="00332B5B" w:rsidRPr="004167E1">
        <w:rPr>
          <w:sz w:val="22"/>
          <w:szCs w:val="22"/>
          <w:vertAlign w:val="superscript"/>
        </w:rPr>
        <w:t>nd</w:t>
      </w:r>
      <w:r w:rsidR="00B01BE2" w:rsidRPr="004167E1">
        <w:rPr>
          <w:sz w:val="22"/>
          <w:szCs w:val="22"/>
        </w:rPr>
        <w:t xml:space="preserve"> </w:t>
      </w:r>
      <w:r w:rsidR="00332B5B" w:rsidRPr="004167E1">
        <w:rPr>
          <w:sz w:val="22"/>
          <w:szCs w:val="22"/>
        </w:rPr>
        <w:t>October</w:t>
      </w:r>
      <w:r w:rsidR="00B01BE2" w:rsidRPr="004167E1">
        <w:rPr>
          <w:sz w:val="22"/>
          <w:szCs w:val="22"/>
        </w:rPr>
        <w:t xml:space="preserve"> 201</w:t>
      </w:r>
      <w:r w:rsidR="00332B5B" w:rsidRPr="004167E1">
        <w:rPr>
          <w:sz w:val="22"/>
          <w:szCs w:val="22"/>
        </w:rPr>
        <w:t>9</w:t>
      </w:r>
      <w:r w:rsidR="00B01BE2" w:rsidRPr="004167E1">
        <w:rPr>
          <w:sz w:val="22"/>
          <w:szCs w:val="22"/>
        </w:rPr>
        <w:t>.</w:t>
      </w:r>
      <w:r w:rsidR="00083B9E" w:rsidRPr="004167E1">
        <w:rPr>
          <w:sz w:val="22"/>
          <w:szCs w:val="22"/>
        </w:rPr>
        <w:t xml:space="preserve"> </w:t>
      </w:r>
      <w:r w:rsidR="00385F4C" w:rsidRPr="004167E1">
        <w:rPr>
          <w:sz w:val="22"/>
          <w:szCs w:val="22"/>
        </w:rPr>
        <w:t>The</w:t>
      </w:r>
      <w:r w:rsidR="00041811" w:rsidRPr="004167E1">
        <w:rPr>
          <w:sz w:val="22"/>
          <w:szCs w:val="22"/>
        </w:rPr>
        <w:t xml:space="preserve"> total</w:t>
      </w:r>
      <w:r w:rsidR="00385F4C" w:rsidRPr="004167E1">
        <w:rPr>
          <w:sz w:val="22"/>
          <w:szCs w:val="22"/>
        </w:rPr>
        <w:t xml:space="preserve"> 100 days</w:t>
      </w:r>
      <w:r w:rsidR="00F85041" w:rsidRPr="004167E1">
        <w:rPr>
          <w:sz w:val="22"/>
          <w:szCs w:val="22"/>
        </w:rPr>
        <w:t xml:space="preserve"> project</w:t>
      </w:r>
      <w:r w:rsidR="00385F4C" w:rsidRPr="004167E1">
        <w:rPr>
          <w:sz w:val="22"/>
          <w:szCs w:val="22"/>
        </w:rPr>
        <w:t xml:space="preserve"> has been divided </w:t>
      </w:r>
      <w:r w:rsidR="00446932" w:rsidRPr="004167E1">
        <w:rPr>
          <w:sz w:val="22"/>
          <w:szCs w:val="22"/>
        </w:rPr>
        <w:t>into several milestones.</w:t>
      </w:r>
      <w:r w:rsidR="004C24AA" w:rsidRPr="004167E1">
        <w:rPr>
          <w:sz w:val="22"/>
          <w:szCs w:val="22"/>
        </w:rPr>
        <w:t xml:space="preserve"> </w:t>
      </w:r>
      <w:r w:rsidR="00446C54" w:rsidRPr="004167E1">
        <w:rPr>
          <w:sz w:val="22"/>
          <w:szCs w:val="22"/>
        </w:rPr>
        <w:t xml:space="preserve">The analysis </w:t>
      </w:r>
      <w:r w:rsidR="00180886" w:rsidRPr="004167E1">
        <w:rPr>
          <w:sz w:val="22"/>
          <w:szCs w:val="22"/>
        </w:rPr>
        <w:t xml:space="preserve">is estimated to be completed within 24 days which is </w:t>
      </w:r>
      <w:r w:rsidR="00332B5B" w:rsidRPr="004167E1">
        <w:rPr>
          <w:sz w:val="22"/>
          <w:szCs w:val="22"/>
        </w:rPr>
        <w:t>26</w:t>
      </w:r>
      <w:r w:rsidR="00180886" w:rsidRPr="004167E1">
        <w:rPr>
          <w:sz w:val="22"/>
          <w:szCs w:val="22"/>
          <w:vertAlign w:val="superscript"/>
        </w:rPr>
        <w:t>th</w:t>
      </w:r>
      <w:r w:rsidR="00180886" w:rsidRPr="004167E1">
        <w:rPr>
          <w:sz w:val="22"/>
          <w:szCs w:val="22"/>
        </w:rPr>
        <w:t xml:space="preserve"> </w:t>
      </w:r>
      <w:r w:rsidR="00332B5B" w:rsidRPr="004167E1">
        <w:rPr>
          <w:sz w:val="22"/>
          <w:szCs w:val="22"/>
        </w:rPr>
        <w:t xml:space="preserve">July </w:t>
      </w:r>
      <w:r w:rsidR="00180886" w:rsidRPr="004167E1">
        <w:rPr>
          <w:sz w:val="22"/>
          <w:szCs w:val="22"/>
        </w:rPr>
        <w:t>201</w:t>
      </w:r>
      <w:r w:rsidR="00332B5B" w:rsidRPr="004167E1">
        <w:rPr>
          <w:sz w:val="22"/>
          <w:szCs w:val="22"/>
        </w:rPr>
        <w:t>9</w:t>
      </w:r>
      <w:r w:rsidR="00180886" w:rsidRPr="004167E1">
        <w:rPr>
          <w:sz w:val="22"/>
          <w:szCs w:val="22"/>
        </w:rPr>
        <w:t xml:space="preserve">. </w:t>
      </w:r>
      <w:r w:rsidR="005655DC" w:rsidRPr="004167E1">
        <w:rPr>
          <w:sz w:val="22"/>
          <w:szCs w:val="22"/>
        </w:rPr>
        <w:t xml:space="preserve">Similarly, </w:t>
      </w:r>
      <w:r w:rsidR="00B603F1" w:rsidRPr="004167E1">
        <w:rPr>
          <w:sz w:val="22"/>
          <w:szCs w:val="22"/>
        </w:rPr>
        <w:t>30, 22, 7 and 7 days has been estimated for Design, Implementation, Testing and Document stages respectively.</w:t>
      </w:r>
      <w:r w:rsidR="00E51DD1" w:rsidRPr="004167E1">
        <w:rPr>
          <w:sz w:val="22"/>
          <w:szCs w:val="22"/>
        </w:rPr>
        <w:t xml:space="preserve"> </w:t>
      </w:r>
      <w:r w:rsidR="00B603F1" w:rsidRPr="004167E1">
        <w:rPr>
          <w:sz w:val="22"/>
          <w:szCs w:val="22"/>
        </w:rPr>
        <w:t xml:space="preserve"> </w:t>
      </w:r>
      <w:r w:rsidR="005C5A17" w:rsidRPr="004167E1">
        <w:rPr>
          <w:sz w:val="22"/>
          <w:szCs w:val="22"/>
        </w:rPr>
        <w:t>So far, Project proposal has been completed and the next phase will be Analysis part.</w:t>
      </w:r>
    </w:p>
    <w:p w14:paraId="34D5410A" w14:textId="77777777" w:rsidR="004F66CB" w:rsidRPr="00F82ACC" w:rsidRDefault="004F66CB" w:rsidP="00F82ACC"/>
    <w:p w14:paraId="12924B0F" w14:textId="202B2D25" w:rsidR="0051043A" w:rsidRPr="0051043A" w:rsidRDefault="00052EEE" w:rsidP="0051043A">
      <w:r>
        <w:tab/>
      </w:r>
      <w:r>
        <w:tab/>
      </w:r>
      <w:r>
        <w:tab/>
      </w:r>
    </w:p>
    <w:p w14:paraId="35DCBBA6" w14:textId="6CD0A03E" w:rsidR="00052EEE" w:rsidRDefault="00052EEE" w:rsidP="00DA095C">
      <w:pPr>
        <w:pStyle w:val="Heading2"/>
      </w:pPr>
    </w:p>
    <w:p w14:paraId="1AA05B25" w14:textId="14D54E38" w:rsidR="002C3574" w:rsidRDefault="002C3574" w:rsidP="002C3574"/>
    <w:p w14:paraId="56268186" w14:textId="77777777" w:rsidR="002C3574" w:rsidRPr="002C3574" w:rsidRDefault="002C3574" w:rsidP="002C3574"/>
    <w:p w14:paraId="17B2208A" w14:textId="696B6B64" w:rsidR="00D47A12" w:rsidRDefault="0082619A" w:rsidP="00DA095C">
      <w:pPr>
        <w:pStyle w:val="Heading2"/>
      </w:pPr>
      <w:bookmarkStart w:id="18" w:name="_Toc12801152"/>
      <w:r>
        <w:t>Scheduling/ Gantt Chart</w:t>
      </w:r>
      <w:bookmarkEnd w:id="18"/>
    </w:p>
    <w:p w14:paraId="5903C653" w14:textId="33607634" w:rsidR="002C3574" w:rsidRPr="004167E1" w:rsidRDefault="002C3574" w:rsidP="002C3574">
      <w:pPr>
        <w:rPr>
          <w:sz w:val="22"/>
          <w:szCs w:val="22"/>
        </w:rPr>
      </w:pPr>
      <w:r w:rsidRPr="004167E1">
        <w:rPr>
          <w:sz w:val="22"/>
          <w:szCs w:val="22"/>
        </w:rPr>
        <w:t>Gantt charts convey this information visually. They outline all of the tasks involved in a project, and their order, shown against a timescale. This gives</w:t>
      </w:r>
      <w:r w:rsidR="000061FC" w:rsidRPr="004167E1">
        <w:rPr>
          <w:sz w:val="22"/>
          <w:szCs w:val="22"/>
        </w:rPr>
        <w:t xml:space="preserve"> </w:t>
      </w:r>
      <w:r w:rsidRPr="004167E1">
        <w:rPr>
          <w:sz w:val="22"/>
          <w:szCs w:val="22"/>
        </w:rPr>
        <w:t>an instant overview of a project, its associated tasks, and when these need to be finished.</w:t>
      </w:r>
    </w:p>
    <w:p w14:paraId="3AD47C14" w14:textId="4A517946" w:rsidR="00834BF2" w:rsidRDefault="00D64B6B" w:rsidP="00D64B6B">
      <w:pPr>
        <w:keepNext/>
        <w:jc w:val="center"/>
      </w:pPr>
      <w:r>
        <w:rPr>
          <w:noProof/>
        </w:rPr>
        <w:lastRenderedPageBreak/>
        <w:drawing>
          <wp:inline distT="0" distB="0" distL="0" distR="0" wp14:anchorId="17A2DE8F" wp14:editId="3DE61029">
            <wp:extent cx="5943600" cy="4779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lestone.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779645"/>
                    </a:xfrm>
                    <a:prstGeom prst="rect">
                      <a:avLst/>
                    </a:prstGeom>
                  </pic:spPr>
                </pic:pic>
              </a:graphicData>
            </a:graphic>
          </wp:inline>
        </w:drawing>
      </w:r>
    </w:p>
    <w:p w14:paraId="32A655F0" w14:textId="32ABBBF2" w:rsidR="009B48DB" w:rsidRDefault="009B48DB" w:rsidP="00D64B6B">
      <w:pPr>
        <w:keepNext/>
        <w:jc w:val="center"/>
      </w:pPr>
      <w:r>
        <w:rPr>
          <w:noProof/>
        </w:rPr>
        <w:drawing>
          <wp:inline distT="0" distB="0" distL="0" distR="0" wp14:anchorId="01560B1C" wp14:editId="26DD0903">
            <wp:extent cx="5943600" cy="2499995"/>
            <wp:effectExtent l="0" t="0" r="0" b="0"/>
            <wp:docPr id="2" name="Picture 2" descr="A picture containing indoor, wall, bath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499995"/>
                    </a:xfrm>
                    <a:prstGeom prst="rect">
                      <a:avLst/>
                    </a:prstGeom>
                  </pic:spPr>
                </pic:pic>
              </a:graphicData>
            </a:graphic>
          </wp:inline>
        </w:drawing>
      </w:r>
    </w:p>
    <w:p w14:paraId="57C65BA9" w14:textId="2E8AE9DC" w:rsidR="00DA095C" w:rsidRDefault="00834BF2" w:rsidP="0055691E">
      <w:pPr>
        <w:pStyle w:val="Caption"/>
        <w:ind w:left="2160" w:firstLine="720"/>
      </w:pPr>
      <w:bookmarkStart w:id="19" w:name="_Toc12800784"/>
      <w:r>
        <w:t xml:space="preserve">Figure </w:t>
      </w:r>
      <w:r w:rsidR="00CA2A6C">
        <w:rPr>
          <w:noProof/>
        </w:rPr>
        <w:fldChar w:fldCharType="begin"/>
      </w:r>
      <w:r w:rsidR="00CA2A6C">
        <w:rPr>
          <w:noProof/>
        </w:rPr>
        <w:instrText xml:space="preserve"> SEQ Figure \* ARABIC </w:instrText>
      </w:r>
      <w:r w:rsidR="00CA2A6C">
        <w:rPr>
          <w:noProof/>
        </w:rPr>
        <w:fldChar w:fldCharType="separate"/>
      </w:r>
      <w:r w:rsidR="00077C57">
        <w:rPr>
          <w:noProof/>
        </w:rPr>
        <w:t>5</w:t>
      </w:r>
      <w:r w:rsidR="00CA2A6C">
        <w:rPr>
          <w:noProof/>
        </w:rPr>
        <w:fldChar w:fldCharType="end"/>
      </w:r>
      <w:r>
        <w:t xml:space="preserve"> </w:t>
      </w:r>
      <w:r w:rsidR="000A29C4">
        <w:t>G</w:t>
      </w:r>
      <w:r>
        <w:t>antt chart</w:t>
      </w:r>
      <w:bookmarkStart w:id="20" w:name="_GoBack"/>
      <w:bookmarkEnd w:id="19"/>
      <w:bookmarkEnd w:id="20"/>
    </w:p>
    <w:p w14:paraId="25A7727B" w14:textId="77777777" w:rsidR="00EE6625" w:rsidRDefault="00EE6625" w:rsidP="000302DF">
      <w:pPr>
        <w:pStyle w:val="Heading1"/>
      </w:pPr>
    </w:p>
    <w:p w14:paraId="52335104" w14:textId="77777777" w:rsidR="00EE6625" w:rsidRDefault="00EE6625" w:rsidP="000302DF">
      <w:pPr>
        <w:pStyle w:val="Heading1"/>
      </w:pPr>
    </w:p>
    <w:p w14:paraId="71C36ED8" w14:textId="5B0AC4CF" w:rsidR="00EE6625" w:rsidRDefault="00EE6625" w:rsidP="000302DF">
      <w:pPr>
        <w:pStyle w:val="Heading1"/>
      </w:pPr>
    </w:p>
    <w:p w14:paraId="472D0F71" w14:textId="26B63E84" w:rsidR="00123ECF" w:rsidRDefault="00123ECF" w:rsidP="00123ECF"/>
    <w:p w14:paraId="388906F9" w14:textId="7BDD610F" w:rsidR="00123ECF" w:rsidRDefault="00123ECF" w:rsidP="00123ECF"/>
    <w:p w14:paraId="7982CDF3" w14:textId="4601EA68" w:rsidR="004F66CB" w:rsidRDefault="00181569" w:rsidP="004E473F">
      <w:pPr>
        <w:pStyle w:val="Heading1"/>
      </w:pPr>
      <w:bookmarkStart w:id="21" w:name="_Toc12801153"/>
      <w:r>
        <w:rPr>
          <w:bCs w:val="0"/>
          <w:caps w:val="0"/>
        </w:rPr>
        <w:t>5</w:t>
      </w:r>
      <w:r w:rsidR="004E473F" w:rsidRPr="004E473F">
        <w:rPr>
          <w:bCs w:val="0"/>
          <w:caps w:val="0"/>
        </w:rPr>
        <w:t>)</w:t>
      </w:r>
      <w:r w:rsidR="004E473F">
        <w:t xml:space="preserve"> </w:t>
      </w:r>
      <w:r w:rsidR="0038182F">
        <w:t>O</w:t>
      </w:r>
      <w:r w:rsidR="00BE38D8">
        <w:t>ther Project Activities</w:t>
      </w:r>
      <w:bookmarkEnd w:id="21"/>
    </w:p>
    <w:p w14:paraId="23EF4821" w14:textId="6BEC520F" w:rsidR="000302DF" w:rsidRDefault="00B04410" w:rsidP="004626FC">
      <w:pPr>
        <w:pStyle w:val="Heading2"/>
      </w:pPr>
      <w:bookmarkStart w:id="22" w:name="_Toc12801154"/>
      <w:r>
        <w:t>Risk Management</w:t>
      </w:r>
      <w:bookmarkEnd w:id="22"/>
    </w:p>
    <w:p w14:paraId="3D64B55A" w14:textId="4F3D9321" w:rsidR="0080363D" w:rsidRPr="004167E1" w:rsidRDefault="00D41A7A" w:rsidP="0080363D">
      <w:pPr>
        <w:rPr>
          <w:rFonts w:ascii="Arial" w:hAnsi="Arial" w:cs="Arial"/>
          <w:sz w:val="22"/>
          <w:szCs w:val="22"/>
        </w:rPr>
      </w:pPr>
      <w:r w:rsidRPr="004167E1">
        <w:rPr>
          <w:rFonts w:ascii="Arial" w:hAnsi="Arial" w:cs="Arial"/>
          <w:sz w:val="22"/>
          <w:szCs w:val="22"/>
        </w:rPr>
        <w:t>Table for likelihood</w:t>
      </w:r>
    </w:p>
    <w:tbl>
      <w:tblPr>
        <w:tblStyle w:val="TableGrid"/>
        <w:tblW w:w="0" w:type="auto"/>
        <w:tblInd w:w="538" w:type="dxa"/>
        <w:tblLook w:val="04A0" w:firstRow="1" w:lastRow="0" w:firstColumn="1" w:lastColumn="0" w:noHBand="0" w:noVBand="1"/>
      </w:tblPr>
      <w:tblGrid>
        <w:gridCol w:w="1716"/>
        <w:gridCol w:w="1717"/>
      </w:tblGrid>
      <w:tr w:rsidR="0080363D" w:rsidRPr="004167E1" w14:paraId="22852D8F" w14:textId="77777777" w:rsidTr="00027CC0">
        <w:trPr>
          <w:trHeight w:val="267"/>
        </w:trPr>
        <w:tc>
          <w:tcPr>
            <w:tcW w:w="1716" w:type="dxa"/>
          </w:tcPr>
          <w:p w14:paraId="5B8E25D8" w14:textId="77777777" w:rsidR="0080363D" w:rsidRPr="004167E1" w:rsidRDefault="0080363D" w:rsidP="00D65E29">
            <w:pPr>
              <w:jc w:val="center"/>
              <w:rPr>
                <w:rFonts w:ascii="Arial" w:hAnsi="Arial" w:cs="Arial"/>
                <w:b/>
                <w:sz w:val="22"/>
                <w:szCs w:val="22"/>
              </w:rPr>
            </w:pPr>
            <w:r w:rsidRPr="004167E1">
              <w:rPr>
                <w:rFonts w:ascii="Arial" w:hAnsi="Arial" w:cs="Arial"/>
                <w:b/>
                <w:sz w:val="22"/>
                <w:szCs w:val="22"/>
              </w:rPr>
              <w:t>Likelihood</w:t>
            </w:r>
          </w:p>
        </w:tc>
        <w:tc>
          <w:tcPr>
            <w:tcW w:w="1717" w:type="dxa"/>
          </w:tcPr>
          <w:p w14:paraId="774EBBBD" w14:textId="77777777" w:rsidR="0080363D" w:rsidRPr="004167E1" w:rsidRDefault="0080363D" w:rsidP="00D65E29">
            <w:pPr>
              <w:jc w:val="center"/>
              <w:rPr>
                <w:rFonts w:ascii="Arial" w:hAnsi="Arial" w:cs="Arial"/>
                <w:b/>
                <w:sz w:val="22"/>
                <w:szCs w:val="22"/>
              </w:rPr>
            </w:pPr>
            <w:r w:rsidRPr="004167E1">
              <w:rPr>
                <w:rFonts w:ascii="Arial" w:hAnsi="Arial" w:cs="Arial"/>
                <w:b/>
                <w:sz w:val="22"/>
                <w:szCs w:val="22"/>
              </w:rPr>
              <w:t>Value</w:t>
            </w:r>
          </w:p>
        </w:tc>
      </w:tr>
      <w:tr w:rsidR="0080363D" w:rsidRPr="004167E1" w14:paraId="459A45F8" w14:textId="77777777" w:rsidTr="00027CC0">
        <w:trPr>
          <w:trHeight w:val="253"/>
        </w:trPr>
        <w:tc>
          <w:tcPr>
            <w:tcW w:w="1716" w:type="dxa"/>
          </w:tcPr>
          <w:p w14:paraId="6A319001" w14:textId="520419A9" w:rsidR="0080363D" w:rsidRPr="004167E1" w:rsidRDefault="004E1072" w:rsidP="00D65E29">
            <w:pPr>
              <w:rPr>
                <w:rFonts w:ascii="Arial" w:hAnsi="Arial" w:cs="Arial"/>
                <w:sz w:val="22"/>
                <w:szCs w:val="22"/>
              </w:rPr>
            </w:pPr>
            <w:r w:rsidRPr="004167E1">
              <w:rPr>
                <w:rFonts w:ascii="Arial" w:hAnsi="Arial" w:cs="Arial"/>
                <w:sz w:val="22"/>
                <w:szCs w:val="22"/>
              </w:rPr>
              <w:t>L</w:t>
            </w:r>
            <w:r w:rsidR="0080363D" w:rsidRPr="004167E1">
              <w:rPr>
                <w:rFonts w:ascii="Arial" w:hAnsi="Arial" w:cs="Arial"/>
                <w:sz w:val="22"/>
                <w:szCs w:val="22"/>
              </w:rPr>
              <w:t>ow</w:t>
            </w:r>
          </w:p>
        </w:tc>
        <w:tc>
          <w:tcPr>
            <w:tcW w:w="1717" w:type="dxa"/>
          </w:tcPr>
          <w:p w14:paraId="0A6E5407" w14:textId="77777777" w:rsidR="0080363D" w:rsidRPr="004167E1" w:rsidRDefault="0080363D" w:rsidP="00D65E29">
            <w:pPr>
              <w:rPr>
                <w:rFonts w:ascii="Arial" w:hAnsi="Arial" w:cs="Arial"/>
                <w:sz w:val="22"/>
                <w:szCs w:val="22"/>
              </w:rPr>
            </w:pPr>
            <w:r w:rsidRPr="004167E1">
              <w:rPr>
                <w:rFonts w:ascii="Arial" w:hAnsi="Arial" w:cs="Arial"/>
                <w:sz w:val="22"/>
                <w:szCs w:val="22"/>
              </w:rPr>
              <w:t>1</w:t>
            </w:r>
          </w:p>
        </w:tc>
      </w:tr>
      <w:tr w:rsidR="0080363D" w:rsidRPr="004167E1" w14:paraId="59339CF8" w14:textId="77777777" w:rsidTr="00027CC0">
        <w:trPr>
          <w:trHeight w:val="267"/>
        </w:trPr>
        <w:tc>
          <w:tcPr>
            <w:tcW w:w="1716" w:type="dxa"/>
          </w:tcPr>
          <w:p w14:paraId="4A7B0220" w14:textId="77777777" w:rsidR="0080363D" w:rsidRPr="004167E1" w:rsidRDefault="0080363D" w:rsidP="00D65E29">
            <w:pPr>
              <w:rPr>
                <w:rFonts w:ascii="Arial" w:hAnsi="Arial" w:cs="Arial"/>
                <w:sz w:val="22"/>
                <w:szCs w:val="22"/>
              </w:rPr>
            </w:pPr>
            <w:r w:rsidRPr="004167E1">
              <w:rPr>
                <w:rFonts w:ascii="Arial" w:hAnsi="Arial" w:cs="Arial"/>
                <w:sz w:val="22"/>
                <w:szCs w:val="22"/>
              </w:rPr>
              <w:t xml:space="preserve">Medium </w:t>
            </w:r>
          </w:p>
        </w:tc>
        <w:tc>
          <w:tcPr>
            <w:tcW w:w="1717" w:type="dxa"/>
          </w:tcPr>
          <w:p w14:paraId="6C0D66F4" w14:textId="77777777" w:rsidR="0080363D" w:rsidRPr="004167E1" w:rsidRDefault="0080363D" w:rsidP="00D65E29">
            <w:pPr>
              <w:rPr>
                <w:rFonts w:ascii="Arial" w:hAnsi="Arial" w:cs="Arial"/>
                <w:sz w:val="22"/>
                <w:szCs w:val="22"/>
              </w:rPr>
            </w:pPr>
            <w:r w:rsidRPr="004167E1">
              <w:rPr>
                <w:rFonts w:ascii="Arial" w:hAnsi="Arial" w:cs="Arial"/>
                <w:sz w:val="22"/>
                <w:szCs w:val="22"/>
              </w:rPr>
              <w:t>2</w:t>
            </w:r>
          </w:p>
        </w:tc>
      </w:tr>
      <w:tr w:rsidR="0080363D" w:rsidRPr="004167E1" w14:paraId="7E691487" w14:textId="77777777" w:rsidTr="00027CC0">
        <w:trPr>
          <w:trHeight w:val="253"/>
        </w:trPr>
        <w:tc>
          <w:tcPr>
            <w:tcW w:w="1716" w:type="dxa"/>
          </w:tcPr>
          <w:p w14:paraId="2C19B986" w14:textId="37A1CEB3" w:rsidR="0080363D" w:rsidRPr="004167E1" w:rsidRDefault="004E1072" w:rsidP="00D65E29">
            <w:pPr>
              <w:rPr>
                <w:rFonts w:ascii="Arial" w:hAnsi="Arial" w:cs="Arial"/>
                <w:sz w:val="22"/>
                <w:szCs w:val="22"/>
              </w:rPr>
            </w:pPr>
            <w:r w:rsidRPr="004167E1">
              <w:rPr>
                <w:rFonts w:ascii="Arial" w:hAnsi="Arial" w:cs="Arial"/>
                <w:sz w:val="22"/>
                <w:szCs w:val="22"/>
              </w:rPr>
              <w:t>H</w:t>
            </w:r>
            <w:r w:rsidR="0080363D" w:rsidRPr="004167E1">
              <w:rPr>
                <w:rFonts w:ascii="Arial" w:hAnsi="Arial" w:cs="Arial"/>
                <w:sz w:val="22"/>
                <w:szCs w:val="22"/>
              </w:rPr>
              <w:t>igh</w:t>
            </w:r>
          </w:p>
        </w:tc>
        <w:tc>
          <w:tcPr>
            <w:tcW w:w="1717" w:type="dxa"/>
          </w:tcPr>
          <w:p w14:paraId="71EF24F1" w14:textId="77777777" w:rsidR="0080363D" w:rsidRPr="004167E1" w:rsidRDefault="0080363D" w:rsidP="00D65E29">
            <w:pPr>
              <w:rPr>
                <w:rFonts w:ascii="Arial" w:hAnsi="Arial" w:cs="Arial"/>
                <w:sz w:val="22"/>
                <w:szCs w:val="22"/>
              </w:rPr>
            </w:pPr>
            <w:r w:rsidRPr="004167E1">
              <w:rPr>
                <w:rFonts w:ascii="Arial" w:hAnsi="Arial" w:cs="Arial"/>
                <w:sz w:val="22"/>
                <w:szCs w:val="22"/>
              </w:rPr>
              <w:t>3</w:t>
            </w:r>
          </w:p>
        </w:tc>
      </w:tr>
    </w:tbl>
    <w:p w14:paraId="24E4A8FF" w14:textId="16ED00B8" w:rsidR="0080363D" w:rsidRPr="004167E1" w:rsidRDefault="00D65FFC" w:rsidP="0080363D">
      <w:pPr>
        <w:rPr>
          <w:rFonts w:ascii="Arial" w:hAnsi="Arial" w:cs="Arial"/>
          <w:sz w:val="22"/>
          <w:szCs w:val="22"/>
        </w:rPr>
      </w:pPr>
      <w:r w:rsidRPr="004167E1">
        <w:rPr>
          <w:rFonts w:ascii="Arial" w:hAnsi="Arial" w:cs="Arial"/>
          <w:sz w:val="22"/>
          <w:szCs w:val="22"/>
        </w:rPr>
        <w:tab/>
      </w:r>
      <w:r w:rsidR="00027CC0" w:rsidRPr="004167E1">
        <w:rPr>
          <w:rFonts w:ascii="Arial" w:hAnsi="Arial" w:cs="Arial"/>
          <w:sz w:val="22"/>
          <w:szCs w:val="22"/>
        </w:rPr>
        <w:tab/>
      </w:r>
      <w:r w:rsidRPr="004167E1">
        <w:rPr>
          <w:rFonts w:ascii="Arial" w:hAnsi="Arial" w:cs="Arial"/>
          <w:sz w:val="22"/>
          <w:szCs w:val="22"/>
        </w:rPr>
        <w:t>Table: Likelihood</w:t>
      </w:r>
    </w:p>
    <w:p w14:paraId="263915D2" w14:textId="46838E51" w:rsidR="00320C25" w:rsidRPr="004167E1" w:rsidRDefault="00E233FC" w:rsidP="0080363D">
      <w:pPr>
        <w:rPr>
          <w:rFonts w:ascii="Arial" w:hAnsi="Arial" w:cs="Arial"/>
          <w:sz w:val="22"/>
          <w:szCs w:val="22"/>
        </w:rPr>
      </w:pPr>
      <w:r w:rsidRPr="004167E1">
        <w:rPr>
          <w:rFonts w:ascii="Arial" w:hAnsi="Arial" w:cs="Arial"/>
          <w:sz w:val="22"/>
          <w:szCs w:val="22"/>
        </w:rPr>
        <w:t>Table for Consequences</w:t>
      </w:r>
    </w:p>
    <w:tbl>
      <w:tblPr>
        <w:tblStyle w:val="TableGrid"/>
        <w:tblW w:w="0" w:type="auto"/>
        <w:tblInd w:w="537" w:type="dxa"/>
        <w:tblLook w:val="04A0" w:firstRow="1" w:lastRow="0" w:firstColumn="1" w:lastColumn="0" w:noHBand="0" w:noVBand="1"/>
      </w:tblPr>
      <w:tblGrid>
        <w:gridCol w:w="1683"/>
        <w:gridCol w:w="1684"/>
      </w:tblGrid>
      <w:tr w:rsidR="0080363D" w:rsidRPr="004167E1" w14:paraId="3599FAD1" w14:textId="77777777" w:rsidTr="00027CC0">
        <w:trPr>
          <w:trHeight w:val="262"/>
        </w:trPr>
        <w:tc>
          <w:tcPr>
            <w:tcW w:w="1683" w:type="dxa"/>
          </w:tcPr>
          <w:p w14:paraId="7334170D" w14:textId="77777777" w:rsidR="0080363D" w:rsidRPr="004167E1" w:rsidRDefault="0080363D" w:rsidP="00D65E29">
            <w:pPr>
              <w:jc w:val="center"/>
              <w:rPr>
                <w:rFonts w:ascii="Arial" w:hAnsi="Arial" w:cs="Arial"/>
                <w:b/>
                <w:sz w:val="22"/>
                <w:szCs w:val="22"/>
              </w:rPr>
            </w:pPr>
            <w:r w:rsidRPr="004167E1">
              <w:rPr>
                <w:rFonts w:ascii="Arial" w:hAnsi="Arial" w:cs="Arial"/>
                <w:b/>
                <w:sz w:val="22"/>
                <w:szCs w:val="22"/>
              </w:rPr>
              <w:t>Consequence</w:t>
            </w:r>
          </w:p>
        </w:tc>
        <w:tc>
          <w:tcPr>
            <w:tcW w:w="1684" w:type="dxa"/>
          </w:tcPr>
          <w:p w14:paraId="30653473" w14:textId="77777777" w:rsidR="0080363D" w:rsidRPr="004167E1" w:rsidRDefault="0080363D" w:rsidP="00D65E29">
            <w:pPr>
              <w:jc w:val="center"/>
              <w:rPr>
                <w:rFonts w:ascii="Arial" w:hAnsi="Arial" w:cs="Arial"/>
                <w:b/>
                <w:sz w:val="22"/>
                <w:szCs w:val="22"/>
              </w:rPr>
            </w:pPr>
            <w:r w:rsidRPr="004167E1">
              <w:rPr>
                <w:rFonts w:ascii="Arial" w:hAnsi="Arial" w:cs="Arial"/>
                <w:b/>
                <w:sz w:val="22"/>
                <w:szCs w:val="22"/>
              </w:rPr>
              <w:t>Value</w:t>
            </w:r>
          </w:p>
        </w:tc>
      </w:tr>
      <w:tr w:rsidR="0080363D" w:rsidRPr="004167E1" w14:paraId="07318F02" w14:textId="77777777" w:rsidTr="00027CC0">
        <w:trPr>
          <w:trHeight w:val="248"/>
        </w:trPr>
        <w:tc>
          <w:tcPr>
            <w:tcW w:w="1683" w:type="dxa"/>
          </w:tcPr>
          <w:p w14:paraId="6F37F200" w14:textId="2CEF8094" w:rsidR="0080363D" w:rsidRPr="004167E1" w:rsidRDefault="00ED029D" w:rsidP="00D65E29">
            <w:pPr>
              <w:rPr>
                <w:rFonts w:ascii="Arial" w:hAnsi="Arial" w:cs="Arial"/>
                <w:sz w:val="22"/>
                <w:szCs w:val="22"/>
              </w:rPr>
            </w:pPr>
            <w:r w:rsidRPr="004167E1">
              <w:rPr>
                <w:rFonts w:ascii="Arial" w:hAnsi="Arial" w:cs="Arial"/>
                <w:sz w:val="22"/>
                <w:szCs w:val="22"/>
              </w:rPr>
              <w:t>Very Low</w:t>
            </w:r>
          </w:p>
        </w:tc>
        <w:tc>
          <w:tcPr>
            <w:tcW w:w="1684" w:type="dxa"/>
          </w:tcPr>
          <w:p w14:paraId="504BCE2E" w14:textId="77777777" w:rsidR="0080363D" w:rsidRPr="004167E1" w:rsidRDefault="0080363D" w:rsidP="00D65E29">
            <w:pPr>
              <w:rPr>
                <w:rFonts w:ascii="Arial" w:hAnsi="Arial" w:cs="Arial"/>
                <w:sz w:val="22"/>
                <w:szCs w:val="22"/>
              </w:rPr>
            </w:pPr>
            <w:r w:rsidRPr="004167E1">
              <w:rPr>
                <w:rFonts w:ascii="Arial" w:hAnsi="Arial" w:cs="Arial"/>
                <w:sz w:val="22"/>
                <w:szCs w:val="22"/>
              </w:rPr>
              <w:t>1</w:t>
            </w:r>
          </w:p>
        </w:tc>
      </w:tr>
      <w:tr w:rsidR="0080363D" w:rsidRPr="004167E1" w14:paraId="4E5B1B59" w14:textId="77777777" w:rsidTr="00027CC0">
        <w:trPr>
          <w:trHeight w:val="248"/>
        </w:trPr>
        <w:tc>
          <w:tcPr>
            <w:tcW w:w="1683" w:type="dxa"/>
          </w:tcPr>
          <w:p w14:paraId="13480078" w14:textId="59C76B96" w:rsidR="0080363D" w:rsidRPr="004167E1" w:rsidRDefault="00ED029D" w:rsidP="00D65E29">
            <w:pPr>
              <w:rPr>
                <w:rFonts w:ascii="Arial" w:hAnsi="Arial" w:cs="Arial"/>
                <w:sz w:val="22"/>
                <w:szCs w:val="22"/>
              </w:rPr>
            </w:pPr>
            <w:r w:rsidRPr="004167E1">
              <w:rPr>
                <w:rFonts w:ascii="Arial" w:hAnsi="Arial" w:cs="Arial"/>
                <w:sz w:val="22"/>
                <w:szCs w:val="22"/>
              </w:rPr>
              <w:t>Low</w:t>
            </w:r>
          </w:p>
        </w:tc>
        <w:tc>
          <w:tcPr>
            <w:tcW w:w="1684" w:type="dxa"/>
          </w:tcPr>
          <w:p w14:paraId="4C46ACAC" w14:textId="77777777" w:rsidR="0080363D" w:rsidRPr="004167E1" w:rsidRDefault="0080363D" w:rsidP="00D65E29">
            <w:pPr>
              <w:rPr>
                <w:rFonts w:ascii="Arial" w:hAnsi="Arial" w:cs="Arial"/>
                <w:sz w:val="22"/>
                <w:szCs w:val="22"/>
              </w:rPr>
            </w:pPr>
            <w:r w:rsidRPr="004167E1">
              <w:rPr>
                <w:rFonts w:ascii="Arial" w:hAnsi="Arial" w:cs="Arial"/>
                <w:sz w:val="22"/>
                <w:szCs w:val="22"/>
              </w:rPr>
              <w:t>2</w:t>
            </w:r>
          </w:p>
        </w:tc>
      </w:tr>
      <w:tr w:rsidR="0080363D" w:rsidRPr="004167E1" w14:paraId="1D9E8E96" w14:textId="77777777" w:rsidTr="00027CC0">
        <w:trPr>
          <w:trHeight w:val="248"/>
        </w:trPr>
        <w:tc>
          <w:tcPr>
            <w:tcW w:w="1683" w:type="dxa"/>
          </w:tcPr>
          <w:p w14:paraId="18350F82" w14:textId="173A19CB" w:rsidR="0080363D" w:rsidRPr="004167E1" w:rsidRDefault="0080363D" w:rsidP="00D65E29">
            <w:pPr>
              <w:rPr>
                <w:rFonts w:ascii="Arial" w:hAnsi="Arial" w:cs="Arial"/>
                <w:sz w:val="22"/>
                <w:szCs w:val="22"/>
              </w:rPr>
            </w:pPr>
            <w:r w:rsidRPr="004167E1">
              <w:rPr>
                <w:rFonts w:ascii="Arial" w:hAnsi="Arial" w:cs="Arial"/>
                <w:sz w:val="22"/>
                <w:szCs w:val="22"/>
              </w:rPr>
              <w:t>M</w:t>
            </w:r>
            <w:r w:rsidR="00E06E5A" w:rsidRPr="004167E1">
              <w:rPr>
                <w:rFonts w:ascii="Arial" w:hAnsi="Arial" w:cs="Arial"/>
                <w:sz w:val="22"/>
                <w:szCs w:val="22"/>
              </w:rPr>
              <w:t>edium</w:t>
            </w:r>
          </w:p>
        </w:tc>
        <w:tc>
          <w:tcPr>
            <w:tcW w:w="1684" w:type="dxa"/>
          </w:tcPr>
          <w:p w14:paraId="46A0B077" w14:textId="77777777" w:rsidR="0080363D" w:rsidRPr="004167E1" w:rsidRDefault="0080363D" w:rsidP="00D65E29">
            <w:pPr>
              <w:rPr>
                <w:rFonts w:ascii="Arial" w:hAnsi="Arial" w:cs="Arial"/>
                <w:sz w:val="22"/>
                <w:szCs w:val="22"/>
              </w:rPr>
            </w:pPr>
            <w:r w:rsidRPr="004167E1">
              <w:rPr>
                <w:rFonts w:ascii="Arial" w:hAnsi="Arial" w:cs="Arial"/>
                <w:sz w:val="22"/>
                <w:szCs w:val="22"/>
              </w:rPr>
              <w:t>3</w:t>
            </w:r>
          </w:p>
        </w:tc>
      </w:tr>
      <w:tr w:rsidR="0080363D" w:rsidRPr="004167E1" w14:paraId="74CD7A57" w14:textId="77777777" w:rsidTr="00027CC0">
        <w:trPr>
          <w:trHeight w:val="248"/>
        </w:trPr>
        <w:tc>
          <w:tcPr>
            <w:tcW w:w="1683" w:type="dxa"/>
          </w:tcPr>
          <w:p w14:paraId="66D0E3A9" w14:textId="6B9FF52C" w:rsidR="0080363D" w:rsidRPr="004167E1" w:rsidRDefault="00723050" w:rsidP="00D65E29">
            <w:pPr>
              <w:rPr>
                <w:rFonts w:ascii="Arial" w:hAnsi="Arial" w:cs="Arial"/>
                <w:sz w:val="22"/>
                <w:szCs w:val="22"/>
              </w:rPr>
            </w:pPr>
            <w:r w:rsidRPr="004167E1">
              <w:rPr>
                <w:rFonts w:ascii="Arial" w:hAnsi="Arial" w:cs="Arial"/>
                <w:sz w:val="22"/>
                <w:szCs w:val="22"/>
              </w:rPr>
              <w:t>High</w:t>
            </w:r>
          </w:p>
        </w:tc>
        <w:tc>
          <w:tcPr>
            <w:tcW w:w="1684" w:type="dxa"/>
          </w:tcPr>
          <w:p w14:paraId="76BABC0F" w14:textId="77777777" w:rsidR="0080363D" w:rsidRPr="004167E1" w:rsidRDefault="0080363D" w:rsidP="00D65E29">
            <w:pPr>
              <w:rPr>
                <w:rFonts w:ascii="Arial" w:hAnsi="Arial" w:cs="Arial"/>
                <w:sz w:val="22"/>
                <w:szCs w:val="22"/>
              </w:rPr>
            </w:pPr>
            <w:r w:rsidRPr="004167E1">
              <w:rPr>
                <w:rFonts w:ascii="Arial" w:hAnsi="Arial" w:cs="Arial"/>
                <w:sz w:val="22"/>
                <w:szCs w:val="22"/>
              </w:rPr>
              <w:t>4</w:t>
            </w:r>
          </w:p>
        </w:tc>
      </w:tr>
      <w:tr w:rsidR="0080363D" w:rsidRPr="004167E1" w14:paraId="2816EEE5" w14:textId="77777777" w:rsidTr="00027CC0">
        <w:trPr>
          <w:trHeight w:val="248"/>
        </w:trPr>
        <w:tc>
          <w:tcPr>
            <w:tcW w:w="1683" w:type="dxa"/>
          </w:tcPr>
          <w:p w14:paraId="09DB5538" w14:textId="3319D57D" w:rsidR="0080363D" w:rsidRPr="004167E1" w:rsidRDefault="00723050" w:rsidP="00D65E29">
            <w:pPr>
              <w:rPr>
                <w:rFonts w:ascii="Arial" w:hAnsi="Arial" w:cs="Arial"/>
                <w:sz w:val="22"/>
                <w:szCs w:val="22"/>
              </w:rPr>
            </w:pPr>
            <w:r w:rsidRPr="004167E1">
              <w:rPr>
                <w:rFonts w:ascii="Arial" w:hAnsi="Arial" w:cs="Arial"/>
                <w:sz w:val="22"/>
                <w:szCs w:val="22"/>
              </w:rPr>
              <w:t>Very High</w:t>
            </w:r>
            <w:r w:rsidR="0080363D" w:rsidRPr="004167E1">
              <w:rPr>
                <w:rFonts w:ascii="Arial" w:hAnsi="Arial" w:cs="Arial"/>
                <w:sz w:val="22"/>
                <w:szCs w:val="22"/>
              </w:rPr>
              <w:t xml:space="preserve"> </w:t>
            </w:r>
          </w:p>
        </w:tc>
        <w:tc>
          <w:tcPr>
            <w:tcW w:w="1684" w:type="dxa"/>
          </w:tcPr>
          <w:p w14:paraId="3E60F154" w14:textId="77777777" w:rsidR="0080363D" w:rsidRPr="004167E1" w:rsidRDefault="0080363D" w:rsidP="00D65E29">
            <w:pPr>
              <w:rPr>
                <w:rFonts w:ascii="Arial" w:hAnsi="Arial" w:cs="Arial"/>
                <w:sz w:val="22"/>
                <w:szCs w:val="22"/>
              </w:rPr>
            </w:pPr>
            <w:r w:rsidRPr="004167E1">
              <w:rPr>
                <w:rFonts w:ascii="Arial" w:hAnsi="Arial" w:cs="Arial"/>
                <w:sz w:val="22"/>
                <w:szCs w:val="22"/>
              </w:rPr>
              <w:t>5</w:t>
            </w:r>
          </w:p>
        </w:tc>
      </w:tr>
    </w:tbl>
    <w:p w14:paraId="6414F426" w14:textId="1D415981" w:rsidR="004626FC" w:rsidRPr="004167E1" w:rsidRDefault="004F632B" w:rsidP="004626FC">
      <w:pPr>
        <w:rPr>
          <w:sz w:val="22"/>
          <w:szCs w:val="22"/>
        </w:rPr>
      </w:pPr>
      <w:r w:rsidRPr="004167E1">
        <w:rPr>
          <w:sz w:val="22"/>
          <w:szCs w:val="22"/>
        </w:rPr>
        <w:tab/>
      </w:r>
      <w:r w:rsidR="00027CC0" w:rsidRPr="004167E1">
        <w:rPr>
          <w:sz w:val="22"/>
          <w:szCs w:val="22"/>
        </w:rPr>
        <w:tab/>
      </w:r>
      <w:r w:rsidRPr="004167E1">
        <w:rPr>
          <w:sz w:val="22"/>
          <w:szCs w:val="22"/>
        </w:rPr>
        <w:t xml:space="preserve">Table: </w:t>
      </w:r>
      <w:r w:rsidR="00BE236B" w:rsidRPr="004167E1">
        <w:rPr>
          <w:sz w:val="22"/>
          <w:szCs w:val="22"/>
        </w:rPr>
        <w:t>Consequences</w:t>
      </w:r>
    </w:p>
    <w:tbl>
      <w:tblPr>
        <w:tblStyle w:val="ProposalTable"/>
        <w:tblW w:w="0" w:type="auto"/>
        <w:tblLook w:val="04A0" w:firstRow="1" w:lastRow="0" w:firstColumn="1" w:lastColumn="0" w:noHBand="0" w:noVBand="1"/>
      </w:tblPr>
      <w:tblGrid>
        <w:gridCol w:w="1090"/>
        <w:gridCol w:w="2082"/>
        <w:gridCol w:w="1533"/>
        <w:gridCol w:w="1600"/>
        <w:gridCol w:w="1116"/>
        <w:gridCol w:w="1929"/>
      </w:tblGrid>
      <w:tr w:rsidR="008E3049" w14:paraId="6DA1EC38" w14:textId="77777777" w:rsidTr="0003336F">
        <w:trPr>
          <w:cnfStyle w:val="100000000000" w:firstRow="1" w:lastRow="0" w:firstColumn="0" w:lastColumn="0" w:oddVBand="0" w:evenVBand="0" w:oddHBand="0" w:evenHBand="0" w:firstRowFirstColumn="0" w:firstRowLastColumn="0" w:lastRowFirstColumn="0" w:lastRowLastColumn="0"/>
        </w:trPr>
        <w:tc>
          <w:tcPr>
            <w:tcW w:w="1120" w:type="dxa"/>
          </w:tcPr>
          <w:p w14:paraId="30FE7224" w14:textId="02027416" w:rsidR="008E3049" w:rsidRPr="004167E1" w:rsidRDefault="008E3049" w:rsidP="004626FC">
            <w:pPr>
              <w:rPr>
                <w:sz w:val="20"/>
                <w:szCs w:val="20"/>
              </w:rPr>
            </w:pPr>
            <w:r w:rsidRPr="004167E1">
              <w:rPr>
                <w:sz w:val="20"/>
                <w:szCs w:val="20"/>
              </w:rPr>
              <w:t>Risk No</w:t>
            </w:r>
          </w:p>
        </w:tc>
        <w:tc>
          <w:tcPr>
            <w:tcW w:w="2106" w:type="dxa"/>
          </w:tcPr>
          <w:p w14:paraId="2C6D9703" w14:textId="2C3810EF" w:rsidR="008E3049" w:rsidRPr="004167E1" w:rsidRDefault="00881640" w:rsidP="004626FC">
            <w:pPr>
              <w:rPr>
                <w:sz w:val="20"/>
                <w:szCs w:val="20"/>
              </w:rPr>
            </w:pPr>
            <w:r w:rsidRPr="004167E1">
              <w:rPr>
                <w:sz w:val="20"/>
                <w:szCs w:val="20"/>
              </w:rPr>
              <w:t>Risk</w:t>
            </w:r>
          </w:p>
        </w:tc>
        <w:tc>
          <w:tcPr>
            <w:tcW w:w="1552" w:type="dxa"/>
          </w:tcPr>
          <w:p w14:paraId="40DA8C34" w14:textId="6FF88144" w:rsidR="008E3049" w:rsidRPr="004167E1" w:rsidRDefault="008E3049" w:rsidP="004626FC">
            <w:pPr>
              <w:rPr>
                <w:sz w:val="20"/>
                <w:szCs w:val="20"/>
              </w:rPr>
            </w:pPr>
            <w:r w:rsidRPr="004167E1">
              <w:rPr>
                <w:sz w:val="20"/>
                <w:szCs w:val="20"/>
              </w:rPr>
              <w:t>Likelihood</w:t>
            </w:r>
          </w:p>
        </w:tc>
        <w:tc>
          <w:tcPr>
            <w:tcW w:w="1469" w:type="dxa"/>
          </w:tcPr>
          <w:p w14:paraId="03470FF5" w14:textId="6AD9CEAC" w:rsidR="008E3049" w:rsidRPr="004167E1" w:rsidRDefault="008E3049" w:rsidP="004626FC">
            <w:pPr>
              <w:rPr>
                <w:sz w:val="20"/>
                <w:szCs w:val="20"/>
              </w:rPr>
            </w:pPr>
            <w:r w:rsidRPr="004167E1">
              <w:rPr>
                <w:sz w:val="20"/>
                <w:szCs w:val="20"/>
              </w:rPr>
              <w:t>Consequence</w:t>
            </w:r>
          </w:p>
        </w:tc>
        <w:tc>
          <w:tcPr>
            <w:tcW w:w="1119" w:type="dxa"/>
          </w:tcPr>
          <w:p w14:paraId="583BD084" w14:textId="7C1205FD" w:rsidR="008E3049" w:rsidRPr="004167E1" w:rsidRDefault="008E3049" w:rsidP="004626FC">
            <w:pPr>
              <w:rPr>
                <w:sz w:val="20"/>
                <w:szCs w:val="20"/>
              </w:rPr>
            </w:pPr>
            <w:r w:rsidRPr="004167E1">
              <w:rPr>
                <w:sz w:val="20"/>
                <w:szCs w:val="20"/>
              </w:rPr>
              <w:t>Impact</w:t>
            </w:r>
          </w:p>
        </w:tc>
        <w:tc>
          <w:tcPr>
            <w:tcW w:w="1984" w:type="dxa"/>
          </w:tcPr>
          <w:p w14:paraId="09BB3FBC" w14:textId="7C24C891" w:rsidR="008E3049" w:rsidRPr="004167E1" w:rsidRDefault="008E3049" w:rsidP="004626FC">
            <w:pPr>
              <w:rPr>
                <w:sz w:val="20"/>
                <w:szCs w:val="20"/>
              </w:rPr>
            </w:pPr>
            <w:r w:rsidRPr="004167E1">
              <w:rPr>
                <w:sz w:val="20"/>
                <w:szCs w:val="20"/>
              </w:rPr>
              <w:t>Action</w:t>
            </w:r>
          </w:p>
        </w:tc>
      </w:tr>
      <w:tr w:rsidR="00532ED2" w:rsidRPr="004167E1" w14:paraId="366C1B34" w14:textId="77777777" w:rsidTr="0003336F">
        <w:tc>
          <w:tcPr>
            <w:tcW w:w="1120" w:type="dxa"/>
          </w:tcPr>
          <w:p w14:paraId="2F844DAF" w14:textId="4533377E" w:rsidR="00532ED2" w:rsidRPr="004167E1" w:rsidRDefault="00857C6A" w:rsidP="004626FC">
            <w:pPr>
              <w:rPr>
                <w:sz w:val="22"/>
                <w:szCs w:val="22"/>
              </w:rPr>
            </w:pPr>
            <w:r w:rsidRPr="004167E1">
              <w:rPr>
                <w:sz w:val="22"/>
                <w:szCs w:val="22"/>
              </w:rPr>
              <w:t>1</w:t>
            </w:r>
          </w:p>
        </w:tc>
        <w:tc>
          <w:tcPr>
            <w:tcW w:w="2106" w:type="dxa"/>
          </w:tcPr>
          <w:p w14:paraId="01A50154" w14:textId="78CAC052" w:rsidR="00532ED2" w:rsidRPr="004167E1" w:rsidRDefault="00857C6A" w:rsidP="004626FC">
            <w:pPr>
              <w:rPr>
                <w:sz w:val="22"/>
                <w:szCs w:val="22"/>
              </w:rPr>
            </w:pPr>
            <w:r w:rsidRPr="004167E1">
              <w:rPr>
                <w:sz w:val="22"/>
                <w:szCs w:val="22"/>
              </w:rPr>
              <w:t>Shortage in time and budget</w:t>
            </w:r>
          </w:p>
        </w:tc>
        <w:tc>
          <w:tcPr>
            <w:tcW w:w="1552" w:type="dxa"/>
          </w:tcPr>
          <w:p w14:paraId="3230A352" w14:textId="20A1FE37" w:rsidR="00532ED2" w:rsidRPr="004167E1" w:rsidRDefault="00EC0C43" w:rsidP="004626FC">
            <w:pPr>
              <w:rPr>
                <w:sz w:val="22"/>
                <w:szCs w:val="22"/>
              </w:rPr>
            </w:pPr>
            <w:r w:rsidRPr="004167E1">
              <w:rPr>
                <w:sz w:val="22"/>
                <w:szCs w:val="22"/>
              </w:rPr>
              <w:t>2</w:t>
            </w:r>
          </w:p>
        </w:tc>
        <w:tc>
          <w:tcPr>
            <w:tcW w:w="1469" w:type="dxa"/>
          </w:tcPr>
          <w:p w14:paraId="0EF65649" w14:textId="23E2BC36" w:rsidR="00532ED2" w:rsidRPr="004167E1" w:rsidRDefault="00EC0C43" w:rsidP="004626FC">
            <w:pPr>
              <w:rPr>
                <w:sz w:val="22"/>
                <w:szCs w:val="22"/>
              </w:rPr>
            </w:pPr>
            <w:r w:rsidRPr="004167E1">
              <w:rPr>
                <w:sz w:val="22"/>
                <w:szCs w:val="22"/>
              </w:rPr>
              <w:t>5</w:t>
            </w:r>
          </w:p>
        </w:tc>
        <w:tc>
          <w:tcPr>
            <w:tcW w:w="1119" w:type="dxa"/>
          </w:tcPr>
          <w:p w14:paraId="1B58F72A" w14:textId="2AF7B3F3" w:rsidR="00532ED2" w:rsidRPr="004167E1" w:rsidRDefault="00EC0C43" w:rsidP="004626FC">
            <w:pPr>
              <w:rPr>
                <w:sz w:val="22"/>
                <w:szCs w:val="22"/>
              </w:rPr>
            </w:pPr>
            <w:r w:rsidRPr="004167E1">
              <w:rPr>
                <w:sz w:val="22"/>
                <w:szCs w:val="22"/>
              </w:rPr>
              <w:t>Very High</w:t>
            </w:r>
          </w:p>
        </w:tc>
        <w:tc>
          <w:tcPr>
            <w:tcW w:w="1984" w:type="dxa"/>
          </w:tcPr>
          <w:p w14:paraId="3F0ED0C6" w14:textId="2DC4554B" w:rsidR="00532ED2" w:rsidRPr="004167E1" w:rsidRDefault="002C27EC" w:rsidP="004626FC">
            <w:pPr>
              <w:rPr>
                <w:sz w:val="22"/>
                <w:szCs w:val="22"/>
              </w:rPr>
            </w:pPr>
            <w:r w:rsidRPr="004167E1">
              <w:rPr>
                <w:sz w:val="22"/>
                <w:szCs w:val="22"/>
              </w:rPr>
              <w:t>Proper time and budget allocation</w:t>
            </w:r>
          </w:p>
        </w:tc>
      </w:tr>
      <w:tr w:rsidR="008E3049" w:rsidRPr="004167E1" w14:paraId="4D59EBBE" w14:textId="77777777" w:rsidTr="0003336F">
        <w:tc>
          <w:tcPr>
            <w:tcW w:w="1120" w:type="dxa"/>
          </w:tcPr>
          <w:p w14:paraId="77F00EDC" w14:textId="2EAEA2B0" w:rsidR="008E3049" w:rsidRPr="004167E1" w:rsidRDefault="00532ED2" w:rsidP="004626FC">
            <w:pPr>
              <w:rPr>
                <w:sz w:val="22"/>
                <w:szCs w:val="22"/>
              </w:rPr>
            </w:pPr>
            <w:r w:rsidRPr="004167E1">
              <w:rPr>
                <w:sz w:val="22"/>
                <w:szCs w:val="22"/>
              </w:rPr>
              <w:t>2</w:t>
            </w:r>
          </w:p>
        </w:tc>
        <w:tc>
          <w:tcPr>
            <w:tcW w:w="2106" w:type="dxa"/>
          </w:tcPr>
          <w:p w14:paraId="4F770B20" w14:textId="73F1F3F2" w:rsidR="008E3049" w:rsidRPr="004167E1" w:rsidRDefault="004D0C4D" w:rsidP="004626FC">
            <w:pPr>
              <w:rPr>
                <w:sz w:val="22"/>
                <w:szCs w:val="22"/>
              </w:rPr>
            </w:pPr>
            <w:r w:rsidRPr="004167E1">
              <w:rPr>
                <w:sz w:val="22"/>
                <w:szCs w:val="22"/>
              </w:rPr>
              <w:t>Software failure</w:t>
            </w:r>
          </w:p>
        </w:tc>
        <w:tc>
          <w:tcPr>
            <w:tcW w:w="1552" w:type="dxa"/>
          </w:tcPr>
          <w:p w14:paraId="39F762FD" w14:textId="008D22DE" w:rsidR="008E3049" w:rsidRPr="004167E1" w:rsidRDefault="004D0C4D" w:rsidP="004626FC">
            <w:pPr>
              <w:rPr>
                <w:sz w:val="22"/>
                <w:szCs w:val="22"/>
              </w:rPr>
            </w:pPr>
            <w:r w:rsidRPr="004167E1">
              <w:rPr>
                <w:sz w:val="22"/>
                <w:szCs w:val="22"/>
              </w:rPr>
              <w:t>1</w:t>
            </w:r>
          </w:p>
        </w:tc>
        <w:tc>
          <w:tcPr>
            <w:tcW w:w="1469" w:type="dxa"/>
          </w:tcPr>
          <w:p w14:paraId="24F2B88C" w14:textId="4DDFF764" w:rsidR="008E3049" w:rsidRPr="004167E1" w:rsidRDefault="004D0C4D" w:rsidP="004626FC">
            <w:pPr>
              <w:rPr>
                <w:sz w:val="22"/>
                <w:szCs w:val="22"/>
              </w:rPr>
            </w:pPr>
            <w:r w:rsidRPr="004167E1">
              <w:rPr>
                <w:sz w:val="22"/>
                <w:szCs w:val="22"/>
              </w:rPr>
              <w:t>5</w:t>
            </w:r>
          </w:p>
        </w:tc>
        <w:tc>
          <w:tcPr>
            <w:tcW w:w="1119" w:type="dxa"/>
          </w:tcPr>
          <w:p w14:paraId="0E9E983F" w14:textId="47B517D3" w:rsidR="008E3049" w:rsidRPr="004167E1" w:rsidRDefault="004D0C4D" w:rsidP="004626FC">
            <w:pPr>
              <w:rPr>
                <w:sz w:val="22"/>
                <w:szCs w:val="22"/>
              </w:rPr>
            </w:pPr>
            <w:r w:rsidRPr="004167E1">
              <w:rPr>
                <w:sz w:val="22"/>
                <w:szCs w:val="22"/>
              </w:rPr>
              <w:t xml:space="preserve">Very </w:t>
            </w:r>
            <w:r w:rsidR="003A5109" w:rsidRPr="004167E1">
              <w:rPr>
                <w:sz w:val="22"/>
                <w:szCs w:val="22"/>
              </w:rPr>
              <w:t>High</w:t>
            </w:r>
          </w:p>
        </w:tc>
        <w:tc>
          <w:tcPr>
            <w:tcW w:w="1984" w:type="dxa"/>
          </w:tcPr>
          <w:p w14:paraId="75436401" w14:textId="41D1839B" w:rsidR="008E3049" w:rsidRPr="004167E1" w:rsidRDefault="004D0C4D" w:rsidP="004626FC">
            <w:pPr>
              <w:rPr>
                <w:sz w:val="22"/>
                <w:szCs w:val="22"/>
              </w:rPr>
            </w:pPr>
            <w:r w:rsidRPr="004167E1">
              <w:rPr>
                <w:sz w:val="22"/>
                <w:szCs w:val="22"/>
              </w:rPr>
              <w:t>Genuine operating system should be used</w:t>
            </w:r>
          </w:p>
        </w:tc>
      </w:tr>
      <w:tr w:rsidR="008E3049" w:rsidRPr="004167E1" w14:paraId="2B31DE52" w14:textId="77777777" w:rsidTr="0003336F">
        <w:tc>
          <w:tcPr>
            <w:tcW w:w="1120" w:type="dxa"/>
          </w:tcPr>
          <w:p w14:paraId="0DB5A61A" w14:textId="3D5E0D8D" w:rsidR="008E3049" w:rsidRPr="004167E1" w:rsidRDefault="00532ED2" w:rsidP="004626FC">
            <w:pPr>
              <w:rPr>
                <w:sz w:val="22"/>
                <w:szCs w:val="22"/>
              </w:rPr>
            </w:pPr>
            <w:r w:rsidRPr="004167E1">
              <w:rPr>
                <w:sz w:val="22"/>
                <w:szCs w:val="22"/>
              </w:rPr>
              <w:t>3</w:t>
            </w:r>
          </w:p>
        </w:tc>
        <w:tc>
          <w:tcPr>
            <w:tcW w:w="2106" w:type="dxa"/>
          </w:tcPr>
          <w:p w14:paraId="0CB1F144" w14:textId="18E5BF77" w:rsidR="008E3049" w:rsidRPr="004167E1" w:rsidRDefault="001B55E5" w:rsidP="004626FC">
            <w:pPr>
              <w:rPr>
                <w:sz w:val="22"/>
                <w:szCs w:val="22"/>
              </w:rPr>
            </w:pPr>
            <w:r w:rsidRPr="004167E1">
              <w:rPr>
                <w:sz w:val="22"/>
                <w:szCs w:val="22"/>
              </w:rPr>
              <w:t>Data loss</w:t>
            </w:r>
          </w:p>
        </w:tc>
        <w:tc>
          <w:tcPr>
            <w:tcW w:w="1552" w:type="dxa"/>
          </w:tcPr>
          <w:p w14:paraId="46EC4569" w14:textId="45257C1A" w:rsidR="008E3049" w:rsidRPr="004167E1" w:rsidRDefault="00021E79" w:rsidP="004626FC">
            <w:pPr>
              <w:rPr>
                <w:sz w:val="22"/>
                <w:szCs w:val="22"/>
              </w:rPr>
            </w:pPr>
            <w:r w:rsidRPr="004167E1">
              <w:rPr>
                <w:sz w:val="22"/>
                <w:szCs w:val="22"/>
              </w:rPr>
              <w:t>1</w:t>
            </w:r>
          </w:p>
        </w:tc>
        <w:tc>
          <w:tcPr>
            <w:tcW w:w="1469" w:type="dxa"/>
          </w:tcPr>
          <w:p w14:paraId="21816B90" w14:textId="68C754B6" w:rsidR="008E3049" w:rsidRPr="004167E1" w:rsidRDefault="001B55E5" w:rsidP="004626FC">
            <w:pPr>
              <w:rPr>
                <w:sz w:val="22"/>
                <w:szCs w:val="22"/>
              </w:rPr>
            </w:pPr>
            <w:r w:rsidRPr="004167E1">
              <w:rPr>
                <w:sz w:val="22"/>
                <w:szCs w:val="22"/>
              </w:rPr>
              <w:t>5</w:t>
            </w:r>
          </w:p>
        </w:tc>
        <w:tc>
          <w:tcPr>
            <w:tcW w:w="1119" w:type="dxa"/>
          </w:tcPr>
          <w:p w14:paraId="7D082D14" w14:textId="7DADD3C4" w:rsidR="008E3049" w:rsidRPr="004167E1" w:rsidRDefault="001B55E5" w:rsidP="004626FC">
            <w:pPr>
              <w:rPr>
                <w:sz w:val="22"/>
                <w:szCs w:val="22"/>
              </w:rPr>
            </w:pPr>
            <w:r w:rsidRPr="004167E1">
              <w:rPr>
                <w:sz w:val="22"/>
                <w:szCs w:val="22"/>
              </w:rPr>
              <w:t>Very High</w:t>
            </w:r>
          </w:p>
        </w:tc>
        <w:tc>
          <w:tcPr>
            <w:tcW w:w="1984" w:type="dxa"/>
          </w:tcPr>
          <w:p w14:paraId="3DB65A31" w14:textId="65F82EDF" w:rsidR="008E3049" w:rsidRPr="004167E1" w:rsidRDefault="001B55E5" w:rsidP="004626FC">
            <w:pPr>
              <w:rPr>
                <w:sz w:val="22"/>
                <w:szCs w:val="22"/>
              </w:rPr>
            </w:pPr>
            <w:r w:rsidRPr="004167E1">
              <w:rPr>
                <w:sz w:val="22"/>
                <w:szCs w:val="22"/>
              </w:rPr>
              <w:t>Data backup or version control</w:t>
            </w:r>
          </w:p>
        </w:tc>
      </w:tr>
      <w:tr w:rsidR="008E3049" w:rsidRPr="004167E1" w14:paraId="5D4FF1CC" w14:textId="77777777" w:rsidTr="0003336F">
        <w:tc>
          <w:tcPr>
            <w:tcW w:w="1120" w:type="dxa"/>
          </w:tcPr>
          <w:p w14:paraId="332ABE64" w14:textId="53E9922C" w:rsidR="008E3049" w:rsidRPr="004167E1" w:rsidRDefault="00532ED2" w:rsidP="004626FC">
            <w:pPr>
              <w:rPr>
                <w:sz w:val="22"/>
                <w:szCs w:val="22"/>
              </w:rPr>
            </w:pPr>
            <w:r w:rsidRPr="004167E1">
              <w:rPr>
                <w:sz w:val="22"/>
                <w:szCs w:val="22"/>
              </w:rPr>
              <w:lastRenderedPageBreak/>
              <w:t>4</w:t>
            </w:r>
          </w:p>
        </w:tc>
        <w:tc>
          <w:tcPr>
            <w:tcW w:w="2106" w:type="dxa"/>
          </w:tcPr>
          <w:p w14:paraId="09D6CA90" w14:textId="2ACFF775" w:rsidR="008E3049" w:rsidRPr="004167E1" w:rsidRDefault="003655C0" w:rsidP="004626FC">
            <w:pPr>
              <w:rPr>
                <w:sz w:val="22"/>
                <w:szCs w:val="22"/>
              </w:rPr>
            </w:pPr>
            <w:r w:rsidRPr="004167E1">
              <w:rPr>
                <w:sz w:val="22"/>
                <w:szCs w:val="22"/>
              </w:rPr>
              <w:t>Misdirection of project</w:t>
            </w:r>
          </w:p>
        </w:tc>
        <w:tc>
          <w:tcPr>
            <w:tcW w:w="1552" w:type="dxa"/>
          </w:tcPr>
          <w:p w14:paraId="4A7C765C" w14:textId="4764D450" w:rsidR="008E3049" w:rsidRPr="004167E1" w:rsidRDefault="00887564" w:rsidP="004626FC">
            <w:pPr>
              <w:rPr>
                <w:sz w:val="22"/>
                <w:szCs w:val="22"/>
              </w:rPr>
            </w:pPr>
            <w:r w:rsidRPr="004167E1">
              <w:rPr>
                <w:sz w:val="22"/>
                <w:szCs w:val="22"/>
              </w:rPr>
              <w:t>1</w:t>
            </w:r>
          </w:p>
        </w:tc>
        <w:tc>
          <w:tcPr>
            <w:tcW w:w="1469" w:type="dxa"/>
          </w:tcPr>
          <w:p w14:paraId="1025ADB0" w14:textId="0231D403" w:rsidR="008E3049" w:rsidRPr="004167E1" w:rsidRDefault="00887564" w:rsidP="004626FC">
            <w:pPr>
              <w:rPr>
                <w:sz w:val="22"/>
                <w:szCs w:val="22"/>
              </w:rPr>
            </w:pPr>
            <w:r w:rsidRPr="004167E1">
              <w:rPr>
                <w:sz w:val="22"/>
                <w:szCs w:val="22"/>
              </w:rPr>
              <w:t>4</w:t>
            </w:r>
          </w:p>
        </w:tc>
        <w:tc>
          <w:tcPr>
            <w:tcW w:w="1119" w:type="dxa"/>
          </w:tcPr>
          <w:p w14:paraId="1084F555" w14:textId="6B9F38D7" w:rsidR="008E3049" w:rsidRPr="004167E1" w:rsidRDefault="00887564" w:rsidP="004626FC">
            <w:pPr>
              <w:rPr>
                <w:sz w:val="22"/>
                <w:szCs w:val="22"/>
              </w:rPr>
            </w:pPr>
            <w:r w:rsidRPr="004167E1">
              <w:rPr>
                <w:sz w:val="22"/>
                <w:szCs w:val="22"/>
              </w:rPr>
              <w:t>Medium</w:t>
            </w:r>
          </w:p>
        </w:tc>
        <w:tc>
          <w:tcPr>
            <w:tcW w:w="1984" w:type="dxa"/>
          </w:tcPr>
          <w:p w14:paraId="57C480CA" w14:textId="4D43E04E" w:rsidR="008E3049" w:rsidRPr="004167E1" w:rsidRDefault="00780E34" w:rsidP="004626FC">
            <w:pPr>
              <w:rPr>
                <w:sz w:val="22"/>
                <w:szCs w:val="22"/>
              </w:rPr>
            </w:pPr>
            <w:r w:rsidRPr="004167E1">
              <w:rPr>
                <w:sz w:val="22"/>
                <w:szCs w:val="22"/>
              </w:rPr>
              <w:t>Proper analysis should be done</w:t>
            </w:r>
          </w:p>
        </w:tc>
      </w:tr>
      <w:tr w:rsidR="00155794" w:rsidRPr="004167E1" w14:paraId="0D82DC1A" w14:textId="77777777" w:rsidTr="0003336F">
        <w:tc>
          <w:tcPr>
            <w:tcW w:w="1120" w:type="dxa"/>
          </w:tcPr>
          <w:p w14:paraId="30812047" w14:textId="77035EAF" w:rsidR="00155794" w:rsidRPr="004167E1" w:rsidRDefault="006500CA" w:rsidP="004626FC">
            <w:pPr>
              <w:rPr>
                <w:sz w:val="22"/>
                <w:szCs w:val="22"/>
              </w:rPr>
            </w:pPr>
            <w:r w:rsidRPr="004167E1">
              <w:rPr>
                <w:sz w:val="22"/>
                <w:szCs w:val="22"/>
              </w:rPr>
              <w:t>5</w:t>
            </w:r>
          </w:p>
        </w:tc>
        <w:tc>
          <w:tcPr>
            <w:tcW w:w="2106" w:type="dxa"/>
          </w:tcPr>
          <w:p w14:paraId="64C01A55" w14:textId="03143BFF" w:rsidR="00155794" w:rsidRPr="004167E1" w:rsidRDefault="006500CA" w:rsidP="004626FC">
            <w:pPr>
              <w:rPr>
                <w:sz w:val="22"/>
                <w:szCs w:val="22"/>
              </w:rPr>
            </w:pPr>
            <w:r w:rsidRPr="004167E1">
              <w:rPr>
                <w:sz w:val="22"/>
                <w:szCs w:val="22"/>
              </w:rPr>
              <w:t>Conflict between design and implementation</w:t>
            </w:r>
          </w:p>
        </w:tc>
        <w:tc>
          <w:tcPr>
            <w:tcW w:w="1552" w:type="dxa"/>
          </w:tcPr>
          <w:p w14:paraId="38BF2737" w14:textId="400A3AF2" w:rsidR="00155794" w:rsidRPr="004167E1" w:rsidRDefault="00AB565C" w:rsidP="004626FC">
            <w:pPr>
              <w:rPr>
                <w:sz w:val="22"/>
                <w:szCs w:val="22"/>
              </w:rPr>
            </w:pPr>
            <w:r w:rsidRPr="004167E1">
              <w:rPr>
                <w:sz w:val="22"/>
                <w:szCs w:val="22"/>
              </w:rPr>
              <w:t>2</w:t>
            </w:r>
          </w:p>
        </w:tc>
        <w:tc>
          <w:tcPr>
            <w:tcW w:w="1469" w:type="dxa"/>
          </w:tcPr>
          <w:p w14:paraId="185037E2" w14:textId="638433A6" w:rsidR="00155794" w:rsidRPr="004167E1" w:rsidRDefault="00AB565C" w:rsidP="004626FC">
            <w:pPr>
              <w:rPr>
                <w:sz w:val="22"/>
                <w:szCs w:val="22"/>
              </w:rPr>
            </w:pPr>
            <w:r w:rsidRPr="004167E1">
              <w:rPr>
                <w:sz w:val="22"/>
                <w:szCs w:val="22"/>
              </w:rPr>
              <w:t>4</w:t>
            </w:r>
          </w:p>
        </w:tc>
        <w:tc>
          <w:tcPr>
            <w:tcW w:w="1119" w:type="dxa"/>
          </w:tcPr>
          <w:p w14:paraId="587C96D7" w14:textId="6C030D62" w:rsidR="00155794" w:rsidRPr="004167E1" w:rsidRDefault="00AB565C" w:rsidP="004626FC">
            <w:pPr>
              <w:rPr>
                <w:sz w:val="22"/>
                <w:szCs w:val="22"/>
              </w:rPr>
            </w:pPr>
            <w:r w:rsidRPr="004167E1">
              <w:rPr>
                <w:sz w:val="22"/>
                <w:szCs w:val="22"/>
              </w:rPr>
              <w:t>Medium</w:t>
            </w:r>
          </w:p>
        </w:tc>
        <w:tc>
          <w:tcPr>
            <w:tcW w:w="1984" w:type="dxa"/>
          </w:tcPr>
          <w:p w14:paraId="3EB3A9B8" w14:textId="7C138F87" w:rsidR="00155794" w:rsidRPr="004167E1" w:rsidRDefault="00AA0D96" w:rsidP="004626FC">
            <w:pPr>
              <w:rPr>
                <w:sz w:val="22"/>
                <w:szCs w:val="22"/>
              </w:rPr>
            </w:pPr>
            <w:r w:rsidRPr="004167E1">
              <w:rPr>
                <w:sz w:val="22"/>
                <w:szCs w:val="22"/>
              </w:rPr>
              <w:t xml:space="preserve">Proper design should be </w:t>
            </w:r>
            <w:r w:rsidR="0014782E" w:rsidRPr="004167E1">
              <w:rPr>
                <w:sz w:val="22"/>
                <w:szCs w:val="22"/>
              </w:rPr>
              <w:t>made</w:t>
            </w:r>
          </w:p>
        </w:tc>
      </w:tr>
      <w:tr w:rsidR="00982FA4" w:rsidRPr="004167E1" w14:paraId="1044E3D2" w14:textId="77777777" w:rsidTr="0003336F">
        <w:tc>
          <w:tcPr>
            <w:tcW w:w="1120" w:type="dxa"/>
          </w:tcPr>
          <w:p w14:paraId="4460A8B7" w14:textId="3DE4AF0E" w:rsidR="00982FA4" w:rsidRPr="004167E1" w:rsidRDefault="00982FA4" w:rsidP="004626FC">
            <w:pPr>
              <w:rPr>
                <w:sz w:val="22"/>
                <w:szCs w:val="22"/>
              </w:rPr>
            </w:pPr>
            <w:r w:rsidRPr="004167E1">
              <w:rPr>
                <w:sz w:val="22"/>
                <w:szCs w:val="22"/>
              </w:rPr>
              <w:t>6</w:t>
            </w:r>
          </w:p>
        </w:tc>
        <w:tc>
          <w:tcPr>
            <w:tcW w:w="2106" w:type="dxa"/>
          </w:tcPr>
          <w:p w14:paraId="4B353F2F" w14:textId="7B50056F" w:rsidR="00982FA4" w:rsidRPr="004167E1" w:rsidRDefault="00B466ED" w:rsidP="004626FC">
            <w:pPr>
              <w:rPr>
                <w:sz w:val="22"/>
                <w:szCs w:val="22"/>
              </w:rPr>
            </w:pPr>
            <w:r w:rsidRPr="004167E1">
              <w:rPr>
                <w:sz w:val="22"/>
                <w:szCs w:val="22"/>
              </w:rPr>
              <w:t>Project resources not met</w:t>
            </w:r>
          </w:p>
        </w:tc>
        <w:tc>
          <w:tcPr>
            <w:tcW w:w="1552" w:type="dxa"/>
          </w:tcPr>
          <w:p w14:paraId="54C5CB95" w14:textId="36CDFAAE" w:rsidR="00982FA4" w:rsidRPr="004167E1" w:rsidRDefault="00DF6659" w:rsidP="004626FC">
            <w:pPr>
              <w:rPr>
                <w:sz w:val="22"/>
                <w:szCs w:val="22"/>
              </w:rPr>
            </w:pPr>
            <w:r w:rsidRPr="004167E1">
              <w:rPr>
                <w:sz w:val="22"/>
                <w:szCs w:val="22"/>
              </w:rPr>
              <w:t>1</w:t>
            </w:r>
          </w:p>
        </w:tc>
        <w:tc>
          <w:tcPr>
            <w:tcW w:w="1469" w:type="dxa"/>
          </w:tcPr>
          <w:p w14:paraId="43200758" w14:textId="1716BA2F" w:rsidR="00982FA4" w:rsidRPr="004167E1" w:rsidRDefault="00DF6659" w:rsidP="004626FC">
            <w:pPr>
              <w:rPr>
                <w:sz w:val="22"/>
                <w:szCs w:val="22"/>
              </w:rPr>
            </w:pPr>
            <w:r w:rsidRPr="004167E1">
              <w:rPr>
                <w:sz w:val="22"/>
                <w:szCs w:val="22"/>
              </w:rPr>
              <w:t>3</w:t>
            </w:r>
          </w:p>
        </w:tc>
        <w:tc>
          <w:tcPr>
            <w:tcW w:w="1119" w:type="dxa"/>
          </w:tcPr>
          <w:p w14:paraId="3EC68A3E" w14:textId="4C37C1AC" w:rsidR="00982FA4" w:rsidRPr="004167E1" w:rsidRDefault="00DF6659" w:rsidP="004626FC">
            <w:pPr>
              <w:rPr>
                <w:sz w:val="22"/>
                <w:szCs w:val="22"/>
              </w:rPr>
            </w:pPr>
            <w:r w:rsidRPr="004167E1">
              <w:rPr>
                <w:sz w:val="22"/>
                <w:szCs w:val="22"/>
              </w:rPr>
              <w:t>Low</w:t>
            </w:r>
          </w:p>
        </w:tc>
        <w:tc>
          <w:tcPr>
            <w:tcW w:w="1984" w:type="dxa"/>
          </w:tcPr>
          <w:p w14:paraId="61B24D1B" w14:textId="00579298" w:rsidR="00982FA4" w:rsidRPr="004167E1" w:rsidRDefault="00323ABC" w:rsidP="004626FC">
            <w:pPr>
              <w:rPr>
                <w:sz w:val="22"/>
                <w:szCs w:val="22"/>
              </w:rPr>
            </w:pPr>
            <w:r w:rsidRPr="004167E1">
              <w:rPr>
                <w:sz w:val="22"/>
                <w:szCs w:val="22"/>
              </w:rPr>
              <w:t>Proper analysis should be done</w:t>
            </w:r>
          </w:p>
        </w:tc>
      </w:tr>
    </w:tbl>
    <w:p w14:paraId="62EE8C61" w14:textId="3C14C191" w:rsidR="002C7B6C" w:rsidRPr="004167E1" w:rsidRDefault="00BC4280" w:rsidP="004626FC">
      <w:pPr>
        <w:rPr>
          <w:sz w:val="22"/>
          <w:szCs w:val="22"/>
        </w:rPr>
      </w:pPr>
      <w:r w:rsidRPr="004167E1">
        <w:rPr>
          <w:sz w:val="22"/>
          <w:szCs w:val="22"/>
        </w:rPr>
        <w:tab/>
      </w:r>
      <w:r w:rsidRPr="004167E1">
        <w:rPr>
          <w:sz w:val="22"/>
          <w:szCs w:val="22"/>
        </w:rPr>
        <w:tab/>
      </w:r>
      <w:r w:rsidRPr="004167E1">
        <w:rPr>
          <w:sz w:val="22"/>
          <w:szCs w:val="22"/>
        </w:rPr>
        <w:tab/>
      </w:r>
      <w:r w:rsidRPr="004167E1">
        <w:rPr>
          <w:sz w:val="22"/>
          <w:szCs w:val="22"/>
        </w:rPr>
        <w:tab/>
        <w:t>Table:</w:t>
      </w:r>
      <w:r w:rsidR="00A775EF" w:rsidRPr="004167E1">
        <w:rPr>
          <w:sz w:val="22"/>
          <w:szCs w:val="22"/>
        </w:rPr>
        <w:t xml:space="preserve"> Risk Ma</w:t>
      </w:r>
      <w:r w:rsidR="00A278DD" w:rsidRPr="004167E1">
        <w:rPr>
          <w:sz w:val="22"/>
          <w:szCs w:val="22"/>
        </w:rPr>
        <w:t>nagement</w:t>
      </w:r>
    </w:p>
    <w:p w14:paraId="2CCF3D27" w14:textId="692B1382" w:rsidR="00BA2EC3" w:rsidRDefault="00BA2EC3" w:rsidP="00DA095C"/>
    <w:p w14:paraId="34984582" w14:textId="528A6777" w:rsidR="00BC4280" w:rsidRDefault="00BC4280" w:rsidP="00DA095C"/>
    <w:p w14:paraId="22B033EC" w14:textId="77777777" w:rsidR="00181569" w:rsidRDefault="00181569" w:rsidP="00DA095C"/>
    <w:p w14:paraId="30E01248" w14:textId="24980C94" w:rsidR="00D862E2" w:rsidRDefault="00FA705D" w:rsidP="00855DAB">
      <w:pPr>
        <w:pStyle w:val="Heading2"/>
      </w:pPr>
      <w:bookmarkStart w:id="23" w:name="_Toc12801155"/>
      <w:r>
        <w:t>Configuration Management</w:t>
      </w:r>
      <w:bookmarkEnd w:id="23"/>
    </w:p>
    <w:p w14:paraId="2DE33BF3" w14:textId="5D82B0DA" w:rsidR="00D862E2" w:rsidRPr="004167E1" w:rsidRDefault="00C778DD" w:rsidP="00D862E2">
      <w:pPr>
        <w:rPr>
          <w:sz w:val="22"/>
          <w:szCs w:val="22"/>
        </w:rPr>
      </w:pPr>
      <w:r w:rsidRPr="004167E1">
        <w:rPr>
          <w:sz w:val="22"/>
          <w:szCs w:val="22"/>
        </w:rPr>
        <w:t xml:space="preserve">It is </w:t>
      </w:r>
      <w:r w:rsidR="00D862E2" w:rsidRPr="004167E1">
        <w:rPr>
          <w:sz w:val="22"/>
          <w:szCs w:val="22"/>
        </w:rPr>
        <w:t>a mechanism to deal with different technical difficulties of a project plan. In a software organization, effective implementation of software configuration management can improve productivity by increased coordination among the programmers in a team. The S</w:t>
      </w:r>
      <w:r w:rsidR="00B8192E" w:rsidRPr="004167E1">
        <w:rPr>
          <w:sz w:val="22"/>
          <w:szCs w:val="22"/>
        </w:rPr>
        <w:t>oftware configuration management</w:t>
      </w:r>
      <w:r w:rsidR="00D862E2" w:rsidRPr="004167E1">
        <w:rPr>
          <w:sz w:val="22"/>
          <w:szCs w:val="22"/>
        </w:rPr>
        <w:t xml:space="preserve"> system controls the basic components such as software objects, program code, test data, test output, design documents, and user manuals.</w:t>
      </w:r>
    </w:p>
    <w:p w14:paraId="1BB3CFD0" w14:textId="4D1A25DD" w:rsidR="00D862E2" w:rsidRPr="004167E1" w:rsidRDefault="003C3C29" w:rsidP="00D862E2">
      <w:pPr>
        <w:rPr>
          <w:sz w:val="22"/>
          <w:szCs w:val="22"/>
        </w:rPr>
      </w:pPr>
      <w:r w:rsidRPr="004167E1">
        <w:rPr>
          <w:sz w:val="22"/>
          <w:szCs w:val="22"/>
        </w:rPr>
        <w:t>Software configuration management has the following reasons behind why it should be used</w:t>
      </w:r>
    </w:p>
    <w:p w14:paraId="28FB17F3" w14:textId="35C49884" w:rsidR="00FB224C" w:rsidRPr="004167E1" w:rsidRDefault="00FB224C" w:rsidP="00FB224C">
      <w:pPr>
        <w:pStyle w:val="ListParagraph"/>
        <w:numPr>
          <w:ilvl w:val="0"/>
          <w:numId w:val="9"/>
        </w:numPr>
        <w:rPr>
          <w:sz w:val="22"/>
          <w:szCs w:val="22"/>
        </w:rPr>
      </w:pPr>
      <w:r w:rsidRPr="004167E1">
        <w:rPr>
          <w:sz w:val="22"/>
          <w:szCs w:val="22"/>
        </w:rPr>
        <w:t xml:space="preserve">Same work needn’t be </w:t>
      </w:r>
      <w:r w:rsidR="007869F7" w:rsidRPr="004167E1">
        <w:rPr>
          <w:sz w:val="22"/>
          <w:szCs w:val="22"/>
        </w:rPr>
        <w:t>done repeatedly which reduces redundancy</w:t>
      </w:r>
    </w:p>
    <w:p w14:paraId="713802DA" w14:textId="309D411B" w:rsidR="00D862E2" w:rsidRPr="004167E1" w:rsidRDefault="00EF5D87" w:rsidP="00AE6250">
      <w:pPr>
        <w:pStyle w:val="ListParagraph"/>
        <w:numPr>
          <w:ilvl w:val="0"/>
          <w:numId w:val="9"/>
        </w:numPr>
        <w:rPr>
          <w:sz w:val="22"/>
          <w:szCs w:val="22"/>
        </w:rPr>
      </w:pPr>
      <w:r w:rsidRPr="004167E1">
        <w:rPr>
          <w:sz w:val="22"/>
          <w:szCs w:val="22"/>
        </w:rPr>
        <w:t xml:space="preserve">Any updates </w:t>
      </w:r>
      <w:r w:rsidR="00B70B43" w:rsidRPr="004167E1">
        <w:rPr>
          <w:sz w:val="22"/>
          <w:szCs w:val="22"/>
        </w:rPr>
        <w:t>that happen in the team are transparent</w:t>
      </w:r>
    </w:p>
    <w:p w14:paraId="091BFE4F" w14:textId="74B91970" w:rsidR="00F31599" w:rsidRPr="004167E1" w:rsidRDefault="00F31599" w:rsidP="00F31599">
      <w:pPr>
        <w:pStyle w:val="ListParagraph"/>
        <w:numPr>
          <w:ilvl w:val="0"/>
          <w:numId w:val="9"/>
        </w:numPr>
        <w:rPr>
          <w:sz w:val="22"/>
          <w:szCs w:val="22"/>
        </w:rPr>
      </w:pPr>
      <w:r w:rsidRPr="004167E1">
        <w:rPr>
          <w:sz w:val="22"/>
          <w:szCs w:val="22"/>
        </w:rPr>
        <w:t>Helps in building management; managing tools used in builds.</w:t>
      </w:r>
    </w:p>
    <w:p w14:paraId="2C7F5710" w14:textId="291BA296" w:rsidR="00D03CD5" w:rsidRPr="004167E1" w:rsidRDefault="006409A7" w:rsidP="00D03CD5">
      <w:pPr>
        <w:pStyle w:val="ListParagraph"/>
        <w:numPr>
          <w:ilvl w:val="0"/>
          <w:numId w:val="9"/>
        </w:numPr>
        <w:rPr>
          <w:sz w:val="22"/>
          <w:szCs w:val="22"/>
        </w:rPr>
      </w:pPr>
      <w:r w:rsidRPr="004167E1">
        <w:rPr>
          <w:sz w:val="22"/>
          <w:szCs w:val="22"/>
        </w:rPr>
        <w:t xml:space="preserve">It substantially helps on a team coordination </w:t>
      </w:r>
    </w:p>
    <w:p w14:paraId="24391B00" w14:textId="6BE0CCB0" w:rsidR="00D03CD5" w:rsidRPr="004167E1" w:rsidRDefault="00D03CD5" w:rsidP="00D03CD5">
      <w:pPr>
        <w:rPr>
          <w:sz w:val="22"/>
          <w:szCs w:val="22"/>
        </w:rPr>
      </w:pPr>
      <w:r w:rsidRPr="004167E1">
        <w:rPr>
          <w:sz w:val="22"/>
          <w:szCs w:val="22"/>
        </w:rPr>
        <w:t>For software configuration management, I have created backup in different places such as local PC and github.</w:t>
      </w:r>
    </w:p>
    <w:p w14:paraId="0CAE42D6" w14:textId="3F0305E4" w:rsidR="00077C57" w:rsidRDefault="00E038C1" w:rsidP="00E038C1">
      <w:pPr>
        <w:keepNext/>
        <w:jc w:val="center"/>
      </w:pPr>
      <w:r>
        <w:rPr>
          <w:noProof/>
        </w:rPr>
        <w:drawing>
          <wp:inline distT="0" distB="0" distL="0" distR="0" wp14:anchorId="7205E2C7" wp14:editId="19292FC5">
            <wp:extent cx="3209925" cy="200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ckup.JPG"/>
                    <pic:cNvPicPr/>
                  </pic:nvPicPr>
                  <pic:blipFill>
                    <a:blip r:embed="rId22">
                      <a:extLst>
                        <a:ext uri="{28A0092B-C50C-407E-A947-70E740481C1C}">
                          <a14:useLocalDpi xmlns:a14="http://schemas.microsoft.com/office/drawing/2010/main" val="0"/>
                        </a:ext>
                      </a:extLst>
                    </a:blip>
                    <a:stretch>
                      <a:fillRect/>
                    </a:stretch>
                  </pic:blipFill>
                  <pic:spPr>
                    <a:xfrm>
                      <a:off x="0" y="0"/>
                      <a:ext cx="3209925" cy="2000250"/>
                    </a:xfrm>
                    <a:prstGeom prst="rect">
                      <a:avLst/>
                    </a:prstGeom>
                  </pic:spPr>
                </pic:pic>
              </a:graphicData>
            </a:graphic>
          </wp:inline>
        </w:drawing>
      </w:r>
    </w:p>
    <w:p w14:paraId="2A195F5E" w14:textId="7C62D583" w:rsidR="00077C57" w:rsidRDefault="00077C57" w:rsidP="00E038C1">
      <w:pPr>
        <w:pStyle w:val="Caption"/>
        <w:jc w:val="center"/>
      </w:pPr>
      <w:bookmarkStart w:id="24" w:name="_Toc12800785"/>
      <w:r>
        <w:t xml:space="preserve">Figure </w:t>
      </w:r>
      <w:r w:rsidR="00CA2A6C">
        <w:rPr>
          <w:noProof/>
        </w:rPr>
        <w:fldChar w:fldCharType="begin"/>
      </w:r>
      <w:r w:rsidR="00CA2A6C">
        <w:rPr>
          <w:noProof/>
        </w:rPr>
        <w:instrText xml:space="preserve"> SEQ Figure \* ARABIC </w:instrText>
      </w:r>
      <w:r w:rsidR="00CA2A6C">
        <w:rPr>
          <w:noProof/>
        </w:rPr>
        <w:fldChar w:fldCharType="separate"/>
      </w:r>
      <w:r>
        <w:rPr>
          <w:noProof/>
        </w:rPr>
        <w:t>6</w:t>
      </w:r>
      <w:r w:rsidR="00CA2A6C">
        <w:rPr>
          <w:noProof/>
        </w:rPr>
        <w:fldChar w:fldCharType="end"/>
      </w:r>
      <w:r>
        <w:t xml:space="preserve"> Project local directory</w:t>
      </w:r>
      <w:bookmarkEnd w:id="24"/>
    </w:p>
    <w:p w14:paraId="4027860F" w14:textId="7C1E7403" w:rsidR="00B874DF" w:rsidRPr="004167E1" w:rsidRDefault="00483D50" w:rsidP="00256AF8">
      <w:pPr>
        <w:rPr>
          <w:sz w:val="22"/>
          <w:szCs w:val="22"/>
        </w:rPr>
      </w:pPr>
      <w:r w:rsidRPr="004167E1">
        <w:rPr>
          <w:sz w:val="22"/>
          <w:szCs w:val="22"/>
        </w:rPr>
        <w:lastRenderedPageBreak/>
        <w:t>For a local back up, I have create</w:t>
      </w:r>
      <w:r w:rsidR="00100FEB" w:rsidRPr="004167E1">
        <w:rPr>
          <w:sz w:val="22"/>
          <w:szCs w:val="22"/>
        </w:rPr>
        <w:t>d</w:t>
      </w:r>
      <w:r w:rsidRPr="004167E1">
        <w:rPr>
          <w:sz w:val="22"/>
          <w:szCs w:val="22"/>
        </w:rPr>
        <w:t xml:space="preserve"> a folder within which there are sub folders for each stages of the project. </w:t>
      </w:r>
      <w:r w:rsidR="00147F9D" w:rsidRPr="004167E1">
        <w:rPr>
          <w:sz w:val="22"/>
          <w:szCs w:val="22"/>
        </w:rPr>
        <w:t>There is also a</w:t>
      </w:r>
      <w:r w:rsidR="00AB7C19" w:rsidRPr="004167E1">
        <w:rPr>
          <w:sz w:val="22"/>
          <w:szCs w:val="22"/>
        </w:rPr>
        <w:t>n</w:t>
      </w:r>
      <w:r w:rsidR="00147F9D" w:rsidRPr="004167E1">
        <w:rPr>
          <w:sz w:val="22"/>
          <w:szCs w:val="22"/>
        </w:rPr>
        <w:t xml:space="preserve"> extra folder as ‘additional resources’ where any resources that can be useful are stored. </w:t>
      </w:r>
      <w:r w:rsidR="00497427" w:rsidRPr="004167E1">
        <w:rPr>
          <w:sz w:val="22"/>
          <w:szCs w:val="22"/>
        </w:rPr>
        <w:t xml:space="preserve">As an online backup, I have created </w:t>
      </w:r>
      <w:r w:rsidR="00C7624F" w:rsidRPr="004167E1">
        <w:rPr>
          <w:sz w:val="22"/>
          <w:szCs w:val="22"/>
        </w:rPr>
        <w:t>an account with account name ‘sanskarsingh</w:t>
      </w:r>
      <w:r w:rsidR="00E2646F" w:rsidRPr="004167E1">
        <w:rPr>
          <w:sz w:val="22"/>
          <w:szCs w:val="22"/>
        </w:rPr>
        <w:t xml:space="preserve">007’ where all the folders in the same way are stored. </w:t>
      </w:r>
      <w:r w:rsidR="00227DC9" w:rsidRPr="004167E1">
        <w:rPr>
          <w:sz w:val="22"/>
          <w:szCs w:val="22"/>
        </w:rPr>
        <w:t xml:space="preserve">Any code necessary that has been used previously can be reused through here. </w:t>
      </w:r>
    </w:p>
    <w:p w14:paraId="37558636" w14:textId="06EEA63C" w:rsidR="004757FE" w:rsidRDefault="004757FE" w:rsidP="00256AF8"/>
    <w:p w14:paraId="0C6C1142" w14:textId="74C1B4EA" w:rsidR="008E2C9C" w:rsidRDefault="0011136D" w:rsidP="0011136D">
      <w:pPr>
        <w:pStyle w:val="Heading1"/>
      </w:pPr>
      <w:bookmarkStart w:id="25" w:name="_Toc12801156"/>
      <w:r w:rsidRPr="00C41094">
        <w:rPr>
          <w:bCs w:val="0"/>
          <w:caps w:val="0"/>
        </w:rPr>
        <w:t>6)</w:t>
      </w:r>
      <w:r>
        <w:t xml:space="preserve"> </w:t>
      </w:r>
      <w:r w:rsidR="008E2C9C">
        <w:t>Conclusion</w:t>
      </w:r>
      <w:bookmarkEnd w:id="25"/>
      <w:r w:rsidR="008E2C9C">
        <w:t xml:space="preserve"> </w:t>
      </w:r>
    </w:p>
    <w:p w14:paraId="4120ABA5" w14:textId="76A1D0C9" w:rsidR="00E55F83" w:rsidRPr="004167E1" w:rsidRDefault="00C156F1" w:rsidP="00CD7665">
      <w:pPr>
        <w:rPr>
          <w:sz w:val="22"/>
          <w:szCs w:val="22"/>
        </w:rPr>
      </w:pPr>
      <w:r w:rsidRPr="004167E1">
        <w:rPr>
          <w:sz w:val="22"/>
          <w:szCs w:val="22"/>
        </w:rPr>
        <w:t>Therefore, overview of the project entitled ‘</w:t>
      </w:r>
      <w:r w:rsidR="00181569" w:rsidRPr="004167E1">
        <w:rPr>
          <w:sz w:val="22"/>
          <w:szCs w:val="22"/>
        </w:rPr>
        <w:t>Futsal Management System</w:t>
      </w:r>
      <w:r w:rsidRPr="004167E1">
        <w:rPr>
          <w:sz w:val="22"/>
          <w:szCs w:val="22"/>
        </w:rPr>
        <w:t xml:space="preserve">’ has been shown. </w:t>
      </w:r>
      <w:r w:rsidR="00EA1B65" w:rsidRPr="004167E1">
        <w:rPr>
          <w:sz w:val="22"/>
          <w:szCs w:val="22"/>
        </w:rPr>
        <w:t xml:space="preserve">The scope, limitations and the methodology used to complete this project has been defined. </w:t>
      </w:r>
      <w:r w:rsidR="0063723D" w:rsidRPr="004167E1">
        <w:rPr>
          <w:sz w:val="22"/>
          <w:szCs w:val="22"/>
        </w:rPr>
        <w:t xml:space="preserve">With the help of WBS diagram, the project decomposition has been done and to show the time allocated for the decomposed parts, a Gantt chart has been made. </w:t>
      </w:r>
      <w:r w:rsidR="00410F49" w:rsidRPr="004167E1">
        <w:rPr>
          <w:sz w:val="22"/>
          <w:szCs w:val="22"/>
        </w:rPr>
        <w:t xml:space="preserve">The potential risks that can occur has been listed with proper solutions for it. </w:t>
      </w:r>
      <w:r w:rsidR="00DE1ED0" w:rsidRPr="004167E1">
        <w:rPr>
          <w:sz w:val="22"/>
          <w:szCs w:val="22"/>
        </w:rPr>
        <w:t xml:space="preserve">For a better software efficiency software configuration management has been set up. </w:t>
      </w:r>
    </w:p>
    <w:p w14:paraId="630F62BD" w14:textId="77777777" w:rsidR="00E55F83" w:rsidRDefault="00E55F83" w:rsidP="00CD7665"/>
    <w:p w14:paraId="1F56C496" w14:textId="190415CD" w:rsidR="00964763" w:rsidRDefault="00210A78" w:rsidP="00964763">
      <w:pPr>
        <w:pStyle w:val="Heading1"/>
      </w:pPr>
      <w:bookmarkStart w:id="26" w:name="_Toc12801157"/>
      <w:r>
        <w:t xml:space="preserve">7) </w:t>
      </w:r>
      <w:r w:rsidR="00E55F83">
        <w:t>Reference</w:t>
      </w:r>
      <w:bookmarkEnd w:id="26"/>
      <w:r w:rsidR="00E55F83">
        <w:t xml:space="preserve"> </w:t>
      </w:r>
    </w:p>
    <w:p w14:paraId="391F1B03" w14:textId="64C1962F" w:rsidR="00CD7665" w:rsidRPr="004167E1" w:rsidRDefault="0063723D" w:rsidP="00CD7665">
      <w:pPr>
        <w:rPr>
          <w:sz w:val="22"/>
          <w:szCs w:val="22"/>
        </w:rPr>
      </w:pPr>
      <w:r w:rsidRPr="004167E1">
        <w:rPr>
          <w:sz w:val="22"/>
          <w:szCs w:val="22"/>
        </w:rPr>
        <w:t xml:space="preserve"> </w:t>
      </w:r>
      <w:r w:rsidR="00097BC8" w:rsidRPr="004167E1">
        <w:rPr>
          <w:sz w:val="22"/>
          <w:szCs w:val="22"/>
        </w:rPr>
        <w:t>Project Management Guide. 201</w:t>
      </w:r>
      <w:r w:rsidR="000A44BF" w:rsidRPr="004167E1">
        <w:rPr>
          <w:sz w:val="22"/>
          <w:szCs w:val="22"/>
        </w:rPr>
        <w:t>9</w:t>
      </w:r>
      <w:r w:rsidR="00097BC8" w:rsidRPr="004167E1">
        <w:rPr>
          <w:sz w:val="22"/>
          <w:szCs w:val="22"/>
        </w:rPr>
        <w:t xml:space="preserve">. What is Scope in Project Management? - Project Management Guide. [ONLINE] Available at: </w:t>
      </w:r>
      <w:hyperlink r:id="rId23" w:history="1">
        <w:r w:rsidR="00097BC8" w:rsidRPr="004167E1">
          <w:rPr>
            <w:rStyle w:val="Hyperlink"/>
            <w:sz w:val="22"/>
            <w:szCs w:val="22"/>
          </w:rPr>
          <w:t>https://www.wrike.com/project-management-guide/faq/what-is-scope-in-project-management/</w:t>
        </w:r>
      </w:hyperlink>
      <w:r w:rsidR="00097BC8" w:rsidRPr="004167E1">
        <w:rPr>
          <w:sz w:val="22"/>
          <w:szCs w:val="22"/>
        </w:rPr>
        <w:t>.</w:t>
      </w:r>
    </w:p>
    <w:p w14:paraId="7FA66B56" w14:textId="601F2793" w:rsidR="00E13E24" w:rsidRPr="004167E1" w:rsidRDefault="00BB1059" w:rsidP="00BC01AA">
      <w:pPr>
        <w:rPr>
          <w:sz w:val="22"/>
          <w:szCs w:val="22"/>
        </w:rPr>
      </w:pPr>
      <w:r w:rsidRPr="004167E1">
        <w:rPr>
          <w:sz w:val="22"/>
          <w:szCs w:val="22"/>
        </w:rPr>
        <w:t>Project Management Guide. 201</w:t>
      </w:r>
      <w:r w:rsidR="000A44BF" w:rsidRPr="004167E1">
        <w:rPr>
          <w:sz w:val="22"/>
          <w:szCs w:val="22"/>
        </w:rPr>
        <w:t>9</w:t>
      </w:r>
      <w:r w:rsidRPr="004167E1">
        <w:rPr>
          <w:sz w:val="22"/>
          <w:szCs w:val="22"/>
        </w:rPr>
        <w:t xml:space="preserve">. What is Scope in Project Management? - Project Management Guide. [ONLINE] Available at: </w:t>
      </w:r>
      <w:hyperlink r:id="rId24" w:history="1">
        <w:r w:rsidR="00A36E22" w:rsidRPr="004167E1">
          <w:rPr>
            <w:rStyle w:val="Hyperlink"/>
            <w:sz w:val="22"/>
            <w:szCs w:val="22"/>
          </w:rPr>
          <w:t>https://www.wrike.com/project-management-guide/faq/what-is-scope-in-project-management/</w:t>
        </w:r>
      </w:hyperlink>
      <w:r w:rsidRPr="004167E1">
        <w:rPr>
          <w:sz w:val="22"/>
          <w:szCs w:val="22"/>
        </w:rPr>
        <w:t>.</w:t>
      </w:r>
    </w:p>
    <w:p w14:paraId="3F683A4A" w14:textId="0E9B599D" w:rsidR="00692527" w:rsidRPr="004167E1" w:rsidRDefault="008737C7" w:rsidP="00E13E24">
      <w:pPr>
        <w:rPr>
          <w:sz w:val="22"/>
          <w:szCs w:val="22"/>
        </w:rPr>
      </w:pPr>
      <w:r w:rsidRPr="004167E1">
        <w:rPr>
          <w:sz w:val="22"/>
          <w:szCs w:val="22"/>
        </w:rPr>
        <w:t>Phase 5: Design - Hardware Multiple Release Project 201</w:t>
      </w:r>
      <w:r w:rsidR="000A44BF" w:rsidRPr="004167E1">
        <w:rPr>
          <w:sz w:val="22"/>
          <w:szCs w:val="22"/>
        </w:rPr>
        <w:t>9</w:t>
      </w:r>
      <w:r w:rsidRPr="004167E1">
        <w:rPr>
          <w:sz w:val="22"/>
          <w:szCs w:val="22"/>
        </w:rPr>
        <w:t xml:space="preserve">. Phase 5: Design - Hardware Multiple Release Project [ONLINE] Available at: </w:t>
      </w:r>
      <w:hyperlink r:id="rId25" w:history="1">
        <w:r w:rsidR="006628F4" w:rsidRPr="004167E1">
          <w:rPr>
            <w:rStyle w:val="Hyperlink"/>
            <w:sz w:val="22"/>
            <w:szCs w:val="22"/>
          </w:rPr>
          <w:t>http://doit.maryland.gov/SDLC/Hardware/Pages/Phase05Multiple.aspx</w:t>
        </w:r>
      </w:hyperlink>
      <w:r w:rsidRPr="004167E1">
        <w:rPr>
          <w:sz w:val="22"/>
          <w:szCs w:val="22"/>
        </w:rPr>
        <w:t>.</w:t>
      </w:r>
    </w:p>
    <w:p w14:paraId="012B0A4F" w14:textId="70645AA9" w:rsidR="006628F4" w:rsidRPr="004167E1" w:rsidRDefault="00505358" w:rsidP="00E13E24">
      <w:pPr>
        <w:rPr>
          <w:sz w:val="22"/>
          <w:szCs w:val="22"/>
        </w:rPr>
      </w:pPr>
      <w:r w:rsidRPr="004167E1">
        <w:rPr>
          <w:sz w:val="22"/>
          <w:szCs w:val="22"/>
        </w:rPr>
        <w:t>Waterfall model - Wikipedia. 201</w:t>
      </w:r>
      <w:r w:rsidR="000A44BF" w:rsidRPr="004167E1">
        <w:rPr>
          <w:sz w:val="22"/>
          <w:szCs w:val="22"/>
        </w:rPr>
        <w:t>9</w:t>
      </w:r>
      <w:r w:rsidRPr="004167E1">
        <w:rPr>
          <w:sz w:val="22"/>
          <w:szCs w:val="22"/>
        </w:rPr>
        <w:t xml:space="preserve">. Waterfall model - Wikipedia. [ONLINE] Available at: </w:t>
      </w:r>
      <w:hyperlink r:id="rId26" w:history="1">
        <w:r w:rsidR="00885EAB" w:rsidRPr="004167E1">
          <w:rPr>
            <w:rStyle w:val="Hyperlink"/>
            <w:sz w:val="22"/>
            <w:szCs w:val="22"/>
          </w:rPr>
          <w:t>https://en.wikipedia.org/wiki/Waterfall_model</w:t>
        </w:r>
      </w:hyperlink>
      <w:r w:rsidRPr="004167E1">
        <w:rPr>
          <w:sz w:val="22"/>
          <w:szCs w:val="22"/>
        </w:rPr>
        <w:t>.</w:t>
      </w:r>
    </w:p>
    <w:p w14:paraId="0CB2FF6E" w14:textId="21234CFD" w:rsidR="00885EAB" w:rsidRPr="004167E1" w:rsidRDefault="00885EAB" w:rsidP="00E13E24">
      <w:pPr>
        <w:rPr>
          <w:sz w:val="22"/>
          <w:szCs w:val="22"/>
        </w:rPr>
      </w:pPr>
      <w:r w:rsidRPr="004167E1">
        <w:rPr>
          <w:sz w:val="22"/>
          <w:szCs w:val="22"/>
        </w:rPr>
        <w:t>Waterfall model - Wikipedia. 201</w:t>
      </w:r>
      <w:r w:rsidR="000A44BF" w:rsidRPr="004167E1">
        <w:rPr>
          <w:sz w:val="22"/>
          <w:szCs w:val="22"/>
        </w:rPr>
        <w:t>9</w:t>
      </w:r>
      <w:r w:rsidRPr="004167E1">
        <w:rPr>
          <w:sz w:val="22"/>
          <w:szCs w:val="22"/>
        </w:rPr>
        <w:t xml:space="preserve">. Waterfall model - Wikipedia. [ONLINE] Available at: </w:t>
      </w:r>
      <w:hyperlink r:id="rId27" w:history="1">
        <w:r w:rsidR="00854201" w:rsidRPr="004167E1">
          <w:rPr>
            <w:rStyle w:val="Hyperlink"/>
            <w:sz w:val="22"/>
            <w:szCs w:val="22"/>
          </w:rPr>
          <w:t>https://en.wikipedia.org/wiki/Waterfall_model</w:t>
        </w:r>
      </w:hyperlink>
      <w:r w:rsidRPr="004167E1">
        <w:rPr>
          <w:sz w:val="22"/>
          <w:szCs w:val="22"/>
        </w:rPr>
        <w:t>.</w:t>
      </w:r>
    </w:p>
    <w:p w14:paraId="163C695B" w14:textId="77777777" w:rsidR="00854201" w:rsidRDefault="00854201" w:rsidP="00E13E24"/>
    <w:p w14:paraId="11EF8254" w14:textId="4073508A" w:rsidR="005E6ADC" w:rsidRPr="005E6ADC" w:rsidRDefault="005E6ADC" w:rsidP="005E6ADC"/>
    <w:p w14:paraId="5FAE2602" w14:textId="77777777" w:rsidR="00AB3A9C" w:rsidRDefault="00AB3A9C" w:rsidP="00DA095C"/>
    <w:p w14:paraId="265FAA72" w14:textId="77777777" w:rsidR="008F2E99" w:rsidRPr="00DA095C" w:rsidRDefault="008F2E99" w:rsidP="00DA095C"/>
    <w:sectPr w:rsidR="008F2E99" w:rsidRPr="00DA095C">
      <w:headerReference w:type="default" r:id="rId2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37B35" w14:textId="77777777" w:rsidR="00960BBD" w:rsidRDefault="00960BBD">
      <w:pPr>
        <w:spacing w:after="0" w:line="240" w:lineRule="auto"/>
      </w:pPr>
      <w:r>
        <w:separator/>
      </w:r>
    </w:p>
  </w:endnote>
  <w:endnote w:type="continuationSeparator" w:id="0">
    <w:p w14:paraId="64F3BD6C" w14:textId="77777777" w:rsidR="00960BBD" w:rsidRDefault="00960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B4923" w14:textId="77777777" w:rsidR="00960BBD" w:rsidRDefault="00960BBD">
      <w:pPr>
        <w:spacing w:after="0" w:line="240" w:lineRule="auto"/>
      </w:pPr>
      <w:r>
        <w:separator/>
      </w:r>
    </w:p>
  </w:footnote>
  <w:footnote w:type="continuationSeparator" w:id="0">
    <w:p w14:paraId="43AA2225" w14:textId="77777777" w:rsidR="00960BBD" w:rsidRDefault="00960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F94DC" w14:textId="7B7FA59C" w:rsidR="00103080" w:rsidRDefault="00B9150E">
    <w:pPr>
      <w:pStyle w:val="Header"/>
    </w:pPr>
    <w:r>
      <w:t>Basanta_Tajpuriy</w:t>
    </w:r>
    <w:r w:rsidR="00BB7D46">
      <w:t>a</w:t>
    </w:r>
    <w:r>
      <w:t xml:space="preserve"> Computing_Project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4696D"/>
    <w:multiLevelType w:val="hybridMultilevel"/>
    <w:tmpl w:val="7E748A0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C056B"/>
    <w:multiLevelType w:val="hybridMultilevel"/>
    <w:tmpl w:val="6B4260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4E10B5"/>
    <w:multiLevelType w:val="hybridMultilevel"/>
    <w:tmpl w:val="9E86E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8E5C40"/>
    <w:multiLevelType w:val="hybridMultilevel"/>
    <w:tmpl w:val="683644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2911EB"/>
    <w:multiLevelType w:val="hybridMultilevel"/>
    <w:tmpl w:val="53C87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F222DF"/>
    <w:multiLevelType w:val="hybridMultilevel"/>
    <w:tmpl w:val="E196B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5214E"/>
    <w:multiLevelType w:val="hybridMultilevel"/>
    <w:tmpl w:val="E42E47E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8432CF"/>
    <w:multiLevelType w:val="hybridMultilevel"/>
    <w:tmpl w:val="C6F2B5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A623A8"/>
    <w:multiLevelType w:val="hybridMultilevel"/>
    <w:tmpl w:val="A60815C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7"/>
  </w:num>
  <w:num w:numId="3">
    <w:abstractNumId w:val="7"/>
    <w:lvlOverride w:ilvl="0">
      <w:startOverride w:val="1"/>
    </w:lvlOverride>
  </w:num>
  <w:num w:numId="4">
    <w:abstractNumId w:val="1"/>
  </w:num>
  <w:num w:numId="5">
    <w:abstractNumId w:val="8"/>
  </w:num>
  <w:num w:numId="6">
    <w:abstractNumId w:val="10"/>
  </w:num>
  <w:num w:numId="7">
    <w:abstractNumId w:val="2"/>
  </w:num>
  <w:num w:numId="8">
    <w:abstractNumId w:val="4"/>
  </w:num>
  <w:num w:numId="9">
    <w:abstractNumId w:val="6"/>
  </w:num>
  <w:num w:numId="10">
    <w:abstractNumId w:val="3"/>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6C"/>
    <w:rsid w:val="00001D20"/>
    <w:rsid w:val="000043D2"/>
    <w:rsid w:val="00006048"/>
    <w:rsid w:val="000061FC"/>
    <w:rsid w:val="000063F5"/>
    <w:rsid w:val="0000795A"/>
    <w:rsid w:val="00010D6D"/>
    <w:rsid w:val="00014D76"/>
    <w:rsid w:val="0001501B"/>
    <w:rsid w:val="000156FA"/>
    <w:rsid w:val="000163D5"/>
    <w:rsid w:val="000169D5"/>
    <w:rsid w:val="0001733F"/>
    <w:rsid w:val="000176E4"/>
    <w:rsid w:val="00021E79"/>
    <w:rsid w:val="00022BB5"/>
    <w:rsid w:val="000236FC"/>
    <w:rsid w:val="000239BF"/>
    <w:rsid w:val="00023DC9"/>
    <w:rsid w:val="00024AE6"/>
    <w:rsid w:val="00025357"/>
    <w:rsid w:val="00025E9E"/>
    <w:rsid w:val="00026502"/>
    <w:rsid w:val="00027CC0"/>
    <w:rsid w:val="000302DF"/>
    <w:rsid w:val="0003336F"/>
    <w:rsid w:val="00034164"/>
    <w:rsid w:val="00034B58"/>
    <w:rsid w:val="00040DC2"/>
    <w:rsid w:val="00041256"/>
    <w:rsid w:val="00041811"/>
    <w:rsid w:val="00043555"/>
    <w:rsid w:val="000438DF"/>
    <w:rsid w:val="00045B77"/>
    <w:rsid w:val="00046195"/>
    <w:rsid w:val="00050352"/>
    <w:rsid w:val="000518B4"/>
    <w:rsid w:val="00052E14"/>
    <w:rsid w:val="00052EEE"/>
    <w:rsid w:val="000569C8"/>
    <w:rsid w:val="000601C7"/>
    <w:rsid w:val="00060F9C"/>
    <w:rsid w:val="000610C0"/>
    <w:rsid w:val="00061CDB"/>
    <w:rsid w:val="000633E2"/>
    <w:rsid w:val="0006355B"/>
    <w:rsid w:val="00065ECD"/>
    <w:rsid w:val="00066064"/>
    <w:rsid w:val="000664BA"/>
    <w:rsid w:val="000666D1"/>
    <w:rsid w:val="000678F2"/>
    <w:rsid w:val="00071710"/>
    <w:rsid w:val="00072C77"/>
    <w:rsid w:val="000752BD"/>
    <w:rsid w:val="000753C0"/>
    <w:rsid w:val="00077637"/>
    <w:rsid w:val="00077C57"/>
    <w:rsid w:val="00077DA2"/>
    <w:rsid w:val="0008260A"/>
    <w:rsid w:val="00083B9E"/>
    <w:rsid w:val="00084194"/>
    <w:rsid w:val="00084E09"/>
    <w:rsid w:val="00085D93"/>
    <w:rsid w:val="000861F0"/>
    <w:rsid w:val="000874F7"/>
    <w:rsid w:val="00090F1D"/>
    <w:rsid w:val="00091ED3"/>
    <w:rsid w:val="00093390"/>
    <w:rsid w:val="00093951"/>
    <w:rsid w:val="0009476F"/>
    <w:rsid w:val="00097B9D"/>
    <w:rsid w:val="00097BC8"/>
    <w:rsid w:val="00097D4A"/>
    <w:rsid w:val="000A0047"/>
    <w:rsid w:val="000A1480"/>
    <w:rsid w:val="000A1D4C"/>
    <w:rsid w:val="000A29C4"/>
    <w:rsid w:val="000A44BF"/>
    <w:rsid w:val="000A4672"/>
    <w:rsid w:val="000A47E3"/>
    <w:rsid w:val="000A4F9F"/>
    <w:rsid w:val="000A6F8F"/>
    <w:rsid w:val="000B251B"/>
    <w:rsid w:val="000B538A"/>
    <w:rsid w:val="000B7FD6"/>
    <w:rsid w:val="000C0708"/>
    <w:rsid w:val="000C475D"/>
    <w:rsid w:val="000C6A1C"/>
    <w:rsid w:val="000C7BCA"/>
    <w:rsid w:val="000D0B31"/>
    <w:rsid w:val="000D1460"/>
    <w:rsid w:val="000D387F"/>
    <w:rsid w:val="000D3A7D"/>
    <w:rsid w:val="000D4824"/>
    <w:rsid w:val="000D4C02"/>
    <w:rsid w:val="000D6DB1"/>
    <w:rsid w:val="000D72DF"/>
    <w:rsid w:val="000E7D0B"/>
    <w:rsid w:val="000F1B15"/>
    <w:rsid w:val="000F2577"/>
    <w:rsid w:val="000F353F"/>
    <w:rsid w:val="000F3A88"/>
    <w:rsid w:val="000F3DF3"/>
    <w:rsid w:val="000F6BE9"/>
    <w:rsid w:val="000F6D94"/>
    <w:rsid w:val="00100E40"/>
    <w:rsid w:val="00100FEB"/>
    <w:rsid w:val="00102612"/>
    <w:rsid w:val="00102F51"/>
    <w:rsid w:val="00103080"/>
    <w:rsid w:val="00107A7A"/>
    <w:rsid w:val="00110320"/>
    <w:rsid w:val="0011136D"/>
    <w:rsid w:val="00111ADB"/>
    <w:rsid w:val="001121CD"/>
    <w:rsid w:val="00114758"/>
    <w:rsid w:val="00115CA6"/>
    <w:rsid w:val="00115E99"/>
    <w:rsid w:val="00117441"/>
    <w:rsid w:val="001178DF"/>
    <w:rsid w:val="00117EAF"/>
    <w:rsid w:val="00120BE6"/>
    <w:rsid w:val="00120D49"/>
    <w:rsid w:val="00123ECF"/>
    <w:rsid w:val="001252DB"/>
    <w:rsid w:val="001253A2"/>
    <w:rsid w:val="00126034"/>
    <w:rsid w:val="001261A4"/>
    <w:rsid w:val="001276DF"/>
    <w:rsid w:val="0013044C"/>
    <w:rsid w:val="00130756"/>
    <w:rsid w:val="00132BFA"/>
    <w:rsid w:val="00133D45"/>
    <w:rsid w:val="001354B8"/>
    <w:rsid w:val="00135755"/>
    <w:rsid w:val="00137607"/>
    <w:rsid w:val="0014185D"/>
    <w:rsid w:val="00141D2E"/>
    <w:rsid w:val="001444CA"/>
    <w:rsid w:val="00144D7A"/>
    <w:rsid w:val="00144F6C"/>
    <w:rsid w:val="001457F7"/>
    <w:rsid w:val="001459CA"/>
    <w:rsid w:val="00145CD7"/>
    <w:rsid w:val="0014670F"/>
    <w:rsid w:val="0014782E"/>
    <w:rsid w:val="00147BA5"/>
    <w:rsid w:val="00147DF4"/>
    <w:rsid w:val="00147F9D"/>
    <w:rsid w:val="0015000C"/>
    <w:rsid w:val="00152397"/>
    <w:rsid w:val="001532BE"/>
    <w:rsid w:val="00154864"/>
    <w:rsid w:val="00155794"/>
    <w:rsid w:val="00165070"/>
    <w:rsid w:val="001659CF"/>
    <w:rsid w:val="00165AA7"/>
    <w:rsid w:val="00165B19"/>
    <w:rsid w:val="00172C32"/>
    <w:rsid w:val="00180886"/>
    <w:rsid w:val="00181195"/>
    <w:rsid w:val="00181569"/>
    <w:rsid w:val="00183626"/>
    <w:rsid w:val="00183E73"/>
    <w:rsid w:val="0018450D"/>
    <w:rsid w:val="00184BAF"/>
    <w:rsid w:val="0019088A"/>
    <w:rsid w:val="00192BE3"/>
    <w:rsid w:val="00194165"/>
    <w:rsid w:val="00194A82"/>
    <w:rsid w:val="001962D4"/>
    <w:rsid w:val="00197D12"/>
    <w:rsid w:val="001A0822"/>
    <w:rsid w:val="001A3787"/>
    <w:rsid w:val="001A54F4"/>
    <w:rsid w:val="001A5742"/>
    <w:rsid w:val="001A5E73"/>
    <w:rsid w:val="001A644C"/>
    <w:rsid w:val="001A75F0"/>
    <w:rsid w:val="001B017F"/>
    <w:rsid w:val="001B3217"/>
    <w:rsid w:val="001B5417"/>
    <w:rsid w:val="001B55E5"/>
    <w:rsid w:val="001B5BC5"/>
    <w:rsid w:val="001B5C03"/>
    <w:rsid w:val="001B5EDD"/>
    <w:rsid w:val="001C0078"/>
    <w:rsid w:val="001C15BD"/>
    <w:rsid w:val="001C3495"/>
    <w:rsid w:val="001C3726"/>
    <w:rsid w:val="001C46F4"/>
    <w:rsid w:val="001C5A67"/>
    <w:rsid w:val="001C5FE4"/>
    <w:rsid w:val="001C751F"/>
    <w:rsid w:val="001D0FF4"/>
    <w:rsid w:val="001D31B1"/>
    <w:rsid w:val="001D3710"/>
    <w:rsid w:val="001D50BC"/>
    <w:rsid w:val="001D5E04"/>
    <w:rsid w:val="001D5FDE"/>
    <w:rsid w:val="001D6850"/>
    <w:rsid w:val="001D6C6B"/>
    <w:rsid w:val="001D6D0B"/>
    <w:rsid w:val="001D725E"/>
    <w:rsid w:val="001E1107"/>
    <w:rsid w:val="001E1CE8"/>
    <w:rsid w:val="001E5820"/>
    <w:rsid w:val="001E6AE6"/>
    <w:rsid w:val="001F067C"/>
    <w:rsid w:val="001F1F79"/>
    <w:rsid w:val="001F22F5"/>
    <w:rsid w:val="001F26C6"/>
    <w:rsid w:val="001F2ED0"/>
    <w:rsid w:val="001F40F4"/>
    <w:rsid w:val="001F51B2"/>
    <w:rsid w:val="001F5714"/>
    <w:rsid w:val="001F5D29"/>
    <w:rsid w:val="001F76C8"/>
    <w:rsid w:val="002004DD"/>
    <w:rsid w:val="00204D1D"/>
    <w:rsid w:val="0020661E"/>
    <w:rsid w:val="00207298"/>
    <w:rsid w:val="00207BB2"/>
    <w:rsid w:val="00210A78"/>
    <w:rsid w:val="00212217"/>
    <w:rsid w:val="002134E3"/>
    <w:rsid w:val="00213974"/>
    <w:rsid w:val="00213A1A"/>
    <w:rsid w:val="00213A43"/>
    <w:rsid w:val="00215CD0"/>
    <w:rsid w:val="0021690E"/>
    <w:rsid w:val="00216F49"/>
    <w:rsid w:val="00217338"/>
    <w:rsid w:val="00220548"/>
    <w:rsid w:val="0022062B"/>
    <w:rsid w:val="00220F99"/>
    <w:rsid w:val="00227DC9"/>
    <w:rsid w:val="00230078"/>
    <w:rsid w:val="00230733"/>
    <w:rsid w:val="0023218B"/>
    <w:rsid w:val="0023276F"/>
    <w:rsid w:val="00234101"/>
    <w:rsid w:val="00235BF8"/>
    <w:rsid w:val="00235F53"/>
    <w:rsid w:val="00240289"/>
    <w:rsid w:val="002413D9"/>
    <w:rsid w:val="002416EB"/>
    <w:rsid w:val="00242D02"/>
    <w:rsid w:val="00245D8C"/>
    <w:rsid w:val="002510D7"/>
    <w:rsid w:val="0025114A"/>
    <w:rsid w:val="00252A03"/>
    <w:rsid w:val="00253A9A"/>
    <w:rsid w:val="002560CB"/>
    <w:rsid w:val="00256636"/>
    <w:rsid w:val="00256AF8"/>
    <w:rsid w:val="00257B1D"/>
    <w:rsid w:val="0026048F"/>
    <w:rsid w:val="00260829"/>
    <w:rsid w:val="00261138"/>
    <w:rsid w:val="00261904"/>
    <w:rsid w:val="00264E9B"/>
    <w:rsid w:val="00267104"/>
    <w:rsid w:val="00267E08"/>
    <w:rsid w:val="00270EEA"/>
    <w:rsid w:val="00277131"/>
    <w:rsid w:val="00281671"/>
    <w:rsid w:val="00281C12"/>
    <w:rsid w:val="002825D7"/>
    <w:rsid w:val="00282708"/>
    <w:rsid w:val="00283D17"/>
    <w:rsid w:val="002858D6"/>
    <w:rsid w:val="00287EC4"/>
    <w:rsid w:val="00290134"/>
    <w:rsid w:val="00296858"/>
    <w:rsid w:val="002968F9"/>
    <w:rsid w:val="002A00F8"/>
    <w:rsid w:val="002A0271"/>
    <w:rsid w:val="002A0685"/>
    <w:rsid w:val="002A2F0D"/>
    <w:rsid w:val="002A3AAA"/>
    <w:rsid w:val="002A632F"/>
    <w:rsid w:val="002B28C4"/>
    <w:rsid w:val="002B33A4"/>
    <w:rsid w:val="002B35CE"/>
    <w:rsid w:val="002B3852"/>
    <w:rsid w:val="002B3855"/>
    <w:rsid w:val="002B40C4"/>
    <w:rsid w:val="002B4EF6"/>
    <w:rsid w:val="002B5DC2"/>
    <w:rsid w:val="002B740E"/>
    <w:rsid w:val="002C02B4"/>
    <w:rsid w:val="002C0742"/>
    <w:rsid w:val="002C27EC"/>
    <w:rsid w:val="002C3574"/>
    <w:rsid w:val="002C3B71"/>
    <w:rsid w:val="002C525D"/>
    <w:rsid w:val="002C6627"/>
    <w:rsid w:val="002C6FF2"/>
    <w:rsid w:val="002C7B6C"/>
    <w:rsid w:val="002D1F8A"/>
    <w:rsid w:val="002D241C"/>
    <w:rsid w:val="002D2FAD"/>
    <w:rsid w:val="002D6712"/>
    <w:rsid w:val="002D67D2"/>
    <w:rsid w:val="002D71D8"/>
    <w:rsid w:val="002E37A9"/>
    <w:rsid w:val="002E60E9"/>
    <w:rsid w:val="002E7062"/>
    <w:rsid w:val="002F10A2"/>
    <w:rsid w:val="002F23D3"/>
    <w:rsid w:val="002F25A7"/>
    <w:rsid w:val="002F27B4"/>
    <w:rsid w:val="002F2BA0"/>
    <w:rsid w:val="002F559F"/>
    <w:rsid w:val="002F654A"/>
    <w:rsid w:val="00301EB1"/>
    <w:rsid w:val="00301FF7"/>
    <w:rsid w:val="00306B98"/>
    <w:rsid w:val="00306C0D"/>
    <w:rsid w:val="00312277"/>
    <w:rsid w:val="003127B6"/>
    <w:rsid w:val="00312D61"/>
    <w:rsid w:val="00316F96"/>
    <w:rsid w:val="00317D36"/>
    <w:rsid w:val="00320C25"/>
    <w:rsid w:val="00321CF8"/>
    <w:rsid w:val="00323ABC"/>
    <w:rsid w:val="00324220"/>
    <w:rsid w:val="00324670"/>
    <w:rsid w:val="00325874"/>
    <w:rsid w:val="003314F9"/>
    <w:rsid w:val="00332B5B"/>
    <w:rsid w:val="00333FBF"/>
    <w:rsid w:val="00334E11"/>
    <w:rsid w:val="00335435"/>
    <w:rsid w:val="00337176"/>
    <w:rsid w:val="00340546"/>
    <w:rsid w:val="00341D65"/>
    <w:rsid w:val="00346A7A"/>
    <w:rsid w:val="003474FC"/>
    <w:rsid w:val="00347A29"/>
    <w:rsid w:val="00350714"/>
    <w:rsid w:val="00352766"/>
    <w:rsid w:val="00353A97"/>
    <w:rsid w:val="00355677"/>
    <w:rsid w:val="003558A5"/>
    <w:rsid w:val="003565B1"/>
    <w:rsid w:val="003620BD"/>
    <w:rsid w:val="003644E2"/>
    <w:rsid w:val="00364F9E"/>
    <w:rsid w:val="003655C0"/>
    <w:rsid w:val="0036639F"/>
    <w:rsid w:val="00367924"/>
    <w:rsid w:val="003718F1"/>
    <w:rsid w:val="00371AE4"/>
    <w:rsid w:val="00372336"/>
    <w:rsid w:val="00372A00"/>
    <w:rsid w:val="0038182F"/>
    <w:rsid w:val="00382424"/>
    <w:rsid w:val="00384E92"/>
    <w:rsid w:val="003854FE"/>
    <w:rsid w:val="00385F4C"/>
    <w:rsid w:val="00387594"/>
    <w:rsid w:val="00387665"/>
    <w:rsid w:val="00394377"/>
    <w:rsid w:val="003947E6"/>
    <w:rsid w:val="00395DB0"/>
    <w:rsid w:val="003965D2"/>
    <w:rsid w:val="003A0D3F"/>
    <w:rsid w:val="003A3A5B"/>
    <w:rsid w:val="003A5109"/>
    <w:rsid w:val="003A6C7B"/>
    <w:rsid w:val="003B0351"/>
    <w:rsid w:val="003B368B"/>
    <w:rsid w:val="003B3700"/>
    <w:rsid w:val="003B4408"/>
    <w:rsid w:val="003B49E2"/>
    <w:rsid w:val="003B5D1E"/>
    <w:rsid w:val="003B6B6D"/>
    <w:rsid w:val="003C03D3"/>
    <w:rsid w:val="003C0C1C"/>
    <w:rsid w:val="003C3344"/>
    <w:rsid w:val="003C3C29"/>
    <w:rsid w:val="003C46AD"/>
    <w:rsid w:val="003C591C"/>
    <w:rsid w:val="003C7F67"/>
    <w:rsid w:val="003D0057"/>
    <w:rsid w:val="003D24F3"/>
    <w:rsid w:val="003D27CB"/>
    <w:rsid w:val="003D3389"/>
    <w:rsid w:val="003D4736"/>
    <w:rsid w:val="003D78AD"/>
    <w:rsid w:val="003E043E"/>
    <w:rsid w:val="003E0B1C"/>
    <w:rsid w:val="003E5499"/>
    <w:rsid w:val="003E56C5"/>
    <w:rsid w:val="003E593B"/>
    <w:rsid w:val="003E67F4"/>
    <w:rsid w:val="003E7302"/>
    <w:rsid w:val="003F0A32"/>
    <w:rsid w:val="003F0E12"/>
    <w:rsid w:val="003F2F3E"/>
    <w:rsid w:val="003F3BFB"/>
    <w:rsid w:val="003F40DD"/>
    <w:rsid w:val="003F5E38"/>
    <w:rsid w:val="003F6140"/>
    <w:rsid w:val="003F6FB3"/>
    <w:rsid w:val="00402315"/>
    <w:rsid w:val="0040615B"/>
    <w:rsid w:val="00407100"/>
    <w:rsid w:val="00410406"/>
    <w:rsid w:val="00410F49"/>
    <w:rsid w:val="00412217"/>
    <w:rsid w:val="0041281E"/>
    <w:rsid w:val="004129A5"/>
    <w:rsid w:val="004129C2"/>
    <w:rsid w:val="0041591A"/>
    <w:rsid w:val="004167E1"/>
    <w:rsid w:val="00416CE4"/>
    <w:rsid w:val="0041751C"/>
    <w:rsid w:val="00422FD7"/>
    <w:rsid w:val="004245D2"/>
    <w:rsid w:val="00426272"/>
    <w:rsid w:val="004263D2"/>
    <w:rsid w:val="00427FC8"/>
    <w:rsid w:val="00427FEA"/>
    <w:rsid w:val="004305E9"/>
    <w:rsid w:val="004306A0"/>
    <w:rsid w:val="004361AB"/>
    <w:rsid w:val="0044098E"/>
    <w:rsid w:val="00440A4F"/>
    <w:rsid w:val="00442F1E"/>
    <w:rsid w:val="00443D39"/>
    <w:rsid w:val="00445672"/>
    <w:rsid w:val="00445CE5"/>
    <w:rsid w:val="00446932"/>
    <w:rsid w:val="00446C54"/>
    <w:rsid w:val="0045235A"/>
    <w:rsid w:val="00452951"/>
    <w:rsid w:val="0045524E"/>
    <w:rsid w:val="00455730"/>
    <w:rsid w:val="00455840"/>
    <w:rsid w:val="004578BB"/>
    <w:rsid w:val="00457EF2"/>
    <w:rsid w:val="004626FC"/>
    <w:rsid w:val="00463924"/>
    <w:rsid w:val="00465581"/>
    <w:rsid w:val="00466FB7"/>
    <w:rsid w:val="00467183"/>
    <w:rsid w:val="0047112B"/>
    <w:rsid w:val="00471ECA"/>
    <w:rsid w:val="00472344"/>
    <w:rsid w:val="0047260D"/>
    <w:rsid w:val="00473B29"/>
    <w:rsid w:val="004744F1"/>
    <w:rsid w:val="00475499"/>
    <w:rsid w:val="004757FE"/>
    <w:rsid w:val="00481F8F"/>
    <w:rsid w:val="0048333C"/>
    <w:rsid w:val="00483D50"/>
    <w:rsid w:val="00485879"/>
    <w:rsid w:val="004904E1"/>
    <w:rsid w:val="004907EC"/>
    <w:rsid w:val="00491CB5"/>
    <w:rsid w:val="004936E8"/>
    <w:rsid w:val="004937AB"/>
    <w:rsid w:val="00494BAD"/>
    <w:rsid w:val="00495B4B"/>
    <w:rsid w:val="00497006"/>
    <w:rsid w:val="00497427"/>
    <w:rsid w:val="004A0956"/>
    <w:rsid w:val="004A1319"/>
    <w:rsid w:val="004A25D3"/>
    <w:rsid w:val="004A338F"/>
    <w:rsid w:val="004A58DB"/>
    <w:rsid w:val="004A6B8F"/>
    <w:rsid w:val="004B16AC"/>
    <w:rsid w:val="004B4710"/>
    <w:rsid w:val="004B568D"/>
    <w:rsid w:val="004B7301"/>
    <w:rsid w:val="004C24AA"/>
    <w:rsid w:val="004C4C92"/>
    <w:rsid w:val="004C5ED6"/>
    <w:rsid w:val="004C5F6E"/>
    <w:rsid w:val="004D0156"/>
    <w:rsid w:val="004D0C4D"/>
    <w:rsid w:val="004D1281"/>
    <w:rsid w:val="004D15DF"/>
    <w:rsid w:val="004D3ACA"/>
    <w:rsid w:val="004D5011"/>
    <w:rsid w:val="004E1072"/>
    <w:rsid w:val="004E37CF"/>
    <w:rsid w:val="004E473F"/>
    <w:rsid w:val="004E5E75"/>
    <w:rsid w:val="004E7C16"/>
    <w:rsid w:val="004F26D4"/>
    <w:rsid w:val="004F3309"/>
    <w:rsid w:val="004F339A"/>
    <w:rsid w:val="004F47DD"/>
    <w:rsid w:val="004F5959"/>
    <w:rsid w:val="004F632B"/>
    <w:rsid w:val="004F66CB"/>
    <w:rsid w:val="004F6B6F"/>
    <w:rsid w:val="004F6F61"/>
    <w:rsid w:val="004F79AB"/>
    <w:rsid w:val="00500E31"/>
    <w:rsid w:val="0050428C"/>
    <w:rsid w:val="00505358"/>
    <w:rsid w:val="0050568A"/>
    <w:rsid w:val="0051043A"/>
    <w:rsid w:val="00512412"/>
    <w:rsid w:val="00513A11"/>
    <w:rsid w:val="00515641"/>
    <w:rsid w:val="00516F4D"/>
    <w:rsid w:val="0051766B"/>
    <w:rsid w:val="005225BD"/>
    <w:rsid w:val="00522667"/>
    <w:rsid w:val="0052274F"/>
    <w:rsid w:val="00524860"/>
    <w:rsid w:val="00525960"/>
    <w:rsid w:val="0052646F"/>
    <w:rsid w:val="00526F24"/>
    <w:rsid w:val="005314B1"/>
    <w:rsid w:val="00531A3D"/>
    <w:rsid w:val="0053229F"/>
    <w:rsid w:val="00532344"/>
    <w:rsid w:val="00532ED2"/>
    <w:rsid w:val="0053359E"/>
    <w:rsid w:val="00534348"/>
    <w:rsid w:val="00534883"/>
    <w:rsid w:val="00540443"/>
    <w:rsid w:val="00540BFC"/>
    <w:rsid w:val="00540FA5"/>
    <w:rsid w:val="00541E14"/>
    <w:rsid w:val="00542F36"/>
    <w:rsid w:val="00542FAF"/>
    <w:rsid w:val="00543614"/>
    <w:rsid w:val="00545A33"/>
    <w:rsid w:val="00547121"/>
    <w:rsid w:val="00547209"/>
    <w:rsid w:val="00547706"/>
    <w:rsid w:val="00547A58"/>
    <w:rsid w:val="005505CF"/>
    <w:rsid w:val="005513AD"/>
    <w:rsid w:val="0055161A"/>
    <w:rsid w:val="0055291F"/>
    <w:rsid w:val="00552AD6"/>
    <w:rsid w:val="0055691E"/>
    <w:rsid w:val="00556FD5"/>
    <w:rsid w:val="005573A2"/>
    <w:rsid w:val="0056070D"/>
    <w:rsid w:val="00560DC3"/>
    <w:rsid w:val="005620A9"/>
    <w:rsid w:val="005655DC"/>
    <w:rsid w:val="00570416"/>
    <w:rsid w:val="00572987"/>
    <w:rsid w:val="00574010"/>
    <w:rsid w:val="00574742"/>
    <w:rsid w:val="00574BE2"/>
    <w:rsid w:val="00574ED9"/>
    <w:rsid w:val="0057580A"/>
    <w:rsid w:val="005763E7"/>
    <w:rsid w:val="00580D9F"/>
    <w:rsid w:val="0058327A"/>
    <w:rsid w:val="0058414F"/>
    <w:rsid w:val="005843BE"/>
    <w:rsid w:val="0058612F"/>
    <w:rsid w:val="00586D43"/>
    <w:rsid w:val="0058773E"/>
    <w:rsid w:val="005956A4"/>
    <w:rsid w:val="00596029"/>
    <w:rsid w:val="005A16E6"/>
    <w:rsid w:val="005A1F1E"/>
    <w:rsid w:val="005A407A"/>
    <w:rsid w:val="005A46A3"/>
    <w:rsid w:val="005A4B38"/>
    <w:rsid w:val="005A4F2F"/>
    <w:rsid w:val="005A5A32"/>
    <w:rsid w:val="005A6D48"/>
    <w:rsid w:val="005B0FD4"/>
    <w:rsid w:val="005B10B1"/>
    <w:rsid w:val="005B11EA"/>
    <w:rsid w:val="005B20DD"/>
    <w:rsid w:val="005B4894"/>
    <w:rsid w:val="005B5552"/>
    <w:rsid w:val="005B5A85"/>
    <w:rsid w:val="005B6B6E"/>
    <w:rsid w:val="005B6E4A"/>
    <w:rsid w:val="005B771F"/>
    <w:rsid w:val="005C0754"/>
    <w:rsid w:val="005C164A"/>
    <w:rsid w:val="005C4EAA"/>
    <w:rsid w:val="005C5844"/>
    <w:rsid w:val="005C5A17"/>
    <w:rsid w:val="005C7594"/>
    <w:rsid w:val="005C7E76"/>
    <w:rsid w:val="005D0A9E"/>
    <w:rsid w:val="005D30FE"/>
    <w:rsid w:val="005D46BE"/>
    <w:rsid w:val="005D5C97"/>
    <w:rsid w:val="005D66FB"/>
    <w:rsid w:val="005D7D3C"/>
    <w:rsid w:val="005E022F"/>
    <w:rsid w:val="005E09CC"/>
    <w:rsid w:val="005E4392"/>
    <w:rsid w:val="005E482B"/>
    <w:rsid w:val="005E660F"/>
    <w:rsid w:val="005E6ADC"/>
    <w:rsid w:val="005E6DE9"/>
    <w:rsid w:val="005E72A9"/>
    <w:rsid w:val="005E7D57"/>
    <w:rsid w:val="005F0DF3"/>
    <w:rsid w:val="005F2355"/>
    <w:rsid w:val="005F425C"/>
    <w:rsid w:val="005F5D98"/>
    <w:rsid w:val="005F77B3"/>
    <w:rsid w:val="006002EC"/>
    <w:rsid w:val="006022CD"/>
    <w:rsid w:val="00603594"/>
    <w:rsid w:val="006079C5"/>
    <w:rsid w:val="00607D49"/>
    <w:rsid w:val="00614FF4"/>
    <w:rsid w:val="00617224"/>
    <w:rsid w:val="0062250B"/>
    <w:rsid w:val="00624FE0"/>
    <w:rsid w:val="006251C8"/>
    <w:rsid w:val="006251CB"/>
    <w:rsid w:val="0062524A"/>
    <w:rsid w:val="006302A2"/>
    <w:rsid w:val="00635EEF"/>
    <w:rsid w:val="0063723D"/>
    <w:rsid w:val="0064037E"/>
    <w:rsid w:val="006409A7"/>
    <w:rsid w:val="00641D33"/>
    <w:rsid w:val="0064733E"/>
    <w:rsid w:val="00647969"/>
    <w:rsid w:val="00647D03"/>
    <w:rsid w:val="006500CA"/>
    <w:rsid w:val="006529D9"/>
    <w:rsid w:val="00653255"/>
    <w:rsid w:val="00654470"/>
    <w:rsid w:val="00657486"/>
    <w:rsid w:val="00662265"/>
    <w:rsid w:val="006628F4"/>
    <w:rsid w:val="00662D85"/>
    <w:rsid w:val="00664245"/>
    <w:rsid w:val="00665EEF"/>
    <w:rsid w:val="00666327"/>
    <w:rsid w:val="00667EBC"/>
    <w:rsid w:val="006713C0"/>
    <w:rsid w:val="00671CDB"/>
    <w:rsid w:val="00672FD3"/>
    <w:rsid w:val="0067423B"/>
    <w:rsid w:val="00675429"/>
    <w:rsid w:val="00682A3D"/>
    <w:rsid w:val="00682BD6"/>
    <w:rsid w:val="00687D94"/>
    <w:rsid w:val="00691DED"/>
    <w:rsid w:val="00692527"/>
    <w:rsid w:val="00692B33"/>
    <w:rsid w:val="00692F6B"/>
    <w:rsid w:val="0069408E"/>
    <w:rsid w:val="006972A0"/>
    <w:rsid w:val="006975A7"/>
    <w:rsid w:val="00697EBE"/>
    <w:rsid w:val="006A0F40"/>
    <w:rsid w:val="006A2B27"/>
    <w:rsid w:val="006A36C3"/>
    <w:rsid w:val="006A3D00"/>
    <w:rsid w:val="006A4AAE"/>
    <w:rsid w:val="006A674A"/>
    <w:rsid w:val="006A780F"/>
    <w:rsid w:val="006A7A52"/>
    <w:rsid w:val="006B1A37"/>
    <w:rsid w:val="006B27EE"/>
    <w:rsid w:val="006B57FE"/>
    <w:rsid w:val="006B6E34"/>
    <w:rsid w:val="006B7188"/>
    <w:rsid w:val="006B78C1"/>
    <w:rsid w:val="006C0A49"/>
    <w:rsid w:val="006C1D50"/>
    <w:rsid w:val="006C5445"/>
    <w:rsid w:val="006D0B85"/>
    <w:rsid w:val="006D2BF2"/>
    <w:rsid w:val="006D3CED"/>
    <w:rsid w:val="006D3DED"/>
    <w:rsid w:val="006D4C21"/>
    <w:rsid w:val="006D4EF8"/>
    <w:rsid w:val="006D6594"/>
    <w:rsid w:val="006D7B8B"/>
    <w:rsid w:val="006E018E"/>
    <w:rsid w:val="006E0894"/>
    <w:rsid w:val="006E1ED6"/>
    <w:rsid w:val="006E38CC"/>
    <w:rsid w:val="006F0D87"/>
    <w:rsid w:val="006F3084"/>
    <w:rsid w:val="006F30D4"/>
    <w:rsid w:val="006F33FA"/>
    <w:rsid w:val="006F4F17"/>
    <w:rsid w:val="006F557F"/>
    <w:rsid w:val="006F6566"/>
    <w:rsid w:val="00700C21"/>
    <w:rsid w:val="00704BDD"/>
    <w:rsid w:val="00705F71"/>
    <w:rsid w:val="007062EA"/>
    <w:rsid w:val="007078A3"/>
    <w:rsid w:val="00707985"/>
    <w:rsid w:val="00711A32"/>
    <w:rsid w:val="007134F8"/>
    <w:rsid w:val="007156C9"/>
    <w:rsid w:val="0071650B"/>
    <w:rsid w:val="0071671A"/>
    <w:rsid w:val="007172EA"/>
    <w:rsid w:val="007179C2"/>
    <w:rsid w:val="0072017B"/>
    <w:rsid w:val="00720F18"/>
    <w:rsid w:val="00722A43"/>
    <w:rsid w:val="00723050"/>
    <w:rsid w:val="00723106"/>
    <w:rsid w:val="00725125"/>
    <w:rsid w:val="0072551D"/>
    <w:rsid w:val="00727FEA"/>
    <w:rsid w:val="00730CB2"/>
    <w:rsid w:val="007317C2"/>
    <w:rsid w:val="00731FD8"/>
    <w:rsid w:val="007348AF"/>
    <w:rsid w:val="007358A9"/>
    <w:rsid w:val="007428C4"/>
    <w:rsid w:val="00750A2D"/>
    <w:rsid w:val="00754351"/>
    <w:rsid w:val="00755CAD"/>
    <w:rsid w:val="00756140"/>
    <w:rsid w:val="00757612"/>
    <w:rsid w:val="0076112A"/>
    <w:rsid w:val="00761585"/>
    <w:rsid w:val="0076255B"/>
    <w:rsid w:val="00763EDD"/>
    <w:rsid w:val="00767318"/>
    <w:rsid w:val="0077089B"/>
    <w:rsid w:val="007717F0"/>
    <w:rsid w:val="00772142"/>
    <w:rsid w:val="00773149"/>
    <w:rsid w:val="007741CB"/>
    <w:rsid w:val="007765B0"/>
    <w:rsid w:val="00776C89"/>
    <w:rsid w:val="00780E34"/>
    <w:rsid w:val="007824FB"/>
    <w:rsid w:val="007828C1"/>
    <w:rsid w:val="007846A2"/>
    <w:rsid w:val="007857FE"/>
    <w:rsid w:val="007869F7"/>
    <w:rsid w:val="0078712C"/>
    <w:rsid w:val="007871F4"/>
    <w:rsid w:val="00791236"/>
    <w:rsid w:val="007932EC"/>
    <w:rsid w:val="00796E49"/>
    <w:rsid w:val="007A1DEB"/>
    <w:rsid w:val="007A2651"/>
    <w:rsid w:val="007A30CF"/>
    <w:rsid w:val="007A3288"/>
    <w:rsid w:val="007A3947"/>
    <w:rsid w:val="007A3B00"/>
    <w:rsid w:val="007A3FBD"/>
    <w:rsid w:val="007A6279"/>
    <w:rsid w:val="007B00EB"/>
    <w:rsid w:val="007B08FA"/>
    <w:rsid w:val="007B0C06"/>
    <w:rsid w:val="007B5CEC"/>
    <w:rsid w:val="007B6743"/>
    <w:rsid w:val="007C20EB"/>
    <w:rsid w:val="007C28E2"/>
    <w:rsid w:val="007C5DDA"/>
    <w:rsid w:val="007C77AA"/>
    <w:rsid w:val="007C7F32"/>
    <w:rsid w:val="007D0D82"/>
    <w:rsid w:val="007D1917"/>
    <w:rsid w:val="007D1D38"/>
    <w:rsid w:val="007D3B52"/>
    <w:rsid w:val="007D406E"/>
    <w:rsid w:val="007E1401"/>
    <w:rsid w:val="007E293A"/>
    <w:rsid w:val="007E2EEF"/>
    <w:rsid w:val="007E3667"/>
    <w:rsid w:val="007E5B9F"/>
    <w:rsid w:val="007F48B5"/>
    <w:rsid w:val="007F4998"/>
    <w:rsid w:val="007F4D3E"/>
    <w:rsid w:val="007F5F82"/>
    <w:rsid w:val="007F5FA8"/>
    <w:rsid w:val="007F6B4C"/>
    <w:rsid w:val="007F7957"/>
    <w:rsid w:val="00800A97"/>
    <w:rsid w:val="00802839"/>
    <w:rsid w:val="0080363D"/>
    <w:rsid w:val="00804266"/>
    <w:rsid w:val="008046A7"/>
    <w:rsid w:val="00804E20"/>
    <w:rsid w:val="00805770"/>
    <w:rsid w:val="008059F8"/>
    <w:rsid w:val="008069DE"/>
    <w:rsid w:val="008073DD"/>
    <w:rsid w:val="00807708"/>
    <w:rsid w:val="00810408"/>
    <w:rsid w:val="0081125B"/>
    <w:rsid w:val="008128A0"/>
    <w:rsid w:val="00813C0D"/>
    <w:rsid w:val="00815EB9"/>
    <w:rsid w:val="00816699"/>
    <w:rsid w:val="008252CD"/>
    <w:rsid w:val="00826030"/>
    <w:rsid w:val="0082619A"/>
    <w:rsid w:val="008279FE"/>
    <w:rsid w:val="00833472"/>
    <w:rsid w:val="008349CF"/>
    <w:rsid w:val="00834BF2"/>
    <w:rsid w:val="008355A1"/>
    <w:rsid w:val="008370F4"/>
    <w:rsid w:val="0083746B"/>
    <w:rsid w:val="008403D1"/>
    <w:rsid w:val="00841256"/>
    <w:rsid w:val="00843859"/>
    <w:rsid w:val="00847F24"/>
    <w:rsid w:val="00850EFE"/>
    <w:rsid w:val="00854201"/>
    <w:rsid w:val="00855694"/>
    <w:rsid w:val="00855DAB"/>
    <w:rsid w:val="00856859"/>
    <w:rsid w:val="00857C6A"/>
    <w:rsid w:val="00857F77"/>
    <w:rsid w:val="00861A0A"/>
    <w:rsid w:val="00862603"/>
    <w:rsid w:val="008630D0"/>
    <w:rsid w:val="00863869"/>
    <w:rsid w:val="00863C2A"/>
    <w:rsid w:val="00863CC9"/>
    <w:rsid w:val="00864E80"/>
    <w:rsid w:val="00867852"/>
    <w:rsid w:val="00867DD5"/>
    <w:rsid w:val="00871E92"/>
    <w:rsid w:val="00871FCE"/>
    <w:rsid w:val="008725FF"/>
    <w:rsid w:val="008733CD"/>
    <w:rsid w:val="008737C7"/>
    <w:rsid w:val="008750B9"/>
    <w:rsid w:val="00876CB4"/>
    <w:rsid w:val="00881554"/>
    <w:rsid w:val="00881640"/>
    <w:rsid w:val="008829AF"/>
    <w:rsid w:val="00882C26"/>
    <w:rsid w:val="00885EAB"/>
    <w:rsid w:val="008862A1"/>
    <w:rsid w:val="008867D7"/>
    <w:rsid w:val="00886954"/>
    <w:rsid w:val="00887564"/>
    <w:rsid w:val="008909F6"/>
    <w:rsid w:val="00893139"/>
    <w:rsid w:val="008942A6"/>
    <w:rsid w:val="00895974"/>
    <w:rsid w:val="00895C49"/>
    <w:rsid w:val="00896468"/>
    <w:rsid w:val="00896C45"/>
    <w:rsid w:val="008A30B6"/>
    <w:rsid w:val="008B0C9A"/>
    <w:rsid w:val="008B31E5"/>
    <w:rsid w:val="008B5081"/>
    <w:rsid w:val="008B5D91"/>
    <w:rsid w:val="008B6500"/>
    <w:rsid w:val="008B658B"/>
    <w:rsid w:val="008B6CAE"/>
    <w:rsid w:val="008B791C"/>
    <w:rsid w:val="008C3509"/>
    <w:rsid w:val="008C4A54"/>
    <w:rsid w:val="008C5103"/>
    <w:rsid w:val="008C7FBB"/>
    <w:rsid w:val="008D03D1"/>
    <w:rsid w:val="008D1184"/>
    <w:rsid w:val="008D1641"/>
    <w:rsid w:val="008D1BFA"/>
    <w:rsid w:val="008D6BDB"/>
    <w:rsid w:val="008E1C60"/>
    <w:rsid w:val="008E2C9C"/>
    <w:rsid w:val="008E3049"/>
    <w:rsid w:val="008E5159"/>
    <w:rsid w:val="008E579F"/>
    <w:rsid w:val="008E60D1"/>
    <w:rsid w:val="008E7657"/>
    <w:rsid w:val="008F2E99"/>
    <w:rsid w:val="008F4195"/>
    <w:rsid w:val="008F6F06"/>
    <w:rsid w:val="008F71B4"/>
    <w:rsid w:val="008F7E4E"/>
    <w:rsid w:val="00900B14"/>
    <w:rsid w:val="00902727"/>
    <w:rsid w:val="00906B81"/>
    <w:rsid w:val="00906C54"/>
    <w:rsid w:val="0091073E"/>
    <w:rsid w:val="00910DF4"/>
    <w:rsid w:val="0091111F"/>
    <w:rsid w:val="0091223C"/>
    <w:rsid w:val="00912639"/>
    <w:rsid w:val="009132F1"/>
    <w:rsid w:val="00914207"/>
    <w:rsid w:val="00914889"/>
    <w:rsid w:val="009164CB"/>
    <w:rsid w:val="00916DD4"/>
    <w:rsid w:val="00917357"/>
    <w:rsid w:val="0092009E"/>
    <w:rsid w:val="00921209"/>
    <w:rsid w:val="00921464"/>
    <w:rsid w:val="00922688"/>
    <w:rsid w:val="00923A95"/>
    <w:rsid w:val="0092490B"/>
    <w:rsid w:val="009260AD"/>
    <w:rsid w:val="00930DA2"/>
    <w:rsid w:val="009329F9"/>
    <w:rsid w:val="00934CE7"/>
    <w:rsid w:val="009361CF"/>
    <w:rsid w:val="009373D4"/>
    <w:rsid w:val="0093770E"/>
    <w:rsid w:val="009405A1"/>
    <w:rsid w:val="0094100B"/>
    <w:rsid w:val="00943EE5"/>
    <w:rsid w:val="00947A7B"/>
    <w:rsid w:val="009517D5"/>
    <w:rsid w:val="009529E4"/>
    <w:rsid w:val="0095561D"/>
    <w:rsid w:val="009575BA"/>
    <w:rsid w:val="00957A0D"/>
    <w:rsid w:val="00960BBD"/>
    <w:rsid w:val="009620A7"/>
    <w:rsid w:val="00963157"/>
    <w:rsid w:val="00964763"/>
    <w:rsid w:val="009663B9"/>
    <w:rsid w:val="0096696B"/>
    <w:rsid w:val="00972C2D"/>
    <w:rsid w:val="0097356E"/>
    <w:rsid w:val="009743E0"/>
    <w:rsid w:val="00976077"/>
    <w:rsid w:val="009764EE"/>
    <w:rsid w:val="00976AFC"/>
    <w:rsid w:val="00980F28"/>
    <w:rsid w:val="00981C98"/>
    <w:rsid w:val="00982FA4"/>
    <w:rsid w:val="009837A3"/>
    <w:rsid w:val="00985794"/>
    <w:rsid w:val="00991239"/>
    <w:rsid w:val="00991BAD"/>
    <w:rsid w:val="00994FBC"/>
    <w:rsid w:val="00994FDE"/>
    <w:rsid w:val="00997E50"/>
    <w:rsid w:val="009A058D"/>
    <w:rsid w:val="009A0FAC"/>
    <w:rsid w:val="009A11A6"/>
    <w:rsid w:val="009A18B1"/>
    <w:rsid w:val="009A3F76"/>
    <w:rsid w:val="009A4027"/>
    <w:rsid w:val="009A471C"/>
    <w:rsid w:val="009A4874"/>
    <w:rsid w:val="009A52F4"/>
    <w:rsid w:val="009A7989"/>
    <w:rsid w:val="009A7EF4"/>
    <w:rsid w:val="009B1698"/>
    <w:rsid w:val="009B2DF2"/>
    <w:rsid w:val="009B48DB"/>
    <w:rsid w:val="009B4B9D"/>
    <w:rsid w:val="009B57C3"/>
    <w:rsid w:val="009B5C06"/>
    <w:rsid w:val="009B5D1F"/>
    <w:rsid w:val="009B6AC8"/>
    <w:rsid w:val="009B6B86"/>
    <w:rsid w:val="009B6BED"/>
    <w:rsid w:val="009B7332"/>
    <w:rsid w:val="009C036C"/>
    <w:rsid w:val="009C065C"/>
    <w:rsid w:val="009C48FF"/>
    <w:rsid w:val="009C4FAD"/>
    <w:rsid w:val="009C5D0B"/>
    <w:rsid w:val="009D16C5"/>
    <w:rsid w:val="009D374C"/>
    <w:rsid w:val="009D66D9"/>
    <w:rsid w:val="009D6D47"/>
    <w:rsid w:val="009D7CBC"/>
    <w:rsid w:val="009E0BE9"/>
    <w:rsid w:val="009E2DFE"/>
    <w:rsid w:val="009E3C57"/>
    <w:rsid w:val="009E4024"/>
    <w:rsid w:val="009E4F4B"/>
    <w:rsid w:val="009E55E2"/>
    <w:rsid w:val="009E6118"/>
    <w:rsid w:val="009F0E2F"/>
    <w:rsid w:val="009F385C"/>
    <w:rsid w:val="009F4493"/>
    <w:rsid w:val="009F46DE"/>
    <w:rsid w:val="009F5282"/>
    <w:rsid w:val="009F6F3C"/>
    <w:rsid w:val="009F749C"/>
    <w:rsid w:val="00A0034D"/>
    <w:rsid w:val="00A0072A"/>
    <w:rsid w:val="00A0133B"/>
    <w:rsid w:val="00A03BFC"/>
    <w:rsid w:val="00A055E4"/>
    <w:rsid w:val="00A058DE"/>
    <w:rsid w:val="00A066EC"/>
    <w:rsid w:val="00A120C0"/>
    <w:rsid w:val="00A13D00"/>
    <w:rsid w:val="00A15FA6"/>
    <w:rsid w:val="00A16D32"/>
    <w:rsid w:val="00A204D0"/>
    <w:rsid w:val="00A208B3"/>
    <w:rsid w:val="00A2328B"/>
    <w:rsid w:val="00A23C94"/>
    <w:rsid w:val="00A241B4"/>
    <w:rsid w:val="00A260C6"/>
    <w:rsid w:val="00A26A2F"/>
    <w:rsid w:val="00A2714E"/>
    <w:rsid w:val="00A278DD"/>
    <w:rsid w:val="00A33818"/>
    <w:rsid w:val="00A3449E"/>
    <w:rsid w:val="00A34F27"/>
    <w:rsid w:val="00A35A2D"/>
    <w:rsid w:val="00A36E22"/>
    <w:rsid w:val="00A37E18"/>
    <w:rsid w:val="00A410B7"/>
    <w:rsid w:val="00A41D3F"/>
    <w:rsid w:val="00A421FB"/>
    <w:rsid w:val="00A47DBD"/>
    <w:rsid w:val="00A50837"/>
    <w:rsid w:val="00A52079"/>
    <w:rsid w:val="00A5268F"/>
    <w:rsid w:val="00A528D6"/>
    <w:rsid w:val="00A53F9A"/>
    <w:rsid w:val="00A56DF2"/>
    <w:rsid w:val="00A5723B"/>
    <w:rsid w:val="00A62C39"/>
    <w:rsid w:val="00A63D71"/>
    <w:rsid w:val="00A64098"/>
    <w:rsid w:val="00A645A8"/>
    <w:rsid w:val="00A65583"/>
    <w:rsid w:val="00A66750"/>
    <w:rsid w:val="00A679BA"/>
    <w:rsid w:val="00A75351"/>
    <w:rsid w:val="00A76E9A"/>
    <w:rsid w:val="00A775EF"/>
    <w:rsid w:val="00A77F3A"/>
    <w:rsid w:val="00A8077B"/>
    <w:rsid w:val="00A80E92"/>
    <w:rsid w:val="00A833F4"/>
    <w:rsid w:val="00A84183"/>
    <w:rsid w:val="00A868BD"/>
    <w:rsid w:val="00A86B5B"/>
    <w:rsid w:val="00A86DDE"/>
    <w:rsid w:val="00A87389"/>
    <w:rsid w:val="00A904CE"/>
    <w:rsid w:val="00A913EB"/>
    <w:rsid w:val="00A9206F"/>
    <w:rsid w:val="00A92AB9"/>
    <w:rsid w:val="00A93DDF"/>
    <w:rsid w:val="00A93F3F"/>
    <w:rsid w:val="00A94DB3"/>
    <w:rsid w:val="00A95F95"/>
    <w:rsid w:val="00A96D27"/>
    <w:rsid w:val="00A97B61"/>
    <w:rsid w:val="00AA0D96"/>
    <w:rsid w:val="00AA105E"/>
    <w:rsid w:val="00AA167B"/>
    <w:rsid w:val="00AA6964"/>
    <w:rsid w:val="00AA7EB2"/>
    <w:rsid w:val="00AB1487"/>
    <w:rsid w:val="00AB383F"/>
    <w:rsid w:val="00AB3A9C"/>
    <w:rsid w:val="00AB3BC1"/>
    <w:rsid w:val="00AB4A46"/>
    <w:rsid w:val="00AB565C"/>
    <w:rsid w:val="00AB7C19"/>
    <w:rsid w:val="00AC1923"/>
    <w:rsid w:val="00AC351A"/>
    <w:rsid w:val="00AC5260"/>
    <w:rsid w:val="00AD418F"/>
    <w:rsid w:val="00AD49D9"/>
    <w:rsid w:val="00AD4CE5"/>
    <w:rsid w:val="00AD534A"/>
    <w:rsid w:val="00AD79EB"/>
    <w:rsid w:val="00AE162C"/>
    <w:rsid w:val="00AE1876"/>
    <w:rsid w:val="00AE24F3"/>
    <w:rsid w:val="00AE335E"/>
    <w:rsid w:val="00AE520E"/>
    <w:rsid w:val="00AE6250"/>
    <w:rsid w:val="00AF14DB"/>
    <w:rsid w:val="00AF1BAD"/>
    <w:rsid w:val="00AF3EEE"/>
    <w:rsid w:val="00AF454C"/>
    <w:rsid w:val="00AF4E0A"/>
    <w:rsid w:val="00AF5104"/>
    <w:rsid w:val="00B01BE2"/>
    <w:rsid w:val="00B0267D"/>
    <w:rsid w:val="00B02CF1"/>
    <w:rsid w:val="00B035B9"/>
    <w:rsid w:val="00B042ED"/>
    <w:rsid w:val="00B04410"/>
    <w:rsid w:val="00B05E96"/>
    <w:rsid w:val="00B1438A"/>
    <w:rsid w:val="00B148C9"/>
    <w:rsid w:val="00B15D29"/>
    <w:rsid w:val="00B16215"/>
    <w:rsid w:val="00B16588"/>
    <w:rsid w:val="00B16E5C"/>
    <w:rsid w:val="00B17D6E"/>
    <w:rsid w:val="00B22C75"/>
    <w:rsid w:val="00B22F33"/>
    <w:rsid w:val="00B25516"/>
    <w:rsid w:val="00B26B7E"/>
    <w:rsid w:val="00B311BE"/>
    <w:rsid w:val="00B34D75"/>
    <w:rsid w:val="00B354B6"/>
    <w:rsid w:val="00B41EB3"/>
    <w:rsid w:val="00B44089"/>
    <w:rsid w:val="00B466ED"/>
    <w:rsid w:val="00B46D13"/>
    <w:rsid w:val="00B50567"/>
    <w:rsid w:val="00B510F6"/>
    <w:rsid w:val="00B5153D"/>
    <w:rsid w:val="00B51E73"/>
    <w:rsid w:val="00B535E1"/>
    <w:rsid w:val="00B53CDA"/>
    <w:rsid w:val="00B53D63"/>
    <w:rsid w:val="00B55297"/>
    <w:rsid w:val="00B5551F"/>
    <w:rsid w:val="00B5690C"/>
    <w:rsid w:val="00B5759F"/>
    <w:rsid w:val="00B57DA7"/>
    <w:rsid w:val="00B603F1"/>
    <w:rsid w:val="00B617F7"/>
    <w:rsid w:val="00B61CA7"/>
    <w:rsid w:val="00B62016"/>
    <w:rsid w:val="00B62469"/>
    <w:rsid w:val="00B62769"/>
    <w:rsid w:val="00B62CB3"/>
    <w:rsid w:val="00B63210"/>
    <w:rsid w:val="00B66707"/>
    <w:rsid w:val="00B675B8"/>
    <w:rsid w:val="00B70B43"/>
    <w:rsid w:val="00B70C26"/>
    <w:rsid w:val="00B715C6"/>
    <w:rsid w:val="00B721B8"/>
    <w:rsid w:val="00B73446"/>
    <w:rsid w:val="00B7724C"/>
    <w:rsid w:val="00B803E9"/>
    <w:rsid w:val="00B8119E"/>
    <w:rsid w:val="00B81639"/>
    <w:rsid w:val="00B8192E"/>
    <w:rsid w:val="00B83434"/>
    <w:rsid w:val="00B8639D"/>
    <w:rsid w:val="00B874DF"/>
    <w:rsid w:val="00B87F0D"/>
    <w:rsid w:val="00B913AB"/>
    <w:rsid w:val="00B9150E"/>
    <w:rsid w:val="00B91B1D"/>
    <w:rsid w:val="00B9287A"/>
    <w:rsid w:val="00B948A1"/>
    <w:rsid w:val="00B961C6"/>
    <w:rsid w:val="00B964FA"/>
    <w:rsid w:val="00BA083F"/>
    <w:rsid w:val="00BA2570"/>
    <w:rsid w:val="00BA2985"/>
    <w:rsid w:val="00BA2AC2"/>
    <w:rsid w:val="00BA2EC3"/>
    <w:rsid w:val="00BA5081"/>
    <w:rsid w:val="00BA7C5F"/>
    <w:rsid w:val="00BB0BE4"/>
    <w:rsid w:val="00BB1059"/>
    <w:rsid w:val="00BB1775"/>
    <w:rsid w:val="00BB2C88"/>
    <w:rsid w:val="00BB3128"/>
    <w:rsid w:val="00BB3350"/>
    <w:rsid w:val="00BB4089"/>
    <w:rsid w:val="00BB5B3F"/>
    <w:rsid w:val="00BB6503"/>
    <w:rsid w:val="00BB742A"/>
    <w:rsid w:val="00BB7D46"/>
    <w:rsid w:val="00BC01AA"/>
    <w:rsid w:val="00BC4280"/>
    <w:rsid w:val="00BC6830"/>
    <w:rsid w:val="00BC7964"/>
    <w:rsid w:val="00BD0684"/>
    <w:rsid w:val="00BD20FF"/>
    <w:rsid w:val="00BD79E6"/>
    <w:rsid w:val="00BD7C43"/>
    <w:rsid w:val="00BE03C6"/>
    <w:rsid w:val="00BE1682"/>
    <w:rsid w:val="00BE236B"/>
    <w:rsid w:val="00BE3331"/>
    <w:rsid w:val="00BE38D8"/>
    <w:rsid w:val="00BF04B1"/>
    <w:rsid w:val="00BF0DD8"/>
    <w:rsid w:val="00BF21BD"/>
    <w:rsid w:val="00BF543E"/>
    <w:rsid w:val="00BF68CD"/>
    <w:rsid w:val="00BF75E4"/>
    <w:rsid w:val="00C01342"/>
    <w:rsid w:val="00C0266A"/>
    <w:rsid w:val="00C02DC9"/>
    <w:rsid w:val="00C02E3F"/>
    <w:rsid w:val="00C05468"/>
    <w:rsid w:val="00C055C8"/>
    <w:rsid w:val="00C05B01"/>
    <w:rsid w:val="00C10649"/>
    <w:rsid w:val="00C11503"/>
    <w:rsid w:val="00C156F1"/>
    <w:rsid w:val="00C15E2D"/>
    <w:rsid w:val="00C1666C"/>
    <w:rsid w:val="00C1733C"/>
    <w:rsid w:val="00C17802"/>
    <w:rsid w:val="00C178F2"/>
    <w:rsid w:val="00C17B8F"/>
    <w:rsid w:val="00C209F5"/>
    <w:rsid w:val="00C226E8"/>
    <w:rsid w:val="00C23165"/>
    <w:rsid w:val="00C24777"/>
    <w:rsid w:val="00C265A2"/>
    <w:rsid w:val="00C321A7"/>
    <w:rsid w:val="00C326A3"/>
    <w:rsid w:val="00C356A7"/>
    <w:rsid w:val="00C37297"/>
    <w:rsid w:val="00C37C47"/>
    <w:rsid w:val="00C4044C"/>
    <w:rsid w:val="00C41094"/>
    <w:rsid w:val="00C45047"/>
    <w:rsid w:val="00C46298"/>
    <w:rsid w:val="00C4661E"/>
    <w:rsid w:val="00C478BE"/>
    <w:rsid w:val="00C530E5"/>
    <w:rsid w:val="00C614F1"/>
    <w:rsid w:val="00C61EB1"/>
    <w:rsid w:val="00C6229E"/>
    <w:rsid w:val="00C62E91"/>
    <w:rsid w:val="00C62EC7"/>
    <w:rsid w:val="00C63E91"/>
    <w:rsid w:val="00C65C10"/>
    <w:rsid w:val="00C7048C"/>
    <w:rsid w:val="00C71363"/>
    <w:rsid w:val="00C72334"/>
    <w:rsid w:val="00C730A4"/>
    <w:rsid w:val="00C73F5E"/>
    <w:rsid w:val="00C740CB"/>
    <w:rsid w:val="00C75A8E"/>
    <w:rsid w:val="00C7624F"/>
    <w:rsid w:val="00C77586"/>
    <w:rsid w:val="00C778DD"/>
    <w:rsid w:val="00C82F0F"/>
    <w:rsid w:val="00C84192"/>
    <w:rsid w:val="00C84DA8"/>
    <w:rsid w:val="00C9017B"/>
    <w:rsid w:val="00C92E7E"/>
    <w:rsid w:val="00C93F55"/>
    <w:rsid w:val="00C9629C"/>
    <w:rsid w:val="00C97A5B"/>
    <w:rsid w:val="00CA2A6C"/>
    <w:rsid w:val="00CA2E65"/>
    <w:rsid w:val="00CA3A34"/>
    <w:rsid w:val="00CA3E2B"/>
    <w:rsid w:val="00CA5003"/>
    <w:rsid w:val="00CA51F9"/>
    <w:rsid w:val="00CA5A29"/>
    <w:rsid w:val="00CA6B97"/>
    <w:rsid w:val="00CA6F00"/>
    <w:rsid w:val="00CB0ED0"/>
    <w:rsid w:val="00CB108A"/>
    <w:rsid w:val="00CB167E"/>
    <w:rsid w:val="00CB18C9"/>
    <w:rsid w:val="00CB2209"/>
    <w:rsid w:val="00CB46CD"/>
    <w:rsid w:val="00CB523F"/>
    <w:rsid w:val="00CC1802"/>
    <w:rsid w:val="00CC373A"/>
    <w:rsid w:val="00CC62E0"/>
    <w:rsid w:val="00CC7D0D"/>
    <w:rsid w:val="00CD0444"/>
    <w:rsid w:val="00CD1137"/>
    <w:rsid w:val="00CD295E"/>
    <w:rsid w:val="00CD548A"/>
    <w:rsid w:val="00CD7665"/>
    <w:rsid w:val="00CE0D1B"/>
    <w:rsid w:val="00CE27C0"/>
    <w:rsid w:val="00CE32B2"/>
    <w:rsid w:val="00CF251D"/>
    <w:rsid w:val="00CF57AF"/>
    <w:rsid w:val="00CF5D87"/>
    <w:rsid w:val="00CF639A"/>
    <w:rsid w:val="00CF6875"/>
    <w:rsid w:val="00CF7163"/>
    <w:rsid w:val="00D0036E"/>
    <w:rsid w:val="00D004E4"/>
    <w:rsid w:val="00D008D4"/>
    <w:rsid w:val="00D03CD5"/>
    <w:rsid w:val="00D05034"/>
    <w:rsid w:val="00D07606"/>
    <w:rsid w:val="00D1214F"/>
    <w:rsid w:val="00D15001"/>
    <w:rsid w:val="00D1612B"/>
    <w:rsid w:val="00D16A61"/>
    <w:rsid w:val="00D21F11"/>
    <w:rsid w:val="00D22480"/>
    <w:rsid w:val="00D233FF"/>
    <w:rsid w:val="00D253C2"/>
    <w:rsid w:val="00D26DA0"/>
    <w:rsid w:val="00D27912"/>
    <w:rsid w:val="00D27A5F"/>
    <w:rsid w:val="00D32326"/>
    <w:rsid w:val="00D32C0C"/>
    <w:rsid w:val="00D337D8"/>
    <w:rsid w:val="00D33A26"/>
    <w:rsid w:val="00D37BAD"/>
    <w:rsid w:val="00D413B7"/>
    <w:rsid w:val="00D418B5"/>
    <w:rsid w:val="00D41A7A"/>
    <w:rsid w:val="00D42783"/>
    <w:rsid w:val="00D42A1E"/>
    <w:rsid w:val="00D42D82"/>
    <w:rsid w:val="00D47A12"/>
    <w:rsid w:val="00D47D90"/>
    <w:rsid w:val="00D5033A"/>
    <w:rsid w:val="00D51FD4"/>
    <w:rsid w:val="00D542AB"/>
    <w:rsid w:val="00D55B98"/>
    <w:rsid w:val="00D572DD"/>
    <w:rsid w:val="00D57CE3"/>
    <w:rsid w:val="00D617D2"/>
    <w:rsid w:val="00D628B8"/>
    <w:rsid w:val="00D6308C"/>
    <w:rsid w:val="00D631AF"/>
    <w:rsid w:val="00D64B6B"/>
    <w:rsid w:val="00D65E29"/>
    <w:rsid w:val="00D65FFC"/>
    <w:rsid w:val="00D672EB"/>
    <w:rsid w:val="00D704BC"/>
    <w:rsid w:val="00D72110"/>
    <w:rsid w:val="00D724AF"/>
    <w:rsid w:val="00D72ABA"/>
    <w:rsid w:val="00D75650"/>
    <w:rsid w:val="00D7599C"/>
    <w:rsid w:val="00D812D5"/>
    <w:rsid w:val="00D82D4F"/>
    <w:rsid w:val="00D8389E"/>
    <w:rsid w:val="00D8401C"/>
    <w:rsid w:val="00D84CE2"/>
    <w:rsid w:val="00D84EFB"/>
    <w:rsid w:val="00D84FB2"/>
    <w:rsid w:val="00D862E2"/>
    <w:rsid w:val="00D86C52"/>
    <w:rsid w:val="00D90A46"/>
    <w:rsid w:val="00D90E8D"/>
    <w:rsid w:val="00D93BB0"/>
    <w:rsid w:val="00D94FE4"/>
    <w:rsid w:val="00D95752"/>
    <w:rsid w:val="00D96614"/>
    <w:rsid w:val="00DA057C"/>
    <w:rsid w:val="00DA095C"/>
    <w:rsid w:val="00DA0BC3"/>
    <w:rsid w:val="00DA3147"/>
    <w:rsid w:val="00DA4C48"/>
    <w:rsid w:val="00DA5D15"/>
    <w:rsid w:val="00DB0233"/>
    <w:rsid w:val="00DB02C1"/>
    <w:rsid w:val="00DB0DE2"/>
    <w:rsid w:val="00DB1947"/>
    <w:rsid w:val="00DB3C16"/>
    <w:rsid w:val="00DC094A"/>
    <w:rsid w:val="00DC2852"/>
    <w:rsid w:val="00DC6D79"/>
    <w:rsid w:val="00DC6FEB"/>
    <w:rsid w:val="00DC75A5"/>
    <w:rsid w:val="00DD3093"/>
    <w:rsid w:val="00DD4E71"/>
    <w:rsid w:val="00DD5AE3"/>
    <w:rsid w:val="00DD61CC"/>
    <w:rsid w:val="00DE0D25"/>
    <w:rsid w:val="00DE11ED"/>
    <w:rsid w:val="00DE1458"/>
    <w:rsid w:val="00DE1ED0"/>
    <w:rsid w:val="00DE31A6"/>
    <w:rsid w:val="00DE3901"/>
    <w:rsid w:val="00DE4002"/>
    <w:rsid w:val="00DE5994"/>
    <w:rsid w:val="00DE6DF8"/>
    <w:rsid w:val="00DF1334"/>
    <w:rsid w:val="00DF201C"/>
    <w:rsid w:val="00DF5252"/>
    <w:rsid w:val="00DF632F"/>
    <w:rsid w:val="00DF6555"/>
    <w:rsid w:val="00DF6659"/>
    <w:rsid w:val="00E03216"/>
    <w:rsid w:val="00E038C1"/>
    <w:rsid w:val="00E03B10"/>
    <w:rsid w:val="00E03D28"/>
    <w:rsid w:val="00E04466"/>
    <w:rsid w:val="00E0495A"/>
    <w:rsid w:val="00E06E5A"/>
    <w:rsid w:val="00E07DFF"/>
    <w:rsid w:val="00E13E24"/>
    <w:rsid w:val="00E201CD"/>
    <w:rsid w:val="00E2037C"/>
    <w:rsid w:val="00E233FC"/>
    <w:rsid w:val="00E23AD8"/>
    <w:rsid w:val="00E24018"/>
    <w:rsid w:val="00E261EA"/>
    <w:rsid w:val="00E2646F"/>
    <w:rsid w:val="00E27992"/>
    <w:rsid w:val="00E319E9"/>
    <w:rsid w:val="00E3340F"/>
    <w:rsid w:val="00E3378E"/>
    <w:rsid w:val="00E3630B"/>
    <w:rsid w:val="00E3687B"/>
    <w:rsid w:val="00E375CA"/>
    <w:rsid w:val="00E40C88"/>
    <w:rsid w:val="00E40E0B"/>
    <w:rsid w:val="00E4248A"/>
    <w:rsid w:val="00E45173"/>
    <w:rsid w:val="00E506F8"/>
    <w:rsid w:val="00E51DD1"/>
    <w:rsid w:val="00E55F83"/>
    <w:rsid w:val="00E565F6"/>
    <w:rsid w:val="00E567DC"/>
    <w:rsid w:val="00E573AF"/>
    <w:rsid w:val="00E5790B"/>
    <w:rsid w:val="00E60007"/>
    <w:rsid w:val="00E61086"/>
    <w:rsid w:val="00E6185C"/>
    <w:rsid w:val="00E622A7"/>
    <w:rsid w:val="00E627C2"/>
    <w:rsid w:val="00E655F3"/>
    <w:rsid w:val="00E65AC2"/>
    <w:rsid w:val="00E722C2"/>
    <w:rsid w:val="00E723AB"/>
    <w:rsid w:val="00E75DF2"/>
    <w:rsid w:val="00E76D5D"/>
    <w:rsid w:val="00E80C1B"/>
    <w:rsid w:val="00E811D3"/>
    <w:rsid w:val="00E81A44"/>
    <w:rsid w:val="00E829BF"/>
    <w:rsid w:val="00E83071"/>
    <w:rsid w:val="00E83A8C"/>
    <w:rsid w:val="00E87438"/>
    <w:rsid w:val="00E95451"/>
    <w:rsid w:val="00E95E46"/>
    <w:rsid w:val="00E95F07"/>
    <w:rsid w:val="00E962D1"/>
    <w:rsid w:val="00E96870"/>
    <w:rsid w:val="00EA05B9"/>
    <w:rsid w:val="00EA1625"/>
    <w:rsid w:val="00EA1680"/>
    <w:rsid w:val="00EA1B65"/>
    <w:rsid w:val="00EA5890"/>
    <w:rsid w:val="00EA6CF5"/>
    <w:rsid w:val="00EB1879"/>
    <w:rsid w:val="00EB21D9"/>
    <w:rsid w:val="00EB2AB3"/>
    <w:rsid w:val="00EB335D"/>
    <w:rsid w:val="00EB3DCC"/>
    <w:rsid w:val="00EC058B"/>
    <w:rsid w:val="00EC0C43"/>
    <w:rsid w:val="00EC11C6"/>
    <w:rsid w:val="00EC3543"/>
    <w:rsid w:val="00EC3D58"/>
    <w:rsid w:val="00EC3D86"/>
    <w:rsid w:val="00EC5973"/>
    <w:rsid w:val="00EC7594"/>
    <w:rsid w:val="00ED029D"/>
    <w:rsid w:val="00ED03AA"/>
    <w:rsid w:val="00ED1225"/>
    <w:rsid w:val="00ED3C38"/>
    <w:rsid w:val="00ED5789"/>
    <w:rsid w:val="00ED7E95"/>
    <w:rsid w:val="00EE2C95"/>
    <w:rsid w:val="00EE2D0B"/>
    <w:rsid w:val="00EE334B"/>
    <w:rsid w:val="00EE54DD"/>
    <w:rsid w:val="00EE6142"/>
    <w:rsid w:val="00EE6625"/>
    <w:rsid w:val="00EE6C9F"/>
    <w:rsid w:val="00EE7101"/>
    <w:rsid w:val="00EE7325"/>
    <w:rsid w:val="00EF0D0D"/>
    <w:rsid w:val="00EF10AB"/>
    <w:rsid w:val="00EF37DE"/>
    <w:rsid w:val="00EF5D87"/>
    <w:rsid w:val="00EF5FEB"/>
    <w:rsid w:val="00EF63D3"/>
    <w:rsid w:val="00F01669"/>
    <w:rsid w:val="00F03B7E"/>
    <w:rsid w:val="00F041F1"/>
    <w:rsid w:val="00F04269"/>
    <w:rsid w:val="00F0479E"/>
    <w:rsid w:val="00F07A67"/>
    <w:rsid w:val="00F12047"/>
    <w:rsid w:val="00F12CD9"/>
    <w:rsid w:val="00F12F6E"/>
    <w:rsid w:val="00F13E00"/>
    <w:rsid w:val="00F14460"/>
    <w:rsid w:val="00F145A0"/>
    <w:rsid w:val="00F146DE"/>
    <w:rsid w:val="00F14F30"/>
    <w:rsid w:val="00F165CA"/>
    <w:rsid w:val="00F202A6"/>
    <w:rsid w:val="00F20E84"/>
    <w:rsid w:val="00F22030"/>
    <w:rsid w:val="00F23DC9"/>
    <w:rsid w:val="00F241C1"/>
    <w:rsid w:val="00F26C32"/>
    <w:rsid w:val="00F306AC"/>
    <w:rsid w:val="00F31599"/>
    <w:rsid w:val="00F3277D"/>
    <w:rsid w:val="00F356C5"/>
    <w:rsid w:val="00F36755"/>
    <w:rsid w:val="00F371DD"/>
    <w:rsid w:val="00F419B3"/>
    <w:rsid w:val="00F4212C"/>
    <w:rsid w:val="00F43577"/>
    <w:rsid w:val="00F442C7"/>
    <w:rsid w:val="00F44E56"/>
    <w:rsid w:val="00F46853"/>
    <w:rsid w:val="00F46A33"/>
    <w:rsid w:val="00F50731"/>
    <w:rsid w:val="00F512AD"/>
    <w:rsid w:val="00F522E3"/>
    <w:rsid w:val="00F52C4D"/>
    <w:rsid w:val="00F52D87"/>
    <w:rsid w:val="00F534A7"/>
    <w:rsid w:val="00F5554A"/>
    <w:rsid w:val="00F55AD3"/>
    <w:rsid w:val="00F57740"/>
    <w:rsid w:val="00F600AD"/>
    <w:rsid w:val="00F63595"/>
    <w:rsid w:val="00F652AB"/>
    <w:rsid w:val="00F6530D"/>
    <w:rsid w:val="00F70337"/>
    <w:rsid w:val="00F71153"/>
    <w:rsid w:val="00F7144F"/>
    <w:rsid w:val="00F735AF"/>
    <w:rsid w:val="00F73A6D"/>
    <w:rsid w:val="00F73B81"/>
    <w:rsid w:val="00F73C43"/>
    <w:rsid w:val="00F73F0C"/>
    <w:rsid w:val="00F74FEC"/>
    <w:rsid w:val="00F82ACC"/>
    <w:rsid w:val="00F82F89"/>
    <w:rsid w:val="00F8500A"/>
    <w:rsid w:val="00F85041"/>
    <w:rsid w:val="00F85501"/>
    <w:rsid w:val="00F85CC9"/>
    <w:rsid w:val="00F878EE"/>
    <w:rsid w:val="00F91113"/>
    <w:rsid w:val="00F932AC"/>
    <w:rsid w:val="00F97B2C"/>
    <w:rsid w:val="00FA1709"/>
    <w:rsid w:val="00FA197C"/>
    <w:rsid w:val="00FA1C4B"/>
    <w:rsid w:val="00FA3D49"/>
    <w:rsid w:val="00FA705D"/>
    <w:rsid w:val="00FB0FF6"/>
    <w:rsid w:val="00FB224C"/>
    <w:rsid w:val="00FB26BC"/>
    <w:rsid w:val="00FB2B12"/>
    <w:rsid w:val="00FB3F5F"/>
    <w:rsid w:val="00FB6FAC"/>
    <w:rsid w:val="00FC1DB4"/>
    <w:rsid w:val="00FC268A"/>
    <w:rsid w:val="00FC2FDA"/>
    <w:rsid w:val="00FC4C89"/>
    <w:rsid w:val="00FC4CD8"/>
    <w:rsid w:val="00FD14CC"/>
    <w:rsid w:val="00FD17EF"/>
    <w:rsid w:val="00FD213D"/>
    <w:rsid w:val="00FD220C"/>
    <w:rsid w:val="00FD4CD3"/>
    <w:rsid w:val="00FD704D"/>
    <w:rsid w:val="00FE49C2"/>
    <w:rsid w:val="00FE4FC3"/>
    <w:rsid w:val="00FE7DD5"/>
    <w:rsid w:val="00FF1CA5"/>
    <w:rsid w:val="00FF2DC9"/>
    <w:rsid w:val="00FF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45A8B"/>
  <w15:chartTrackingRefBased/>
  <w15:docId w15:val="{D3C5E4EB-230C-41B9-8070-673981DF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85D"/>
    <w:pPr>
      <w:keepNext/>
      <w:keepLines/>
      <w:spacing w:before="600" w:after="240" w:line="240" w:lineRule="auto"/>
      <w:outlineLvl w:val="0"/>
    </w:pPr>
    <w:rPr>
      <w:b/>
      <w:bCs/>
      <w:caps/>
      <w:color w:val="000000" w:themeColor="text1"/>
      <w:sz w:val="27"/>
      <w:szCs w:val="28"/>
    </w:rPr>
  </w:style>
  <w:style w:type="paragraph" w:styleId="Heading2">
    <w:name w:val="heading 2"/>
    <w:basedOn w:val="Normal"/>
    <w:next w:val="Normal"/>
    <w:link w:val="Heading2Char"/>
    <w:uiPriority w:val="9"/>
    <w:unhideWhenUsed/>
    <w:qFormat/>
    <w:rsid w:val="00EE7101"/>
    <w:pPr>
      <w:keepNext/>
      <w:keepLines/>
      <w:spacing w:before="360" w:after="120" w:line="240" w:lineRule="auto"/>
      <w:outlineLvl w:val="1"/>
    </w:pPr>
    <w:rPr>
      <w:b/>
      <w:bCs/>
      <w:color w:val="000000" w:themeColor="text1"/>
      <w:sz w:val="24"/>
      <w:szCs w:val="24"/>
    </w:rPr>
  </w:style>
  <w:style w:type="paragraph" w:styleId="Heading3">
    <w:name w:val="heading 3"/>
    <w:basedOn w:val="Normal"/>
    <w:next w:val="Normal"/>
    <w:link w:val="Heading3Char"/>
    <w:uiPriority w:val="9"/>
    <w:unhideWhenUsed/>
    <w:qFormat/>
    <w:rsid w:val="00426272"/>
    <w:pPr>
      <w:keepNext/>
      <w:keepLines/>
      <w:spacing w:before="40" w:after="0"/>
      <w:outlineLvl w:val="2"/>
    </w:pPr>
    <w:rPr>
      <w:rFonts w:ascii="Arial" w:eastAsiaTheme="majorEastAsia" w:hAnsi="Arial" w:cstheme="majorBidi"/>
      <w:b/>
      <w:color w:val="000000" w:themeColor="text1"/>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sid w:val="0014185D"/>
    <w:rPr>
      <w:b/>
      <w:bCs/>
      <w:caps/>
      <w:color w:val="000000" w:themeColor="text1"/>
      <w:sz w:val="27"/>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EE7101"/>
    <w:rPr>
      <w:b/>
      <w:bCs/>
      <w:color w:val="000000" w:themeColor="tex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paragraph" w:styleId="ListParagraph">
    <w:name w:val="List Paragraph"/>
    <w:basedOn w:val="Normal"/>
    <w:uiPriority w:val="34"/>
    <w:unhideWhenUsed/>
    <w:qFormat/>
    <w:rsid w:val="000664BA"/>
    <w:pPr>
      <w:ind w:left="720"/>
      <w:contextualSpacing/>
    </w:pPr>
  </w:style>
  <w:style w:type="character" w:customStyle="1" w:styleId="Heading3Char">
    <w:name w:val="Heading 3 Char"/>
    <w:basedOn w:val="DefaultParagraphFont"/>
    <w:link w:val="Heading3"/>
    <w:uiPriority w:val="9"/>
    <w:rsid w:val="00426272"/>
    <w:rPr>
      <w:rFonts w:ascii="Arial" w:eastAsiaTheme="majorEastAsia" w:hAnsi="Arial" w:cstheme="majorBidi"/>
      <w:b/>
      <w:color w:val="000000" w:themeColor="text1"/>
      <w:sz w:val="21"/>
      <w:szCs w:val="24"/>
    </w:rPr>
  </w:style>
  <w:style w:type="paragraph" w:styleId="Caption">
    <w:name w:val="caption"/>
    <w:basedOn w:val="Normal"/>
    <w:next w:val="Normal"/>
    <w:uiPriority w:val="35"/>
    <w:unhideWhenUsed/>
    <w:qFormat/>
    <w:rsid w:val="009E0BE9"/>
    <w:pPr>
      <w:spacing w:after="200" w:line="240" w:lineRule="auto"/>
    </w:pPr>
    <w:rPr>
      <w:i/>
      <w:iCs/>
      <w:color w:val="2C283A" w:themeColor="text2"/>
    </w:rPr>
  </w:style>
  <w:style w:type="character" w:styleId="Hyperlink">
    <w:name w:val="Hyperlink"/>
    <w:basedOn w:val="DefaultParagraphFont"/>
    <w:uiPriority w:val="99"/>
    <w:unhideWhenUsed/>
    <w:rsid w:val="00097BC8"/>
    <w:rPr>
      <w:color w:val="40ACD1" w:themeColor="hyperlink"/>
      <w:u w:val="single"/>
    </w:rPr>
  </w:style>
  <w:style w:type="character" w:styleId="UnresolvedMention">
    <w:name w:val="Unresolved Mention"/>
    <w:basedOn w:val="DefaultParagraphFont"/>
    <w:uiPriority w:val="99"/>
    <w:semiHidden/>
    <w:unhideWhenUsed/>
    <w:rsid w:val="00097BC8"/>
    <w:rPr>
      <w:color w:val="808080"/>
      <w:shd w:val="clear" w:color="auto" w:fill="E6E6E6"/>
    </w:rPr>
  </w:style>
  <w:style w:type="paragraph" w:styleId="TOCHeading">
    <w:name w:val="TOC Heading"/>
    <w:basedOn w:val="Heading1"/>
    <w:next w:val="Normal"/>
    <w:uiPriority w:val="39"/>
    <w:unhideWhenUsed/>
    <w:qFormat/>
    <w:rsid w:val="0045235A"/>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45235A"/>
    <w:pPr>
      <w:spacing w:after="100"/>
    </w:pPr>
  </w:style>
  <w:style w:type="paragraph" w:styleId="TOC2">
    <w:name w:val="toc 2"/>
    <w:basedOn w:val="Normal"/>
    <w:next w:val="Normal"/>
    <w:autoRedefine/>
    <w:uiPriority w:val="39"/>
    <w:unhideWhenUsed/>
    <w:rsid w:val="0045235A"/>
    <w:pPr>
      <w:spacing w:after="100"/>
      <w:ind w:left="180"/>
    </w:pPr>
  </w:style>
  <w:style w:type="paragraph" w:styleId="TOC3">
    <w:name w:val="toc 3"/>
    <w:basedOn w:val="Normal"/>
    <w:next w:val="Normal"/>
    <w:autoRedefine/>
    <w:uiPriority w:val="39"/>
    <w:unhideWhenUsed/>
    <w:rsid w:val="0045235A"/>
    <w:pPr>
      <w:spacing w:after="100"/>
      <w:ind w:left="360"/>
    </w:pPr>
  </w:style>
  <w:style w:type="paragraph" w:styleId="TableofFigures">
    <w:name w:val="table of figures"/>
    <w:basedOn w:val="Normal"/>
    <w:next w:val="Normal"/>
    <w:uiPriority w:val="99"/>
    <w:unhideWhenUsed/>
    <w:rsid w:val="00364F9E"/>
    <w:pPr>
      <w:spacing w:after="0"/>
    </w:pPr>
  </w:style>
  <w:style w:type="paragraph" w:styleId="NormalWeb">
    <w:name w:val="Normal (Web)"/>
    <w:basedOn w:val="Normal"/>
    <w:uiPriority w:val="99"/>
    <w:semiHidden/>
    <w:unhideWhenUsed/>
    <w:rsid w:val="005A4B38"/>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0866">
      <w:bodyDiv w:val="1"/>
      <w:marLeft w:val="0"/>
      <w:marRight w:val="0"/>
      <w:marTop w:val="0"/>
      <w:marBottom w:val="0"/>
      <w:divBdr>
        <w:top w:val="none" w:sz="0" w:space="0" w:color="auto"/>
        <w:left w:val="none" w:sz="0" w:space="0" w:color="auto"/>
        <w:bottom w:val="none" w:sz="0" w:space="0" w:color="auto"/>
        <w:right w:val="none" w:sz="0" w:space="0" w:color="auto"/>
      </w:divBdr>
      <w:divsChild>
        <w:div w:id="668602699">
          <w:marLeft w:val="547"/>
          <w:marRight w:val="0"/>
          <w:marTop w:val="96"/>
          <w:marBottom w:val="0"/>
          <w:divBdr>
            <w:top w:val="none" w:sz="0" w:space="0" w:color="auto"/>
            <w:left w:val="none" w:sz="0" w:space="0" w:color="auto"/>
            <w:bottom w:val="none" w:sz="0" w:space="0" w:color="auto"/>
            <w:right w:val="none" w:sz="0" w:space="0" w:color="auto"/>
          </w:divBdr>
        </w:div>
      </w:divsChild>
    </w:div>
    <w:div w:id="505022480">
      <w:bodyDiv w:val="1"/>
      <w:marLeft w:val="0"/>
      <w:marRight w:val="0"/>
      <w:marTop w:val="0"/>
      <w:marBottom w:val="0"/>
      <w:divBdr>
        <w:top w:val="none" w:sz="0" w:space="0" w:color="auto"/>
        <w:left w:val="none" w:sz="0" w:space="0" w:color="auto"/>
        <w:bottom w:val="none" w:sz="0" w:space="0" w:color="auto"/>
        <w:right w:val="none" w:sz="0" w:space="0" w:color="auto"/>
      </w:divBdr>
    </w:div>
    <w:div w:id="1393381985">
      <w:bodyDiv w:val="1"/>
      <w:marLeft w:val="0"/>
      <w:marRight w:val="0"/>
      <w:marTop w:val="0"/>
      <w:marBottom w:val="0"/>
      <w:divBdr>
        <w:top w:val="none" w:sz="0" w:space="0" w:color="auto"/>
        <w:left w:val="none" w:sz="0" w:space="0" w:color="auto"/>
        <w:bottom w:val="none" w:sz="0" w:space="0" w:color="auto"/>
        <w:right w:val="none" w:sz="0" w:space="0" w:color="auto"/>
      </w:divBdr>
      <w:divsChild>
        <w:div w:id="723676944">
          <w:marLeft w:val="547"/>
          <w:marRight w:val="0"/>
          <w:marTop w:val="154"/>
          <w:marBottom w:val="0"/>
          <w:divBdr>
            <w:top w:val="none" w:sz="0" w:space="0" w:color="auto"/>
            <w:left w:val="none" w:sz="0" w:space="0" w:color="auto"/>
            <w:bottom w:val="none" w:sz="0" w:space="0" w:color="auto"/>
            <w:right w:val="none" w:sz="0" w:space="0" w:color="auto"/>
          </w:divBdr>
        </w:div>
      </w:divsChild>
    </w:div>
    <w:div w:id="1480343266">
      <w:bodyDiv w:val="1"/>
      <w:marLeft w:val="0"/>
      <w:marRight w:val="0"/>
      <w:marTop w:val="0"/>
      <w:marBottom w:val="0"/>
      <w:divBdr>
        <w:top w:val="none" w:sz="0" w:space="0" w:color="auto"/>
        <w:left w:val="none" w:sz="0" w:space="0" w:color="auto"/>
        <w:bottom w:val="none" w:sz="0" w:space="0" w:color="auto"/>
        <w:right w:val="none" w:sz="0" w:space="0" w:color="auto"/>
      </w:divBdr>
      <w:divsChild>
        <w:div w:id="1582525460">
          <w:marLeft w:val="0"/>
          <w:marRight w:val="0"/>
          <w:marTop w:val="0"/>
          <w:marBottom w:val="0"/>
          <w:divBdr>
            <w:top w:val="none" w:sz="0" w:space="0" w:color="auto"/>
            <w:left w:val="none" w:sz="0" w:space="0" w:color="auto"/>
            <w:bottom w:val="none" w:sz="0" w:space="0" w:color="auto"/>
            <w:right w:val="none" w:sz="0" w:space="0" w:color="auto"/>
          </w:divBdr>
          <w:divsChild>
            <w:div w:id="5389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s://en.wikipedia.org/wiki/Waterfall_model" TargetMode="External"/><Relationship Id="rId3" Type="http://schemas.openxmlformats.org/officeDocument/2006/relationships/numbering" Target="numbering.xml"/><Relationship Id="rId21" Type="http://schemas.openxmlformats.org/officeDocument/2006/relationships/image" Target="media/image3.JP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http://doit.maryland.gov/SDLC/Hardware/Pages/Phase05Multiple.aspx" TargetMode="Externa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image" Target="media/image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yperlink" Target="https://www.wrike.com/project-management-guide/faq/what-is-scope-in-project-management/" TargetMode="Externa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hyperlink" Target="https://www.wrike.com/project-management-guide/faq/what-is-scope-in-project-management/" TargetMode="External"/><Relationship Id="rId28" Type="http://schemas.openxmlformats.org/officeDocument/2006/relationships/header" Target="header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4.JPG"/><Relationship Id="rId27" Type="http://schemas.openxmlformats.org/officeDocument/2006/relationships/hyperlink" Target="https://en.wikipedia.org/wiki/Waterfall_mode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SKAR\AppData\Roaming\Microsoft\Templates\Services%20proposal%20(Business%20Blue%20desig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746017-5271-4A55-A0C7-ADAD6989AC54}"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GB"/>
        </a:p>
      </dgm:t>
    </dgm:pt>
    <dgm:pt modelId="{02E760D0-3A2A-43D3-8AEE-9B2FC75F7DC3}">
      <dgm:prSet phldrT="[Text]"/>
      <dgm:spPr>
        <a:solidFill>
          <a:schemeClr val="tx1"/>
        </a:solidFill>
      </dgm:spPr>
      <dgm:t>
        <a:bodyPr/>
        <a:lstStyle/>
        <a:p>
          <a:r>
            <a:rPr lang="en-GB"/>
            <a:t>System Design</a:t>
          </a:r>
        </a:p>
      </dgm:t>
    </dgm:pt>
    <dgm:pt modelId="{3CC0605A-698C-48F4-92A3-AA452B80CA9B}" type="parTrans" cxnId="{A6F31755-1A13-48D6-8E67-7F6970BC34EB}">
      <dgm:prSet/>
      <dgm:spPr/>
      <dgm:t>
        <a:bodyPr/>
        <a:lstStyle/>
        <a:p>
          <a:endParaRPr lang="en-GB"/>
        </a:p>
      </dgm:t>
    </dgm:pt>
    <dgm:pt modelId="{82B5D643-24C1-4BF6-9F2D-BBFF08804325}" type="sibTrans" cxnId="{A6F31755-1A13-48D6-8E67-7F6970BC34EB}">
      <dgm:prSet/>
      <dgm:spPr/>
      <dgm:t>
        <a:bodyPr/>
        <a:lstStyle/>
        <a:p>
          <a:endParaRPr lang="en-GB"/>
        </a:p>
      </dgm:t>
    </dgm:pt>
    <dgm:pt modelId="{5FB87BBD-CCDE-4D7B-BD2D-8305600F8F9A}">
      <dgm:prSet phldrT="[Text]"/>
      <dgm:spPr>
        <a:solidFill>
          <a:schemeClr val="tx1"/>
        </a:solidFill>
      </dgm:spPr>
      <dgm:t>
        <a:bodyPr/>
        <a:lstStyle/>
        <a:p>
          <a:r>
            <a:rPr lang="en-GB"/>
            <a:t>Implementation</a:t>
          </a:r>
        </a:p>
      </dgm:t>
    </dgm:pt>
    <dgm:pt modelId="{AB04295B-D04A-44B4-B335-056CA0261FAF}" type="parTrans" cxnId="{50DF6F21-D075-4F67-8694-AC6DE7ECA39D}">
      <dgm:prSet/>
      <dgm:spPr/>
      <dgm:t>
        <a:bodyPr/>
        <a:lstStyle/>
        <a:p>
          <a:endParaRPr lang="en-GB"/>
        </a:p>
      </dgm:t>
    </dgm:pt>
    <dgm:pt modelId="{D67F34E5-6E6A-41F9-A248-BA5F82E5A2F1}" type="sibTrans" cxnId="{50DF6F21-D075-4F67-8694-AC6DE7ECA39D}">
      <dgm:prSet/>
      <dgm:spPr/>
      <dgm:t>
        <a:bodyPr/>
        <a:lstStyle/>
        <a:p>
          <a:endParaRPr lang="en-GB"/>
        </a:p>
      </dgm:t>
    </dgm:pt>
    <dgm:pt modelId="{7C6BACF3-622F-433D-85B0-B3A7ACA88EF5}">
      <dgm:prSet phldrT="[Text]"/>
      <dgm:spPr>
        <a:solidFill>
          <a:schemeClr val="tx1"/>
        </a:solidFill>
      </dgm:spPr>
      <dgm:t>
        <a:bodyPr/>
        <a:lstStyle/>
        <a:p>
          <a:r>
            <a:rPr lang="en-GB"/>
            <a:t>System Analaysis</a:t>
          </a:r>
        </a:p>
      </dgm:t>
    </dgm:pt>
    <dgm:pt modelId="{BD6C31E1-8BD7-4E63-975A-C5B936C82090}" type="sibTrans" cxnId="{37BD7E53-0121-4C19-9414-DCD209078CB4}">
      <dgm:prSet/>
      <dgm:spPr/>
      <dgm:t>
        <a:bodyPr/>
        <a:lstStyle/>
        <a:p>
          <a:endParaRPr lang="en-GB"/>
        </a:p>
      </dgm:t>
    </dgm:pt>
    <dgm:pt modelId="{CE00E377-2D3B-4158-9549-1610EC3F4B29}" type="parTrans" cxnId="{37BD7E53-0121-4C19-9414-DCD209078CB4}">
      <dgm:prSet/>
      <dgm:spPr/>
      <dgm:t>
        <a:bodyPr/>
        <a:lstStyle/>
        <a:p>
          <a:endParaRPr lang="en-GB"/>
        </a:p>
      </dgm:t>
    </dgm:pt>
    <dgm:pt modelId="{04B97A5B-8A94-4CB4-BF6F-A22E2929F2B5}">
      <dgm:prSet/>
      <dgm:spPr>
        <a:solidFill>
          <a:schemeClr val="tx1"/>
        </a:solidFill>
      </dgm:spPr>
      <dgm:t>
        <a:bodyPr/>
        <a:lstStyle/>
        <a:p>
          <a:r>
            <a:rPr lang="en-GB"/>
            <a:t>Testing</a:t>
          </a:r>
        </a:p>
      </dgm:t>
    </dgm:pt>
    <dgm:pt modelId="{B84E38CC-FC51-455D-8805-942ED38CEAED}" type="parTrans" cxnId="{F4703ECA-2984-443B-B23D-97F855162627}">
      <dgm:prSet/>
      <dgm:spPr/>
      <dgm:t>
        <a:bodyPr/>
        <a:lstStyle/>
        <a:p>
          <a:endParaRPr lang="en-GB"/>
        </a:p>
      </dgm:t>
    </dgm:pt>
    <dgm:pt modelId="{E490750F-94B6-4F4C-AE46-B1D874703184}" type="sibTrans" cxnId="{F4703ECA-2984-443B-B23D-97F855162627}">
      <dgm:prSet/>
      <dgm:spPr/>
      <dgm:t>
        <a:bodyPr/>
        <a:lstStyle/>
        <a:p>
          <a:endParaRPr lang="en-GB"/>
        </a:p>
      </dgm:t>
    </dgm:pt>
    <dgm:pt modelId="{72A1CA49-D19A-4818-A3F3-9C9822D99208}">
      <dgm:prSet/>
      <dgm:spPr>
        <a:solidFill>
          <a:schemeClr val="tx1"/>
        </a:solidFill>
      </dgm:spPr>
      <dgm:t>
        <a:bodyPr/>
        <a:lstStyle/>
        <a:p>
          <a:r>
            <a:rPr lang="en-GB"/>
            <a:t>Maintaince</a:t>
          </a:r>
        </a:p>
      </dgm:t>
    </dgm:pt>
    <dgm:pt modelId="{1DB9532A-E9D8-448A-AA53-8C58F75ED39B}" type="parTrans" cxnId="{443A9894-AB7D-47B9-9B48-B010D160A878}">
      <dgm:prSet/>
      <dgm:spPr/>
      <dgm:t>
        <a:bodyPr/>
        <a:lstStyle/>
        <a:p>
          <a:endParaRPr lang="en-GB"/>
        </a:p>
      </dgm:t>
    </dgm:pt>
    <dgm:pt modelId="{DCAA4058-D873-4032-8BDD-848562969ACB}" type="sibTrans" cxnId="{443A9894-AB7D-47B9-9B48-B010D160A878}">
      <dgm:prSet/>
      <dgm:spPr/>
      <dgm:t>
        <a:bodyPr/>
        <a:lstStyle/>
        <a:p>
          <a:endParaRPr lang="en-GB"/>
        </a:p>
      </dgm:t>
    </dgm:pt>
    <dgm:pt modelId="{210C417E-07B8-490E-9A7C-350DE41A2F2F}" type="pres">
      <dgm:prSet presAssocID="{0D746017-5271-4A55-A0C7-ADAD6989AC54}" presName="rootnode" presStyleCnt="0">
        <dgm:presLayoutVars>
          <dgm:chMax/>
          <dgm:chPref/>
          <dgm:dir/>
          <dgm:animLvl val="lvl"/>
        </dgm:presLayoutVars>
      </dgm:prSet>
      <dgm:spPr/>
    </dgm:pt>
    <dgm:pt modelId="{3057024F-5648-44F5-95DA-C507764E49FD}" type="pres">
      <dgm:prSet presAssocID="{7C6BACF3-622F-433D-85B0-B3A7ACA88EF5}" presName="composite" presStyleCnt="0"/>
      <dgm:spPr/>
    </dgm:pt>
    <dgm:pt modelId="{913FD6B3-3DC9-4683-B24E-2E83648E0A41}" type="pres">
      <dgm:prSet presAssocID="{7C6BACF3-622F-433D-85B0-B3A7ACA88EF5}" presName="bentUpArrow1" presStyleLbl="alignImgPlace1" presStyleIdx="0" presStyleCnt="4"/>
      <dgm:spPr>
        <a:solidFill>
          <a:schemeClr val="accent5"/>
        </a:solidFill>
      </dgm:spPr>
    </dgm:pt>
    <dgm:pt modelId="{91FA6360-036F-4BA4-966A-7D9FF75D3E60}" type="pres">
      <dgm:prSet presAssocID="{7C6BACF3-622F-433D-85B0-B3A7ACA88EF5}" presName="ParentText" presStyleLbl="node1" presStyleIdx="0" presStyleCnt="5">
        <dgm:presLayoutVars>
          <dgm:chMax val="1"/>
          <dgm:chPref val="1"/>
          <dgm:bulletEnabled val="1"/>
        </dgm:presLayoutVars>
      </dgm:prSet>
      <dgm:spPr/>
    </dgm:pt>
    <dgm:pt modelId="{4E9ADB54-5C3B-442A-8480-0C8AC3276CDC}" type="pres">
      <dgm:prSet presAssocID="{7C6BACF3-622F-433D-85B0-B3A7ACA88EF5}" presName="ChildText" presStyleLbl="revTx" presStyleIdx="0" presStyleCnt="4">
        <dgm:presLayoutVars>
          <dgm:chMax val="0"/>
          <dgm:chPref val="0"/>
          <dgm:bulletEnabled val="1"/>
        </dgm:presLayoutVars>
      </dgm:prSet>
      <dgm:spPr/>
    </dgm:pt>
    <dgm:pt modelId="{BCFEFE74-D910-4964-896E-C0EF5736C04C}" type="pres">
      <dgm:prSet presAssocID="{BD6C31E1-8BD7-4E63-975A-C5B936C82090}" presName="sibTrans" presStyleCnt="0"/>
      <dgm:spPr/>
    </dgm:pt>
    <dgm:pt modelId="{FD8D4F36-2C8E-4E6A-9B9D-440A2797E335}" type="pres">
      <dgm:prSet presAssocID="{02E760D0-3A2A-43D3-8AEE-9B2FC75F7DC3}" presName="composite" presStyleCnt="0"/>
      <dgm:spPr/>
    </dgm:pt>
    <dgm:pt modelId="{B12BE56D-CA84-487E-8C37-686737A0D168}" type="pres">
      <dgm:prSet presAssocID="{02E760D0-3A2A-43D3-8AEE-9B2FC75F7DC3}" presName="bentUpArrow1" presStyleLbl="alignImgPlace1" presStyleIdx="1" presStyleCnt="4"/>
      <dgm:spPr>
        <a:solidFill>
          <a:schemeClr val="accent5"/>
        </a:solidFill>
      </dgm:spPr>
    </dgm:pt>
    <dgm:pt modelId="{5221900F-6D9A-4390-A3AB-D3C109BE1E54}" type="pres">
      <dgm:prSet presAssocID="{02E760D0-3A2A-43D3-8AEE-9B2FC75F7DC3}" presName="ParentText" presStyleLbl="node1" presStyleIdx="1" presStyleCnt="5">
        <dgm:presLayoutVars>
          <dgm:chMax val="1"/>
          <dgm:chPref val="1"/>
          <dgm:bulletEnabled val="1"/>
        </dgm:presLayoutVars>
      </dgm:prSet>
      <dgm:spPr/>
    </dgm:pt>
    <dgm:pt modelId="{D4188A48-3B46-447B-B339-9A4163396B02}" type="pres">
      <dgm:prSet presAssocID="{02E760D0-3A2A-43D3-8AEE-9B2FC75F7DC3}" presName="ChildText" presStyleLbl="revTx" presStyleIdx="1" presStyleCnt="4">
        <dgm:presLayoutVars>
          <dgm:chMax val="0"/>
          <dgm:chPref val="0"/>
          <dgm:bulletEnabled val="1"/>
        </dgm:presLayoutVars>
      </dgm:prSet>
      <dgm:spPr/>
    </dgm:pt>
    <dgm:pt modelId="{84CE2750-1EA9-4A80-8837-961C7AE1EE50}" type="pres">
      <dgm:prSet presAssocID="{82B5D643-24C1-4BF6-9F2D-BBFF08804325}" presName="sibTrans" presStyleCnt="0"/>
      <dgm:spPr/>
    </dgm:pt>
    <dgm:pt modelId="{56FFA025-5F10-4580-85DF-DDAB4AC501F0}" type="pres">
      <dgm:prSet presAssocID="{5FB87BBD-CCDE-4D7B-BD2D-8305600F8F9A}" presName="composite" presStyleCnt="0"/>
      <dgm:spPr/>
    </dgm:pt>
    <dgm:pt modelId="{D180B7D5-FA2B-488A-AEB0-97FE09C8B246}" type="pres">
      <dgm:prSet presAssocID="{5FB87BBD-CCDE-4D7B-BD2D-8305600F8F9A}" presName="bentUpArrow1" presStyleLbl="alignImgPlace1" presStyleIdx="2" presStyleCnt="4"/>
      <dgm:spPr>
        <a:solidFill>
          <a:schemeClr val="accent5"/>
        </a:solidFill>
      </dgm:spPr>
    </dgm:pt>
    <dgm:pt modelId="{449165D5-0F58-411D-AD48-683178C4A62F}" type="pres">
      <dgm:prSet presAssocID="{5FB87BBD-CCDE-4D7B-BD2D-8305600F8F9A}" presName="ParentText" presStyleLbl="node1" presStyleIdx="2" presStyleCnt="5">
        <dgm:presLayoutVars>
          <dgm:chMax val="1"/>
          <dgm:chPref val="1"/>
          <dgm:bulletEnabled val="1"/>
        </dgm:presLayoutVars>
      </dgm:prSet>
      <dgm:spPr/>
    </dgm:pt>
    <dgm:pt modelId="{609279A7-3548-46CC-91A2-A64DFFA2C6E6}" type="pres">
      <dgm:prSet presAssocID="{5FB87BBD-CCDE-4D7B-BD2D-8305600F8F9A}" presName="ChildText" presStyleLbl="revTx" presStyleIdx="2" presStyleCnt="4">
        <dgm:presLayoutVars>
          <dgm:chMax val="0"/>
          <dgm:chPref val="0"/>
          <dgm:bulletEnabled val="1"/>
        </dgm:presLayoutVars>
      </dgm:prSet>
      <dgm:spPr/>
    </dgm:pt>
    <dgm:pt modelId="{408493E8-4281-43E5-8213-83F19EF5437B}" type="pres">
      <dgm:prSet presAssocID="{D67F34E5-6E6A-41F9-A248-BA5F82E5A2F1}" presName="sibTrans" presStyleCnt="0"/>
      <dgm:spPr/>
    </dgm:pt>
    <dgm:pt modelId="{D3B36C08-91E6-4860-9A68-EAF709620A8A}" type="pres">
      <dgm:prSet presAssocID="{04B97A5B-8A94-4CB4-BF6F-A22E2929F2B5}" presName="composite" presStyleCnt="0"/>
      <dgm:spPr/>
    </dgm:pt>
    <dgm:pt modelId="{D7A6A07A-E26B-4CDE-84B7-E0A453F9A5A7}" type="pres">
      <dgm:prSet presAssocID="{04B97A5B-8A94-4CB4-BF6F-A22E2929F2B5}" presName="bentUpArrow1" presStyleLbl="alignImgPlace1" presStyleIdx="3" presStyleCnt="4"/>
      <dgm:spPr>
        <a:solidFill>
          <a:schemeClr val="accent5"/>
        </a:solidFill>
      </dgm:spPr>
    </dgm:pt>
    <dgm:pt modelId="{EF61F374-6768-4FAB-A5B2-2E3F4D15F8CE}" type="pres">
      <dgm:prSet presAssocID="{04B97A5B-8A94-4CB4-BF6F-A22E2929F2B5}" presName="ParentText" presStyleLbl="node1" presStyleIdx="3" presStyleCnt="5">
        <dgm:presLayoutVars>
          <dgm:chMax val="1"/>
          <dgm:chPref val="1"/>
          <dgm:bulletEnabled val="1"/>
        </dgm:presLayoutVars>
      </dgm:prSet>
      <dgm:spPr/>
    </dgm:pt>
    <dgm:pt modelId="{FF68F4CA-C1D1-4A12-81EF-79FE1BD14D5C}" type="pres">
      <dgm:prSet presAssocID="{04B97A5B-8A94-4CB4-BF6F-A22E2929F2B5}" presName="ChildText" presStyleLbl="revTx" presStyleIdx="3" presStyleCnt="4">
        <dgm:presLayoutVars>
          <dgm:chMax val="0"/>
          <dgm:chPref val="0"/>
          <dgm:bulletEnabled val="1"/>
        </dgm:presLayoutVars>
      </dgm:prSet>
      <dgm:spPr/>
    </dgm:pt>
    <dgm:pt modelId="{7BF83B23-A6EC-4177-B6AF-755FA8BA2626}" type="pres">
      <dgm:prSet presAssocID="{E490750F-94B6-4F4C-AE46-B1D874703184}" presName="sibTrans" presStyleCnt="0"/>
      <dgm:spPr/>
    </dgm:pt>
    <dgm:pt modelId="{6C481E50-5339-4C75-A81E-435A0A1732EE}" type="pres">
      <dgm:prSet presAssocID="{72A1CA49-D19A-4818-A3F3-9C9822D99208}" presName="composite" presStyleCnt="0"/>
      <dgm:spPr/>
    </dgm:pt>
    <dgm:pt modelId="{34544D58-290C-4FB1-9BD2-B01D3FEB081A}" type="pres">
      <dgm:prSet presAssocID="{72A1CA49-D19A-4818-A3F3-9C9822D99208}" presName="ParentText" presStyleLbl="node1" presStyleIdx="4" presStyleCnt="5">
        <dgm:presLayoutVars>
          <dgm:chMax val="1"/>
          <dgm:chPref val="1"/>
          <dgm:bulletEnabled val="1"/>
        </dgm:presLayoutVars>
      </dgm:prSet>
      <dgm:spPr/>
    </dgm:pt>
  </dgm:ptLst>
  <dgm:cxnLst>
    <dgm:cxn modelId="{50DF6F21-D075-4F67-8694-AC6DE7ECA39D}" srcId="{0D746017-5271-4A55-A0C7-ADAD6989AC54}" destId="{5FB87BBD-CCDE-4D7B-BD2D-8305600F8F9A}" srcOrd="2" destOrd="0" parTransId="{AB04295B-D04A-44B4-B335-056CA0261FAF}" sibTransId="{D67F34E5-6E6A-41F9-A248-BA5F82E5A2F1}"/>
    <dgm:cxn modelId="{45F52D66-26BF-4225-8682-CC6A9DA2494D}" type="presOf" srcId="{72A1CA49-D19A-4818-A3F3-9C9822D99208}" destId="{34544D58-290C-4FB1-9BD2-B01D3FEB081A}" srcOrd="0" destOrd="0" presId="urn:microsoft.com/office/officeart/2005/8/layout/StepDownProcess"/>
    <dgm:cxn modelId="{51E9E86F-583A-40A0-931C-9972B9C257AD}" type="presOf" srcId="{02E760D0-3A2A-43D3-8AEE-9B2FC75F7DC3}" destId="{5221900F-6D9A-4390-A3AB-D3C109BE1E54}" srcOrd="0" destOrd="0" presId="urn:microsoft.com/office/officeart/2005/8/layout/StepDownProcess"/>
    <dgm:cxn modelId="{37BD7E53-0121-4C19-9414-DCD209078CB4}" srcId="{0D746017-5271-4A55-A0C7-ADAD6989AC54}" destId="{7C6BACF3-622F-433D-85B0-B3A7ACA88EF5}" srcOrd="0" destOrd="0" parTransId="{CE00E377-2D3B-4158-9549-1610EC3F4B29}" sibTransId="{BD6C31E1-8BD7-4E63-975A-C5B936C82090}"/>
    <dgm:cxn modelId="{A6F31755-1A13-48D6-8E67-7F6970BC34EB}" srcId="{0D746017-5271-4A55-A0C7-ADAD6989AC54}" destId="{02E760D0-3A2A-43D3-8AEE-9B2FC75F7DC3}" srcOrd="1" destOrd="0" parTransId="{3CC0605A-698C-48F4-92A3-AA452B80CA9B}" sibTransId="{82B5D643-24C1-4BF6-9F2D-BBFF08804325}"/>
    <dgm:cxn modelId="{443A9894-AB7D-47B9-9B48-B010D160A878}" srcId="{0D746017-5271-4A55-A0C7-ADAD6989AC54}" destId="{72A1CA49-D19A-4818-A3F3-9C9822D99208}" srcOrd="4" destOrd="0" parTransId="{1DB9532A-E9D8-448A-AA53-8C58F75ED39B}" sibTransId="{DCAA4058-D873-4032-8BDD-848562969ACB}"/>
    <dgm:cxn modelId="{C20CF1B1-BB32-4B99-9DC0-2D35CCBD91D3}" type="presOf" srcId="{5FB87BBD-CCDE-4D7B-BD2D-8305600F8F9A}" destId="{449165D5-0F58-411D-AD48-683178C4A62F}" srcOrd="0" destOrd="0" presId="urn:microsoft.com/office/officeart/2005/8/layout/StepDownProcess"/>
    <dgm:cxn modelId="{F8A7FBB2-998F-48EA-8581-84672B2961F5}" type="presOf" srcId="{7C6BACF3-622F-433D-85B0-B3A7ACA88EF5}" destId="{91FA6360-036F-4BA4-966A-7D9FF75D3E60}" srcOrd="0" destOrd="0" presId="urn:microsoft.com/office/officeart/2005/8/layout/StepDownProcess"/>
    <dgm:cxn modelId="{CB0A92BD-E612-43B1-9FF6-8276DF993690}" type="presOf" srcId="{04B97A5B-8A94-4CB4-BF6F-A22E2929F2B5}" destId="{EF61F374-6768-4FAB-A5B2-2E3F4D15F8CE}" srcOrd="0" destOrd="0" presId="urn:microsoft.com/office/officeart/2005/8/layout/StepDownProcess"/>
    <dgm:cxn modelId="{F4703ECA-2984-443B-B23D-97F855162627}" srcId="{0D746017-5271-4A55-A0C7-ADAD6989AC54}" destId="{04B97A5B-8A94-4CB4-BF6F-A22E2929F2B5}" srcOrd="3" destOrd="0" parTransId="{B84E38CC-FC51-455D-8805-942ED38CEAED}" sibTransId="{E490750F-94B6-4F4C-AE46-B1D874703184}"/>
    <dgm:cxn modelId="{98541CE8-FE64-4649-BF3D-EB612FAC7005}" type="presOf" srcId="{0D746017-5271-4A55-A0C7-ADAD6989AC54}" destId="{210C417E-07B8-490E-9A7C-350DE41A2F2F}" srcOrd="0" destOrd="0" presId="urn:microsoft.com/office/officeart/2005/8/layout/StepDownProcess"/>
    <dgm:cxn modelId="{E07ED70F-2922-40EE-BBF4-542A4148258B}" type="presParOf" srcId="{210C417E-07B8-490E-9A7C-350DE41A2F2F}" destId="{3057024F-5648-44F5-95DA-C507764E49FD}" srcOrd="0" destOrd="0" presId="urn:microsoft.com/office/officeart/2005/8/layout/StepDownProcess"/>
    <dgm:cxn modelId="{E667F642-B41D-45B6-BA64-92071F6731C5}" type="presParOf" srcId="{3057024F-5648-44F5-95DA-C507764E49FD}" destId="{913FD6B3-3DC9-4683-B24E-2E83648E0A41}" srcOrd="0" destOrd="0" presId="urn:microsoft.com/office/officeart/2005/8/layout/StepDownProcess"/>
    <dgm:cxn modelId="{05CE4D8F-5290-4DBE-A779-EDDC0FA187E1}" type="presParOf" srcId="{3057024F-5648-44F5-95DA-C507764E49FD}" destId="{91FA6360-036F-4BA4-966A-7D9FF75D3E60}" srcOrd="1" destOrd="0" presId="urn:microsoft.com/office/officeart/2005/8/layout/StepDownProcess"/>
    <dgm:cxn modelId="{A22BBF5A-71A3-403A-B92F-A0FD4E4349B5}" type="presParOf" srcId="{3057024F-5648-44F5-95DA-C507764E49FD}" destId="{4E9ADB54-5C3B-442A-8480-0C8AC3276CDC}" srcOrd="2" destOrd="0" presId="urn:microsoft.com/office/officeart/2005/8/layout/StepDownProcess"/>
    <dgm:cxn modelId="{9C04AE0A-28AC-4935-BBBF-8C8F28FE4A94}" type="presParOf" srcId="{210C417E-07B8-490E-9A7C-350DE41A2F2F}" destId="{BCFEFE74-D910-4964-896E-C0EF5736C04C}" srcOrd="1" destOrd="0" presId="urn:microsoft.com/office/officeart/2005/8/layout/StepDownProcess"/>
    <dgm:cxn modelId="{B52DC153-F8BA-4145-9113-774E60C8CAE2}" type="presParOf" srcId="{210C417E-07B8-490E-9A7C-350DE41A2F2F}" destId="{FD8D4F36-2C8E-4E6A-9B9D-440A2797E335}" srcOrd="2" destOrd="0" presId="urn:microsoft.com/office/officeart/2005/8/layout/StepDownProcess"/>
    <dgm:cxn modelId="{6C8448E2-D9C5-40F6-8296-42F55CCCFFE9}" type="presParOf" srcId="{FD8D4F36-2C8E-4E6A-9B9D-440A2797E335}" destId="{B12BE56D-CA84-487E-8C37-686737A0D168}" srcOrd="0" destOrd="0" presId="urn:microsoft.com/office/officeart/2005/8/layout/StepDownProcess"/>
    <dgm:cxn modelId="{9818E618-C467-46B5-9493-0FDB26A006D4}" type="presParOf" srcId="{FD8D4F36-2C8E-4E6A-9B9D-440A2797E335}" destId="{5221900F-6D9A-4390-A3AB-D3C109BE1E54}" srcOrd="1" destOrd="0" presId="urn:microsoft.com/office/officeart/2005/8/layout/StepDownProcess"/>
    <dgm:cxn modelId="{13CD9850-6644-4786-AB24-168B38B4FE18}" type="presParOf" srcId="{FD8D4F36-2C8E-4E6A-9B9D-440A2797E335}" destId="{D4188A48-3B46-447B-B339-9A4163396B02}" srcOrd="2" destOrd="0" presId="urn:microsoft.com/office/officeart/2005/8/layout/StepDownProcess"/>
    <dgm:cxn modelId="{1286335E-9944-4303-A1F7-C9F6A3DA35D5}" type="presParOf" srcId="{210C417E-07B8-490E-9A7C-350DE41A2F2F}" destId="{84CE2750-1EA9-4A80-8837-961C7AE1EE50}" srcOrd="3" destOrd="0" presId="urn:microsoft.com/office/officeart/2005/8/layout/StepDownProcess"/>
    <dgm:cxn modelId="{555B59DD-211C-4B53-8D5D-265927000557}" type="presParOf" srcId="{210C417E-07B8-490E-9A7C-350DE41A2F2F}" destId="{56FFA025-5F10-4580-85DF-DDAB4AC501F0}" srcOrd="4" destOrd="0" presId="urn:microsoft.com/office/officeart/2005/8/layout/StepDownProcess"/>
    <dgm:cxn modelId="{EA833518-719E-4D05-99B0-D876716AB82B}" type="presParOf" srcId="{56FFA025-5F10-4580-85DF-DDAB4AC501F0}" destId="{D180B7D5-FA2B-488A-AEB0-97FE09C8B246}" srcOrd="0" destOrd="0" presId="urn:microsoft.com/office/officeart/2005/8/layout/StepDownProcess"/>
    <dgm:cxn modelId="{F1A241C0-13AC-476B-AE8F-3F5AA3C5E39A}" type="presParOf" srcId="{56FFA025-5F10-4580-85DF-DDAB4AC501F0}" destId="{449165D5-0F58-411D-AD48-683178C4A62F}" srcOrd="1" destOrd="0" presId="urn:microsoft.com/office/officeart/2005/8/layout/StepDownProcess"/>
    <dgm:cxn modelId="{D27FAB97-118C-4DF8-9A62-81DA4C7ABBBE}" type="presParOf" srcId="{56FFA025-5F10-4580-85DF-DDAB4AC501F0}" destId="{609279A7-3548-46CC-91A2-A64DFFA2C6E6}" srcOrd="2" destOrd="0" presId="urn:microsoft.com/office/officeart/2005/8/layout/StepDownProcess"/>
    <dgm:cxn modelId="{51DD9E8F-56C0-4645-AD93-F3BA6F2320C7}" type="presParOf" srcId="{210C417E-07B8-490E-9A7C-350DE41A2F2F}" destId="{408493E8-4281-43E5-8213-83F19EF5437B}" srcOrd="5" destOrd="0" presId="urn:microsoft.com/office/officeart/2005/8/layout/StepDownProcess"/>
    <dgm:cxn modelId="{659E2591-C499-4937-BB94-E1F4429CA02D}" type="presParOf" srcId="{210C417E-07B8-490E-9A7C-350DE41A2F2F}" destId="{D3B36C08-91E6-4860-9A68-EAF709620A8A}" srcOrd="6" destOrd="0" presId="urn:microsoft.com/office/officeart/2005/8/layout/StepDownProcess"/>
    <dgm:cxn modelId="{79307B4E-F2C8-4813-B8DA-CFCD7F68DCC1}" type="presParOf" srcId="{D3B36C08-91E6-4860-9A68-EAF709620A8A}" destId="{D7A6A07A-E26B-4CDE-84B7-E0A453F9A5A7}" srcOrd="0" destOrd="0" presId="urn:microsoft.com/office/officeart/2005/8/layout/StepDownProcess"/>
    <dgm:cxn modelId="{340DA748-276C-4B97-A4E7-EA07851B7577}" type="presParOf" srcId="{D3B36C08-91E6-4860-9A68-EAF709620A8A}" destId="{EF61F374-6768-4FAB-A5B2-2E3F4D15F8CE}" srcOrd="1" destOrd="0" presId="urn:microsoft.com/office/officeart/2005/8/layout/StepDownProcess"/>
    <dgm:cxn modelId="{D9F7C9AD-8274-4B15-B0D3-902E16279E5E}" type="presParOf" srcId="{D3B36C08-91E6-4860-9A68-EAF709620A8A}" destId="{FF68F4CA-C1D1-4A12-81EF-79FE1BD14D5C}" srcOrd="2" destOrd="0" presId="urn:microsoft.com/office/officeart/2005/8/layout/StepDownProcess"/>
    <dgm:cxn modelId="{641D8BFF-A49A-41FB-9C7F-E7AE16D3B453}" type="presParOf" srcId="{210C417E-07B8-490E-9A7C-350DE41A2F2F}" destId="{7BF83B23-A6EC-4177-B6AF-755FA8BA2626}" srcOrd="7" destOrd="0" presId="urn:microsoft.com/office/officeart/2005/8/layout/StepDownProcess"/>
    <dgm:cxn modelId="{97CD2F0B-47EA-40C4-BF9A-BC1594AA7ECD}" type="presParOf" srcId="{210C417E-07B8-490E-9A7C-350DE41A2F2F}" destId="{6C481E50-5339-4C75-A81E-435A0A1732EE}" srcOrd="8" destOrd="0" presId="urn:microsoft.com/office/officeart/2005/8/layout/StepDownProcess"/>
    <dgm:cxn modelId="{104CAC4A-2C41-4732-A6A2-CA35656326DB}" type="presParOf" srcId="{6C481E50-5339-4C75-A81E-435A0A1732EE}" destId="{34544D58-290C-4FB1-9BD2-B01D3FEB081A}"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4490FEF-806D-409D-B924-BF864EAFADA3}" type="doc">
      <dgm:prSet loTypeId="urn:microsoft.com/office/officeart/2005/8/layout/orgChart1" loCatId="hierarchy" qsTypeId="urn:microsoft.com/office/officeart/2005/8/quickstyle/simple5" qsCatId="simple" csTypeId="urn:microsoft.com/office/officeart/2005/8/colors/colorful4" csCatId="colorful" phldr="1"/>
      <dgm:spPr/>
      <dgm:t>
        <a:bodyPr/>
        <a:lstStyle/>
        <a:p>
          <a:endParaRPr lang="en-US"/>
        </a:p>
      </dgm:t>
    </dgm:pt>
    <dgm:pt modelId="{16B405E7-4516-42D8-9644-CA5B40ABBA2E}">
      <dgm:prSet phldrT="[Text]" custT="1"/>
      <dgm:spPr>
        <a:solidFill>
          <a:schemeClr val="tx1"/>
        </a:solidFill>
      </dgm:spPr>
      <dgm:t>
        <a:bodyPr/>
        <a:lstStyle/>
        <a:p>
          <a:pPr algn="l"/>
          <a:r>
            <a:rPr lang="en-US" sz="950" baseline="0"/>
            <a:t>Futsal Management System </a:t>
          </a:r>
          <a:r>
            <a:rPr lang="en-US" sz="950" baseline="30000"/>
            <a:t> 100 days</a:t>
          </a:r>
          <a:endParaRPr lang="en-US" sz="950"/>
        </a:p>
      </dgm:t>
    </dgm:pt>
    <dgm:pt modelId="{BC2CF95B-2892-42BE-A799-018C89BCCB81}" type="parTrans" cxnId="{4A96C9D4-C452-47E5-B103-E0B6633B71BB}">
      <dgm:prSet/>
      <dgm:spPr/>
      <dgm:t>
        <a:bodyPr/>
        <a:lstStyle/>
        <a:p>
          <a:endParaRPr lang="en-US"/>
        </a:p>
      </dgm:t>
    </dgm:pt>
    <dgm:pt modelId="{095A7339-79C8-4097-BC5B-091CA055BCEB}" type="sibTrans" cxnId="{4A96C9D4-C452-47E5-B103-E0B6633B71BB}">
      <dgm:prSet/>
      <dgm:spPr/>
      <dgm:t>
        <a:bodyPr/>
        <a:lstStyle/>
        <a:p>
          <a:endParaRPr lang="en-US"/>
        </a:p>
      </dgm:t>
    </dgm:pt>
    <dgm:pt modelId="{0F1EECB4-B0C5-4F1C-B0F5-AAFB86FAB61B}">
      <dgm:prSet phldrT="[Text]" custT="1"/>
      <dgm:spPr/>
      <dgm:t>
        <a:bodyPr/>
        <a:lstStyle/>
        <a:p>
          <a:pPr algn="l"/>
          <a:r>
            <a:rPr lang="en-US" sz="950"/>
            <a:t>Project Proposal</a:t>
          </a:r>
          <a:r>
            <a:rPr lang="en-US" sz="950" b="1" baseline="30000"/>
            <a:t>10 days</a:t>
          </a:r>
          <a:endParaRPr lang="en-US" sz="950" b="1"/>
        </a:p>
      </dgm:t>
    </dgm:pt>
    <dgm:pt modelId="{FE8CC486-2A38-46C6-B4D0-F32150434FF3}" type="parTrans" cxnId="{20B58963-17F0-446C-9314-BA5ABF29CAF7}">
      <dgm:prSet/>
      <dgm:spPr/>
      <dgm:t>
        <a:bodyPr/>
        <a:lstStyle/>
        <a:p>
          <a:pPr algn="l"/>
          <a:endParaRPr lang="en-US" sz="950"/>
        </a:p>
      </dgm:t>
    </dgm:pt>
    <dgm:pt modelId="{1CBCABE1-3B02-4F3D-A9B9-1718A55C0380}" type="sibTrans" cxnId="{20B58963-17F0-446C-9314-BA5ABF29CAF7}">
      <dgm:prSet/>
      <dgm:spPr/>
      <dgm:t>
        <a:bodyPr/>
        <a:lstStyle/>
        <a:p>
          <a:endParaRPr lang="en-US"/>
        </a:p>
      </dgm:t>
    </dgm:pt>
    <dgm:pt modelId="{96F9AB46-8031-4A4C-98C8-8374D4CCD21F}">
      <dgm:prSet phldrT="[Text]" custT="1"/>
      <dgm:spPr/>
      <dgm:t>
        <a:bodyPr/>
        <a:lstStyle/>
        <a:p>
          <a:pPr algn="l"/>
          <a:r>
            <a:rPr lang="en-US" sz="950"/>
            <a:t>Analysis</a:t>
          </a:r>
          <a:r>
            <a:rPr lang="en-US" sz="950" baseline="30000"/>
            <a:t>24 days</a:t>
          </a:r>
          <a:endParaRPr lang="en-US" sz="950"/>
        </a:p>
      </dgm:t>
    </dgm:pt>
    <dgm:pt modelId="{0CE76082-5313-453E-AA38-CAE5E3EC0636}" type="parTrans" cxnId="{365A5660-8B24-46F5-8721-CF10D30371C2}">
      <dgm:prSet/>
      <dgm:spPr/>
      <dgm:t>
        <a:bodyPr/>
        <a:lstStyle/>
        <a:p>
          <a:pPr algn="l"/>
          <a:endParaRPr lang="en-US" sz="950"/>
        </a:p>
      </dgm:t>
    </dgm:pt>
    <dgm:pt modelId="{96CCE768-E9F9-4257-A2DE-6C3ED14CA836}" type="sibTrans" cxnId="{365A5660-8B24-46F5-8721-CF10D30371C2}">
      <dgm:prSet/>
      <dgm:spPr/>
      <dgm:t>
        <a:bodyPr/>
        <a:lstStyle/>
        <a:p>
          <a:endParaRPr lang="en-US"/>
        </a:p>
      </dgm:t>
    </dgm:pt>
    <dgm:pt modelId="{91A743BA-23CF-434E-B1DD-7E12F0FE7AD8}">
      <dgm:prSet phldrT="[Text]" custT="1"/>
      <dgm:spPr/>
      <dgm:t>
        <a:bodyPr/>
        <a:lstStyle/>
        <a:p>
          <a:pPr algn="l"/>
          <a:r>
            <a:rPr lang="en-US" sz="950"/>
            <a:t>Design</a:t>
          </a:r>
          <a:r>
            <a:rPr lang="en-US" sz="950" baseline="30000"/>
            <a:t>30 days</a:t>
          </a:r>
          <a:endParaRPr lang="en-US" sz="950"/>
        </a:p>
      </dgm:t>
    </dgm:pt>
    <dgm:pt modelId="{15F90D52-D51F-40FA-8138-ABB36DAFD773}" type="parTrans" cxnId="{7E8CFFEF-FBD7-4052-BBF2-274FD51FA089}">
      <dgm:prSet/>
      <dgm:spPr/>
      <dgm:t>
        <a:bodyPr/>
        <a:lstStyle/>
        <a:p>
          <a:pPr algn="l"/>
          <a:endParaRPr lang="en-US" sz="950"/>
        </a:p>
      </dgm:t>
    </dgm:pt>
    <dgm:pt modelId="{34420E62-588E-4091-82D6-14F3D13ECA4D}" type="sibTrans" cxnId="{7E8CFFEF-FBD7-4052-BBF2-274FD51FA089}">
      <dgm:prSet/>
      <dgm:spPr/>
      <dgm:t>
        <a:bodyPr/>
        <a:lstStyle/>
        <a:p>
          <a:endParaRPr lang="en-US"/>
        </a:p>
      </dgm:t>
    </dgm:pt>
    <dgm:pt modelId="{4ECB0DEF-AA96-44EA-9E0E-597575DB7625}">
      <dgm:prSet custT="1"/>
      <dgm:spPr/>
      <dgm:t>
        <a:bodyPr/>
        <a:lstStyle/>
        <a:p>
          <a:pPr algn="l"/>
          <a:r>
            <a:rPr lang="en-US" sz="950"/>
            <a:t>Structural Model</a:t>
          </a:r>
          <a:r>
            <a:rPr lang="en-US" sz="950" baseline="30000"/>
            <a:t>10days</a:t>
          </a:r>
          <a:endParaRPr lang="en-US" sz="950"/>
        </a:p>
      </dgm:t>
    </dgm:pt>
    <dgm:pt modelId="{D863B8B0-8BC7-4A21-A365-A0D6E40CBD1E}" type="parTrans" cxnId="{CDA2C273-70C5-4979-9A1F-6BB4598060E2}">
      <dgm:prSet/>
      <dgm:spPr/>
      <dgm:t>
        <a:bodyPr/>
        <a:lstStyle/>
        <a:p>
          <a:pPr algn="l"/>
          <a:endParaRPr lang="en-US" sz="950"/>
        </a:p>
      </dgm:t>
    </dgm:pt>
    <dgm:pt modelId="{87ABDA54-DE2D-44ED-8A29-D579C027CEDC}" type="sibTrans" cxnId="{CDA2C273-70C5-4979-9A1F-6BB4598060E2}">
      <dgm:prSet/>
      <dgm:spPr/>
      <dgm:t>
        <a:bodyPr/>
        <a:lstStyle/>
        <a:p>
          <a:endParaRPr lang="en-US"/>
        </a:p>
      </dgm:t>
    </dgm:pt>
    <dgm:pt modelId="{405EF236-98C3-49BC-90CE-D6E0E95149C2}">
      <dgm:prSet custT="1"/>
      <dgm:spPr/>
      <dgm:t>
        <a:bodyPr/>
        <a:lstStyle/>
        <a:p>
          <a:pPr algn="l"/>
          <a:r>
            <a:rPr lang="en-US" sz="950"/>
            <a:t>Testing</a:t>
          </a:r>
          <a:r>
            <a:rPr lang="en-US" sz="950" baseline="30000"/>
            <a:t>7 days</a:t>
          </a:r>
          <a:endParaRPr lang="en-US" sz="950"/>
        </a:p>
      </dgm:t>
    </dgm:pt>
    <dgm:pt modelId="{14D323A5-6000-4893-BBF3-CF3102FFD062}" type="parTrans" cxnId="{C70DBDD4-FA37-4473-A4B1-D92C123FB6C1}">
      <dgm:prSet/>
      <dgm:spPr/>
      <dgm:t>
        <a:bodyPr/>
        <a:lstStyle/>
        <a:p>
          <a:pPr algn="l"/>
          <a:endParaRPr lang="en-US" sz="950"/>
        </a:p>
      </dgm:t>
    </dgm:pt>
    <dgm:pt modelId="{EEB461C7-AADD-4B06-9358-F5758437501C}" type="sibTrans" cxnId="{C70DBDD4-FA37-4473-A4B1-D92C123FB6C1}">
      <dgm:prSet/>
      <dgm:spPr/>
      <dgm:t>
        <a:bodyPr/>
        <a:lstStyle/>
        <a:p>
          <a:endParaRPr lang="en-US"/>
        </a:p>
      </dgm:t>
    </dgm:pt>
    <dgm:pt modelId="{7E52F622-B1ED-4BE0-98D8-F568CE481B21}">
      <dgm:prSet custT="1"/>
      <dgm:spPr/>
      <dgm:t>
        <a:bodyPr/>
        <a:lstStyle/>
        <a:p>
          <a:pPr algn="l"/>
          <a:r>
            <a:rPr lang="en-US" sz="950"/>
            <a:t>Documentation</a:t>
          </a:r>
          <a:r>
            <a:rPr lang="en-US" sz="950" baseline="30000"/>
            <a:t>7 days</a:t>
          </a:r>
          <a:endParaRPr lang="en-US" sz="950"/>
        </a:p>
      </dgm:t>
    </dgm:pt>
    <dgm:pt modelId="{7C1A13D0-E64E-4717-9B6A-E02BA727A2FF}" type="parTrans" cxnId="{8714CF84-C76D-4C15-9D5B-1CD398C96B02}">
      <dgm:prSet/>
      <dgm:spPr/>
      <dgm:t>
        <a:bodyPr/>
        <a:lstStyle/>
        <a:p>
          <a:pPr algn="l"/>
          <a:endParaRPr lang="en-US" sz="950"/>
        </a:p>
      </dgm:t>
    </dgm:pt>
    <dgm:pt modelId="{F69E3837-51E8-41EC-96FB-3397552B0AC8}" type="sibTrans" cxnId="{8714CF84-C76D-4C15-9D5B-1CD398C96B02}">
      <dgm:prSet/>
      <dgm:spPr/>
      <dgm:t>
        <a:bodyPr/>
        <a:lstStyle/>
        <a:p>
          <a:endParaRPr lang="en-US"/>
        </a:p>
      </dgm:t>
    </dgm:pt>
    <dgm:pt modelId="{9C22A0BD-4549-4811-852C-336D3A5ACEDE}">
      <dgm:prSet custT="1"/>
      <dgm:spPr/>
      <dgm:t>
        <a:bodyPr/>
        <a:lstStyle/>
        <a:p>
          <a:pPr algn="l"/>
          <a:r>
            <a:rPr lang="en-US" sz="950"/>
            <a:t>Behavioral Model </a:t>
          </a:r>
          <a:r>
            <a:rPr lang="en-US" sz="950" baseline="30000"/>
            <a:t>10 days</a:t>
          </a:r>
          <a:endParaRPr lang="en-US" sz="950"/>
        </a:p>
      </dgm:t>
    </dgm:pt>
    <dgm:pt modelId="{9DE7DAF9-7C2F-4900-B065-450551CBEB43}" type="parTrans" cxnId="{CEEBEB31-C4B0-49FA-9F08-AFF64F00D1DF}">
      <dgm:prSet/>
      <dgm:spPr/>
      <dgm:t>
        <a:bodyPr/>
        <a:lstStyle/>
        <a:p>
          <a:pPr algn="l"/>
          <a:endParaRPr lang="en-US" sz="950"/>
        </a:p>
      </dgm:t>
    </dgm:pt>
    <dgm:pt modelId="{D5D0F05A-BB2A-45F3-B8E6-01FC3C4EC72B}" type="sibTrans" cxnId="{CEEBEB31-C4B0-49FA-9F08-AFF64F00D1DF}">
      <dgm:prSet/>
      <dgm:spPr/>
      <dgm:t>
        <a:bodyPr/>
        <a:lstStyle/>
        <a:p>
          <a:endParaRPr lang="en-US"/>
        </a:p>
      </dgm:t>
    </dgm:pt>
    <dgm:pt modelId="{C5199236-E5FC-4AEE-8B46-5F4E712B77F0}">
      <dgm:prSet custT="1"/>
      <dgm:spPr/>
      <dgm:t>
        <a:bodyPr/>
        <a:lstStyle/>
        <a:p>
          <a:pPr algn="l"/>
          <a:r>
            <a:rPr lang="en-US" sz="950"/>
            <a:t>UI Design </a:t>
          </a:r>
          <a:r>
            <a:rPr lang="en-US" sz="950" baseline="30000"/>
            <a:t>6days</a:t>
          </a:r>
          <a:endParaRPr lang="en-US" sz="950"/>
        </a:p>
      </dgm:t>
    </dgm:pt>
    <dgm:pt modelId="{79C4A55B-F796-4435-93F3-8705913DFD09}" type="parTrans" cxnId="{4E0334B8-2319-4BCD-9172-B8C6ABE9B2D6}">
      <dgm:prSet/>
      <dgm:spPr/>
      <dgm:t>
        <a:bodyPr/>
        <a:lstStyle/>
        <a:p>
          <a:pPr algn="l"/>
          <a:endParaRPr lang="en-US" sz="950"/>
        </a:p>
      </dgm:t>
    </dgm:pt>
    <dgm:pt modelId="{E3C41E22-3700-451A-835E-EC76A2F67679}" type="sibTrans" cxnId="{4E0334B8-2319-4BCD-9172-B8C6ABE9B2D6}">
      <dgm:prSet/>
      <dgm:spPr/>
      <dgm:t>
        <a:bodyPr/>
        <a:lstStyle/>
        <a:p>
          <a:endParaRPr lang="en-US"/>
        </a:p>
      </dgm:t>
    </dgm:pt>
    <dgm:pt modelId="{472133F7-DB39-49E6-94BC-74E854F4E11F}">
      <dgm:prSet custT="1"/>
      <dgm:spPr/>
      <dgm:t>
        <a:bodyPr/>
        <a:lstStyle/>
        <a:p>
          <a:pPr algn="l"/>
          <a:r>
            <a:rPr lang="en-US" sz="950"/>
            <a:t>Information Gathering</a:t>
          </a:r>
          <a:r>
            <a:rPr lang="en-US" sz="950" baseline="30000"/>
            <a:t> 15days</a:t>
          </a:r>
          <a:endParaRPr lang="en-US" sz="950"/>
        </a:p>
      </dgm:t>
    </dgm:pt>
    <dgm:pt modelId="{988BE686-2020-4387-99EB-CCA15E42FEC7}" type="parTrans" cxnId="{82B0F9B7-02CE-4C1D-9774-9BC59C2366B0}">
      <dgm:prSet/>
      <dgm:spPr/>
      <dgm:t>
        <a:bodyPr/>
        <a:lstStyle/>
        <a:p>
          <a:pPr algn="l"/>
          <a:endParaRPr lang="en-US" sz="950"/>
        </a:p>
      </dgm:t>
    </dgm:pt>
    <dgm:pt modelId="{9877CC0D-FFF5-448D-91F5-8AA433A4802C}" type="sibTrans" cxnId="{82B0F9B7-02CE-4C1D-9774-9BC59C2366B0}">
      <dgm:prSet/>
      <dgm:spPr/>
      <dgm:t>
        <a:bodyPr/>
        <a:lstStyle/>
        <a:p>
          <a:endParaRPr lang="en-US"/>
        </a:p>
      </dgm:t>
    </dgm:pt>
    <dgm:pt modelId="{87E4E32A-6CA1-4DCF-BE93-066CC0BF7C47}">
      <dgm:prSet custT="1"/>
      <dgm:spPr/>
      <dgm:t>
        <a:bodyPr/>
        <a:lstStyle/>
        <a:p>
          <a:pPr algn="l"/>
          <a:r>
            <a:rPr lang="en-US" sz="950"/>
            <a:t>Use Case diagram</a:t>
          </a:r>
          <a:r>
            <a:rPr lang="en-US" sz="950" baseline="30000"/>
            <a:t>1 days</a:t>
          </a:r>
          <a:endParaRPr lang="en-US" sz="950"/>
        </a:p>
      </dgm:t>
    </dgm:pt>
    <dgm:pt modelId="{DA3AF23C-749C-44EF-9972-C3B70B829258}" type="parTrans" cxnId="{56195672-D5F2-4236-A76A-800BB6042F62}">
      <dgm:prSet/>
      <dgm:spPr/>
      <dgm:t>
        <a:bodyPr/>
        <a:lstStyle/>
        <a:p>
          <a:pPr algn="l"/>
          <a:endParaRPr lang="en-US" sz="950"/>
        </a:p>
      </dgm:t>
    </dgm:pt>
    <dgm:pt modelId="{0543D56E-476C-4CD6-B955-2210B2E0C583}" type="sibTrans" cxnId="{56195672-D5F2-4236-A76A-800BB6042F62}">
      <dgm:prSet/>
      <dgm:spPr/>
      <dgm:t>
        <a:bodyPr/>
        <a:lstStyle/>
        <a:p>
          <a:endParaRPr lang="en-US"/>
        </a:p>
      </dgm:t>
    </dgm:pt>
    <dgm:pt modelId="{7F660268-7EBE-40B6-ADEF-A78604906DD7}">
      <dgm:prSet custT="1"/>
      <dgm:spPr/>
      <dgm:t>
        <a:bodyPr/>
        <a:lstStyle/>
        <a:p>
          <a:pPr algn="l"/>
          <a:r>
            <a:rPr lang="en-US" sz="950"/>
            <a:t>Feasibility Study</a:t>
          </a:r>
          <a:r>
            <a:rPr lang="en-US" sz="950" baseline="30000"/>
            <a:t> 3days</a:t>
          </a:r>
          <a:endParaRPr lang="en-US" sz="950"/>
        </a:p>
      </dgm:t>
    </dgm:pt>
    <dgm:pt modelId="{B3EEEED1-1DCD-4166-B718-153F93057648}" type="parTrans" cxnId="{728DEE32-2B81-4040-9645-CC96CE6AF1D0}">
      <dgm:prSet/>
      <dgm:spPr/>
      <dgm:t>
        <a:bodyPr/>
        <a:lstStyle/>
        <a:p>
          <a:pPr algn="l"/>
          <a:endParaRPr lang="en-US" sz="950"/>
        </a:p>
      </dgm:t>
    </dgm:pt>
    <dgm:pt modelId="{8CF76602-AC27-4C21-BCC5-3DE42036AC47}" type="sibTrans" cxnId="{728DEE32-2B81-4040-9645-CC96CE6AF1D0}">
      <dgm:prSet/>
      <dgm:spPr/>
      <dgm:t>
        <a:bodyPr/>
        <a:lstStyle/>
        <a:p>
          <a:endParaRPr lang="en-US"/>
        </a:p>
      </dgm:t>
    </dgm:pt>
    <dgm:pt modelId="{9CB72A4A-4B04-4ADD-B7EE-207E65A4BF0B}">
      <dgm:prSet custT="1"/>
      <dgm:spPr/>
      <dgm:t>
        <a:bodyPr/>
        <a:lstStyle/>
        <a:p>
          <a:pPr algn="l"/>
          <a:r>
            <a:rPr lang="en-US" sz="950"/>
            <a:t>Class Diagram</a:t>
          </a:r>
          <a:r>
            <a:rPr lang="en-US" sz="950" baseline="30000"/>
            <a:t>5days</a:t>
          </a:r>
          <a:r>
            <a:rPr lang="en-US" sz="950"/>
            <a:t> </a:t>
          </a:r>
        </a:p>
      </dgm:t>
    </dgm:pt>
    <dgm:pt modelId="{4F661F50-5EE6-4E1A-85B6-AB68E40104A2}" type="parTrans" cxnId="{7B5F0F5C-7453-4CE7-B229-19232D73937B}">
      <dgm:prSet/>
      <dgm:spPr/>
      <dgm:t>
        <a:bodyPr/>
        <a:lstStyle/>
        <a:p>
          <a:pPr algn="l"/>
          <a:endParaRPr lang="en-US" sz="950"/>
        </a:p>
      </dgm:t>
    </dgm:pt>
    <dgm:pt modelId="{55976D95-4A36-43D7-B306-F250DAF4A720}" type="sibTrans" cxnId="{7B5F0F5C-7453-4CE7-B229-19232D73937B}">
      <dgm:prSet/>
      <dgm:spPr/>
      <dgm:t>
        <a:bodyPr/>
        <a:lstStyle/>
        <a:p>
          <a:endParaRPr lang="en-US"/>
        </a:p>
      </dgm:t>
    </dgm:pt>
    <dgm:pt modelId="{109AC140-5A9B-4FE1-836C-BD591F0802A9}">
      <dgm:prSet custT="1"/>
      <dgm:spPr/>
      <dgm:t>
        <a:bodyPr/>
        <a:lstStyle/>
        <a:p>
          <a:pPr algn="l"/>
          <a:r>
            <a:rPr lang="en-US" sz="950"/>
            <a:t>Introduction</a:t>
          </a:r>
          <a:r>
            <a:rPr lang="en-US" sz="950" baseline="30000"/>
            <a:t>2days</a:t>
          </a:r>
          <a:endParaRPr lang="en-US" sz="950"/>
        </a:p>
      </dgm:t>
    </dgm:pt>
    <dgm:pt modelId="{FB3CB155-161E-49BE-9163-E4B2378A2C5B}" type="parTrans" cxnId="{6509D412-799C-4776-817E-92CE3421AF85}">
      <dgm:prSet/>
      <dgm:spPr/>
      <dgm:t>
        <a:bodyPr/>
        <a:lstStyle/>
        <a:p>
          <a:pPr algn="l"/>
          <a:endParaRPr lang="en-US" sz="950"/>
        </a:p>
      </dgm:t>
    </dgm:pt>
    <dgm:pt modelId="{B3307248-F3F5-4777-AADE-3455D46AE9E9}" type="sibTrans" cxnId="{6509D412-799C-4776-817E-92CE3421AF85}">
      <dgm:prSet/>
      <dgm:spPr/>
      <dgm:t>
        <a:bodyPr/>
        <a:lstStyle/>
        <a:p>
          <a:endParaRPr lang="en-US"/>
        </a:p>
      </dgm:t>
    </dgm:pt>
    <dgm:pt modelId="{59661180-54A5-40AE-9CCA-2347A9C88C82}">
      <dgm:prSet custT="1"/>
      <dgm:spPr/>
      <dgm:t>
        <a:bodyPr/>
        <a:lstStyle/>
        <a:p>
          <a:pPr algn="l"/>
          <a:r>
            <a:rPr lang="en-US" sz="950"/>
            <a:t>Scope</a:t>
          </a:r>
          <a:r>
            <a:rPr lang="en-US" sz="950" baseline="30000"/>
            <a:t>1day</a:t>
          </a:r>
          <a:endParaRPr lang="en-US" sz="950"/>
        </a:p>
      </dgm:t>
    </dgm:pt>
    <dgm:pt modelId="{94A70FC8-3CFF-4DB9-A5F3-50FB7446E3F3}" type="parTrans" cxnId="{139466DA-37A9-46EF-A137-8678C54F6668}">
      <dgm:prSet/>
      <dgm:spPr/>
      <dgm:t>
        <a:bodyPr/>
        <a:lstStyle/>
        <a:p>
          <a:pPr algn="l"/>
          <a:endParaRPr lang="en-US" sz="950"/>
        </a:p>
      </dgm:t>
    </dgm:pt>
    <dgm:pt modelId="{20C0C3E8-3E04-4EC1-B5C6-992C655B520E}" type="sibTrans" cxnId="{139466DA-37A9-46EF-A137-8678C54F6668}">
      <dgm:prSet/>
      <dgm:spPr/>
      <dgm:t>
        <a:bodyPr/>
        <a:lstStyle/>
        <a:p>
          <a:endParaRPr lang="en-US"/>
        </a:p>
      </dgm:t>
    </dgm:pt>
    <dgm:pt modelId="{106BCD7E-53AF-4FB0-9379-2569C964ABF8}">
      <dgm:prSet custT="1"/>
      <dgm:spPr/>
      <dgm:t>
        <a:bodyPr/>
        <a:lstStyle/>
        <a:p>
          <a:pPr algn="l"/>
          <a:r>
            <a:rPr lang="en-US" sz="950"/>
            <a:t>Developement Methodology</a:t>
          </a:r>
          <a:r>
            <a:rPr lang="en-US" sz="950" baseline="30000"/>
            <a:t>1day</a:t>
          </a:r>
          <a:endParaRPr lang="en-US" sz="950"/>
        </a:p>
      </dgm:t>
    </dgm:pt>
    <dgm:pt modelId="{2FD56573-F86A-46EF-94BD-35A465F93632}" type="parTrans" cxnId="{292E81A7-3CEB-4D54-9D6A-278740AFD159}">
      <dgm:prSet/>
      <dgm:spPr/>
      <dgm:t>
        <a:bodyPr/>
        <a:lstStyle/>
        <a:p>
          <a:pPr algn="l"/>
          <a:endParaRPr lang="en-US" sz="950"/>
        </a:p>
      </dgm:t>
    </dgm:pt>
    <dgm:pt modelId="{F3B294CA-9427-4C84-A426-C44D23C6FE73}" type="sibTrans" cxnId="{292E81A7-3CEB-4D54-9D6A-278740AFD159}">
      <dgm:prSet/>
      <dgm:spPr/>
      <dgm:t>
        <a:bodyPr/>
        <a:lstStyle/>
        <a:p>
          <a:endParaRPr lang="en-US"/>
        </a:p>
      </dgm:t>
    </dgm:pt>
    <dgm:pt modelId="{179573A7-7AC7-4062-B73C-3A4C2A5A13E6}">
      <dgm:prSet custT="1"/>
      <dgm:spPr/>
      <dgm:t>
        <a:bodyPr/>
        <a:lstStyle/>
        <a:p>
          <a:pPr algn="l"/>
          <a:r>
            <a:rPr lang="en-US" sz="950"/>
            <a:t>White Box Testing </a:t>
          </a:r>
          <a:r>
            <a:rPr lang="en-US" sz="950" baseline="30000"/>
            <a:t>3days</a:t>
          </a:r>
          <a:endParaRPr lang="en-US" sz="950"/>
        </a:p>
      </dgm:t>
    </dgm:pt>
    <dgm:pt modelId="{CB0C5056-6130-4C8F-839A-AD5904839C1F}" type="parTrans" cxnId="{0BB99BDA-6B15-4286-BC8F-8B7788842D9F}">
      <dgm:prSet/>
      <dgm:spPr/>
      <dgm:t>
        <a:bodyPr/>
        <a:lstStyle/>
        <a:p>
          <a:pPr algn="l"/>
          <a:endParaRPr lang="en-US" sz="950"/>
        </a:p>
      </dgm:t>
    </dgm:pt>
    <dgm:pt modelId="{2885C2D5-1E7C-4212-A383-C09B3451E107}" type="sibTrans" cxnId="{0BB99BDA-6B15-4286-BC8F-8B7788842D9F}">
      <dgm:prSet/>
      <dgm:spPr/>
      <dgm:t>
        <a:bodyPr/>
        <a:lstStyle/>
        <a:p>
          <a:endParaRPr lang="en-US"/>
        </a:p>
      </dgm:t>
    </dgm:pt>
    <dgm:pt modelId="{BC7FCAF6-1411-434F-9123-2AC7ADEE8D87}">
      <dgm:prSet custT="1"/>
      <dgm:spPr/>
      <dgm:t>
        <a:bodyPr/>
        <a:lstStyle/>
        <a:p>
          <a:pPr algn="l"/>
          <a:r>
            <a:rPr lang="en-US" sz="950"/>
            <a:t>Black Box Testing </a:t>
          </a:r>
          <a:r>
            <a:rPr lang="en-US" sz="950" baseline="30000"/>
            <a:t>2days</a:t>
          </a:r>
        </a:p>
      </dgm:t>
    </dgm:pt>
    <dgm:pt modelId="{9BB10B43-EE87-4B5C-9235-FF2CB2DD7092}" type="parTrans" cxnId="{893FCE6E-C0D5-4C72-90FA-0806425DA285}">
      <dgm:prSet/>
      <dgm:spPr/>
      <dgm:t>
        <a:bodyPr/>
        <a:lstStyle/>
        <a:p>
          <a:pPr algn="l"/>
          <a:endParaRPr lang="en-US" sz="950"/>
        </a:p>
      </dgm:t>
    </dgm:pt>
    <dgm:pt modelId="{A02254C6-01BD-44E0-B57F-5B15D6268AD2}" type="sibTrans" cxnId="{893FCE6E-C0D5-4C72-90FA-0806425DA285}">
      <dgm:prSet/>
      <dgm:spPr/>
      <dgm:t>
        <a:bodyPr/>
        <a:lstStyle/>
        <a:p>
          <a:endParaRPr lang="en-US"/>
        </a:p>
      </dgm:t>
    </dgm:pt>
    <dgm:pt modelId="{F8DD3A2B-4844-469D-9668-ED44B3FFD26C}">
      <dgm:prSet custT="1"/>
      <dgm:spPr/>
      <dgm:t>
        <a:bodyPr/>
        <a:lstStyle/>
        <a:p>
          <a:pPr algn="l"/>
          <a:r>
            <a:rPr lang="en-US" sz="950"/>
            <a:t>User manaul </a:t>
          </a:r>
          <a:r>
            <a:rPr lang="en-US" sz="950" baseline="30000"/>
            <a:t>2days</a:t>
          </a:r>
          <a:endParaRPr lang="en-US" sz="950"/>
        </a:p>
      </dgm:t>
    </dgm:pt>
    <dgm:pt modelId="{7FD1BC58-39F0-4931-868C-4D6E4FE5CD25}" type="parTrans" cxnId="{94A66D5F-A1C5-4D3D-9366-46D8DC6DB14D}">
      <dgm:prSet/>
      <dgm:spPr/>
      <dgm:t>
        <a:bodyPr/>
        <a:lstStyle/>
        <a:p>
          <a:pPr algn="l"/>
          <a:endParaRPr lang="en-US" sz="950"/>
        </a:p>
      </dgm:t>
    </dgm:pt>
    <dgm:pt modelId="{376A9008-F45D-47DD-B4EE-E1842CF304C6}" type="sibTrans" cxnId="{94A66D5F-A1C5-4D3D-9366-46D8DC6DB14D}">
      <dgm:prSet/>
      <dgm:spPr/>
      <dgm:t>
        <a:bodyPr/>
        <a:lstStyle/>
        <a:p>
          <a:endParaRPr lang="en-US"/>
        </a:p>
      </dgm:t>
    </dgm:pt>
    <dgm:pt modelId="{33D7913A-3A50-4EA1-8D12-6C1F66CB6589}">
      <dgm:prSet custT="1"/>
      <dgm:spPr/>
      <dgm:t>
        <a:bodyPr/>
        <a:lstStyle/>
        <a:p>
          <a:pPr algn="l"/>
          <a:r>
            <a:rPr lang="en-US" sz="950"/>
            <a:t>Presentation </a:t>
          </a:r>
          <a:r>
            <a:rPr lang="en-US" sz="950" baseline="30000"/>
            <a:t>2days</a:t>
          </a:r>
          <a:endParaRPr lang="en-US" sz="950"/>
        </a:p>
      </dgm:t>
    </dgm:pt>
    <dgm:pt modelId="{DE25AC63-87C4-450C-A446-A797729C68DD}" type="parTrans" cxnId="{420B91A0-7C7C-4B61-AEA7-2B900B4CBB28}">
      <dgm:prSet/>
      <dgm:spPr/>
      <dgm:t>
        <a:bodyPr/>
        <a:lstStyle/>
        <a:p>
          <a:pPr algn="l"/>
          <a:endParaRPr lang="en-US" sz="950"/>
        </a:p>
      </dgm:t>
    </dgm:pt>
    <dgm:pt modelId="{0E076A6C-CA2A-4AA3-AF9A-FCAB32984E44}" type="sibTrans" cxnId="{420B91A0-7C7C-4B61-AEA7-2B900B4CBB28}">
      <dgm:prSet/>
      <dgm:spPr/>
      <dgm:t>
        <a:bodyPr/>
        <a:lstStyle/>
        <a:p>
          <a:endParaRPr lang="en-US"/>
        </a:p>
      </dgm:t>
    </dgm:pt>
    <dgm:pt modelId="{1148B1F6-EBBD-4859-ADBD-A00F9CEE632C}">
      <dgm:prSet custT="1"/>
      <dgm:spPr/>
      <dgm:t>
        <a:bodyPr/>
        <a:lstStyle/>
        <a:p>
          <a:pPr algn="l"/>
          <a:r>
            <a:rPr lang="en-US" sz="950"/>
            <a:t>Final report </a:t>
          </a:r>
          <a:r>
            <a:rPr lang="en-US" sz="950" baseline="30000"/>
            <a:t>3days</a:t>
          </a:r>
          <a:endParaRPr lang="en-US" sz="950"/>
        </a:p>
      </dgm:t>
    </dgm:pt>
    <dgm:pt modelId="{B7789F54-6B9E-46F0-B384-3F609DF3070C}" type="parTrans" cxnId="{0CE1FB95-AF28-45E6-AEB4-987A81FF948F}">
      <dgm:prSet/>
      <dgm:spPr/>
      <dgm:t>
        <a:bodyPr/>
        <a:lstStyle/>
        <a:p>
          <a:pPr algn="l"/>
          <a:endParaRPr lang="en-US" sz="950"/>
        </a:p>
      </dgm:t>
    </dgm:pt>
    <dgm:pt modelId="{8C394C97-331F-4DCF-B198-5DADCE204EC0}" type="sibTrans" cxnId="{0CE1FB95-AF28-45E6-AEB4-987A81FF948F}">
      <dgm:prSet/>
      <dgm:spPr/>
      <dgm:t>
        <a:bodyPr/>
        <a:lstStyle/>
        <a:p>
          <a:endParaRPr lang="en-US"/>
        </a:p>
      </dgm:t>
    </dgm:pt>
    <dgm:pt modelId="{F55FDBA0-7406-479D-A24C-AB0FFC02B223}">
      <dgm:prSet custT="1"/>
      <dgm:spPr/>
      <dgm:t>
        <a:bodyPr/>
        <a:lstStyle/>
        <a:p>
          <a:pPr algn="l"/>
          <a:r>
            <a:rPr lang="en-GB" sz="950"/>
            <a:t>Implementation</a:t>
          </a:r>
          <a:r>
            <a:rPr lang="en-GB" sz="950" baseline="30000"/>
            <a:t>22 days</a:t>
          </a:r>
          <a:endParaRPr lang="en-GB" sz="950"/>
        </a:p>
      </dgm:t>
    </dgm:pt>
    <dgm:pt modelId="{66EAAE8D-1F34-4635-A8CF-A44F1C1AA832}" type="parTrans" cxnId="{6BE81F5D-4834-46F1-9ED3-5E7F092576DC}">
      <dgm:prSet/>
      <dgm:spPr/>
      <dgm:t>
        <a:bodyPr/>
        <a:lstStyle/>
        <a:p>
          <a:pPr algn="l"/>
          <a:endParaRPr lang="en-GB" sz="950"/>
        </a:p>
      </dgm:t>
    </dgm:pt>
    <dgm:pt modelId="{57699903-8C21-4871-A674-DBDCCC4C5B03}" type="sibTrans" cxnId="{6BE81F5D-4834-46F1-9ED3-5E7F092576DC}">
      <dgm:prSet/>
      <dgm:spPr/>
      <dgm:t>
        <a:bodyPr/>
        <a:lstStyle/>
        <a:p>
          <a:endParaRPr lang="en-GB"/>
        </a:p>
      </dgm:t>
    </dgm:pt>
    <dgm:pt modelId="{C9285715-A15F-4223-BD82-170A5D7A12B4}">
      <dgm:prSet custT="1"/>
      <dgm:spPr/>
      <dgm:t>
        <a:bodyPr/>
        <a:lstStyle/>
        <a:p>
          <a:pPr algn="l"/>
          <a:r>
            <a:rPr lang="en-GB" sz="950"/>
            <a:t>Coding </a:t>
          </a:r>
          <a:r>
            <a:rPr lang="en-GB" sz="950" baseline="30000"/>
            <a:t>22days</a:t>
          </a:r>
        </a:p>
      </dgm:t>
    </dgm:pt>
    <dgm:pt modelId="{58C5B149-E8A0-4A0B-ACC4-DD2DF0C0A8B3}" type="parTrans" cxnId="{1117FAC3-E8AC-432B-9564-157B3E744010}">
      <dgm:prSet/>
      <dgm:spPr/>
      <dgm:t>
        <a:bodyPr/>
        <a:lstStyle/>
        <a:p>
          <a:pPr algn="l"/>
          <a:endParaRPr lang="en-GB" sz="950"/>
        </a:p>
      </dgm:t>
    </dgm:pt>
    <dgm:pt modelId="{3415B8D8-AF27-467C-AA24-672DBC4FE026}" type="sibTrans" cxnId="{1117FAC3-E8AC-432B-9564-157B3E744010}">
      <dgm:prSet/>
      <dgm:spPr/>
      <dgm:t>
        <a:bodyPr/>
        <a:lstStyle/>
        <a:p>
          <a:endParaRPr lang="en-GB"/>
        </a:p>
      </dgm:t>
    </dgm:pt>
    <dgm:pt modelId="{22DE39FA-9073-4817-A4E6-243A27893CAE}">
      <dgm:prSet custT="1"/>
      <dgm:spPr/>
      <dgm:t>
        <a:bodyPr/>
        <a:lstStyle/>
        <a:p>
          <a:pPr algn="l"/>
          <a:r>
            <a:rPr lang="en-GB" sz="950"/>
            <a:t>Project Plan</a:t>
          </a:r>
          <a:r>
            <a:rPr lang="en-GB" sz="950" baseline="30000"/>
            <a:t>3days</a:t>
          </a:r>
          <a:endParaRPr lang="en-GB" sz="950"/>
        </a:p>
      </dgm:t>
    </dgm:pt>
    <dgm:pt modelId="{CB856191-6983-4846-86DD-ACE0E9E21B33}" type="parTrans" cxnId="{36B21F75-2210-4B3A-ACBB-F86B674CEB94}">
      <dgm:prSet/>
      <dgm:spPr/>
      <dgm:t>
        <a:bodyPr/>
        <a:lstStyle/>
        <a:p>
          <a:pPr algn="l"/>
          <a:endParaRPr lang="en-GB" sz="950"/>
        </a:p>
      </dgm:t>
    </dgm:pt>
    <dgm:pt modelId="{1153EA87-8124-4564-913F-AA448D22DE62}" type="sibTrans" cxnId="{36B21F75-2210-4B3A-ACBB-F86B674CEB94}">
      <dgm:prSet/>
      <dgm:spPr/>
      <dgm:t>
        <a:bodyPr/>
        <a:lstStyle/>
        <a:p>
          <a:endParaRPr lang="en-GB"/>
        </a:p>
      </dgm:t>
    </dgm:pt>
    <dgm:pt modelId="{F2120EE0-A0A2-4A0F-BF8B-C1EFC5B3F446}">
      <dgm:prSet custT="1"/>
      <dgm:spPr/>
      <dgm:t>
        <a:bodyPr/>
        <a:lstStyle/>
        <a:p>
          <a:pPr algn="l"/>
          <a:r>
            <a:rPr lang="en-GB" sz="950"/>
            <a:t>Other Project Activities</a:t>
          </a:r>
          <a:r>
            <a:rPr lang="en-GB" sz="950" baseline="30000"/>
            <a:t>2days</a:t>
          </a:r>
          <a:endParaRPr lang="en-GB" sz="950"/>
        </a:p>
      </dgm:t>
    </dgm:pt>
    <dgm:pt modelId="{456DA73C-F328-420F-8202-946083AFBD4E}" type="parTrans" cxnId="{7C4218AC-1F04-4D7B-8052-188B221D1F79}">
      <dgm:prSet/>
      <dgm:spPr/>
      <dgm:t>
        <a:bodyPr/>
        <a:lstStyle/>
        <a:p>
          <a:pPr algn="l"/>
          <a:endParaRPr lang="en-GB" sz="950"/>
        </a:p>
      </dgm:t>
    </dgm:pt>
    <dgm:pt modelId="{9358479C-3323-43C8-9062-0D655F70885F}" type="sibTrans" cxnId="{7C4218AC-1F04-4D7B-8052-188B221D1F79}">
      <dgm:prSet/>
      <dgm:spPr/>
      <dgm:t>
        <a:bodyPr/>
        <a:lstStyle/>
        <a:p>
          <a:endParaRPr lang="en-GB"/>
        </a:p>
      </dgm:t>
    </dgm:pt>
    <dgm:pt modelId="{473B1B66-0C85-46B0-842F-3AA5BDBBFB84}">
      <dgm:prSet custT="1"/>
      <dgm:spPr/>
      <dgm:t>
        <a:bodyPr/>
        <a:lstStyle/>
        <a:p>
          <a:pPr algn="l"/>
          <a:r>
            <a:rPr lang="en-GB" sz="950"/>
            <a:t>Concolusion</a:t>
          </a:r>
          <a:r>
            <a:rPr lang="en-GB" sz="950" baseline="30000"/>
            <a:t>1day</a:t>
          </a:r>
          <a:endParaRPr lang="en-GB" sz="950"/>
        </a:p>
      </dgm:t>
    </dgm:pt>
    <dgm:pt modelId="{769EF670-75FE-4791-AF61-D203230D6533}" type="parTrans" cxnId="{B7494CC3-6606-4421-B4F3-6B6015567D54}">
      <dgm:prSet/>
      <dgm:spPr/>
      <dgm:t>
        <a:bodyPr/>
        <a:lstStyle/>
        <a:p>
          <a:pPr algn="l"/>
          <a:endParaRPr lang="en-GB" sz="950"/>
        </a:p>
      </dgm:t>
    </dgm:pt>
    <dgm:pt modelId="{4CF3EB86-0044-4CE7-8D51-6D5A7ED27C9D}" type="sibTrans" cxnId="{B7494CC3-6606-4421-B4F3-6B6015567D54}">
      <dgm:prSet/>
      <dgm:spPr/>
      <dgm:t>
        <a:bodyPr/>
        <a:lstStyle/>
        <a:p>
          <a:endParaRPr lang="en-GB"/>
        </a:p>
      </dgm:t>
    </dgm:pt>
    <dgm:pt modelId="{A585C025-0C7C-424E-BFCF-CA606B360CF2}">
      <dgm:prSet custT="1"/>
      <dgm:spPr/>
      <dgm:t>
        <a:bodyPr/>
        <a:lstStyle/>
        <a:p>
          <a:r>
            <a:rPr lang="en-GB" sz="950"/>
            <a:t>Database Design </a:t>
          </a:r>
          <a:r>
            <a:rPr lang="en-GB" sz="950" baseline="30000"/>
            <a:t>4 days</a:t>
          </a:r>
          <a:endParaRPr lang="en-GB" sz="950"/>
        </a:p>
      </dgm:t>
    </dgm:pt>
    <dgm:pt modelId="{FDD41105-D7DF-4E73-A1E1-8DA083B430C4}" type="parTrans" cxnId="{973153BC-ABE6-4CB1-B15F-BF9C492520EA}">
      <dgm:prSet/>
      <dgm:spPr/>
      <dgm:t>
        <a:bodyPr/>
        <a:lstStyle/>
        <a:p>
          <a:endParaRPr lang="en-GB"/>
        </a:p>
      </dgm:t>
    </dgm:pt>
    <dgm:pt modelId="{CF5705B1-A5D0-4FDB-9E5A-93EA8E35C8FD}" type="sibTrans" cxnId="{973153BC-ABE6-4CB1-B15F-BF9C492520EA}">
      <dgm:prSet/>
      <dgm:spPr/>
      <dgm:t>
        <a:bodyPr/>
        <a:lstStyle/>
        <a:p>
          <a:endParaRPr lang="en-GB"/>
        </a:p>
      </dgm:t>
    </dgm:pt>
    <dgm:pt modelId="{91449EBC-5E03-4D56-AF2A-06AC089C154D}">
      <dgm:prSet custT="1"/>
      <dgm:spPr/>
      <dgm:t>
        <a:bodyPr/>
        <a:lstStyle/>
        <a:p>
          <a:r>
            <a:rPr lang="en-GB" sz="950"/>
            <a:t>Grey Box Testing </a:t>
          </a:r>
          <a:r>
            <a:rPr lang="en-GB" sz="950" baseline="30000"/>
            <a:t>1day</a:t>
          </a:r>
          <a:endParaRPr lang="en-GB" sz="950"/>
        </a:p>
      </dgm:t>
    </dgm:pt>
    <dgm:pt modelId="{5582B83C-745B-4FB3-82BB-45F616EB3C16}" type="parTrans" cxnId="{E3657EC6-F895-4F13-9B63-89DC010EE5B7}">
      <dgm:prSet/>
      <dgm:spPr/>
      <dgm:t>
        <a:bodyPr/>
        <a:lstStyle/>
        <a:p>
          <a:endParaRPr lang="en-GB"/>
        </a:p>
      </dgm:t>
    </dgm:pt>
    <dgm:pt modelId="{207F6675-AA95-4E23-A7B4-B0EEAEF4A6D3}" type="sibTrans" cxnId="{E3657EC6-F895-4F13-9B63-89DC010EE5B7}">
      <dgm:prSet/>
      <dgm:spPr/>
      <dgm:t>
        <a:bodyPr/>
        <a:lstStyle/>
        <a:p>
          <a:endParaRPr lang="en-GB"/>
        </a:p>
      </dgm:t>
    </dgm:pt>
    <dgm:pt modelId="{435065D8-8A1D-4D99-AC61-DD64F8A24A95}" type="pres">
      <dgm:prSet presAssocID="{14490FEF-806D-409D-B924-BF864EAFADA3}" presName="hierChild1" presStyleCnt="0">
        <dgm:presLayoutVars>
          <dgm:orgChart val="1"/>
          <dgm:chPref val="1"/>
          <dgm:dir/>
          <dgm:animOne val="branch"/>
          <dgm:animLvl val="lvl"/>
          <dgm:resizeHandles/>
        </dgm:presLayoutVars>
      </dgm:prSet>
      <dgm:spPr/>
    </dgm:pt>
    <dgm:pt modelId="{F83DC14D-9362-4F85-9E52-015B1CDBA320}" type="pres">
      <dgm:prSet presAssocID="{16B405E7-4516-42D8-9644-CA5B40ABBA2E}" presName="hierRoot1" presStyleCnt="0">
        <dgm:presLayoutVars>
          <dgm:hierBranch val="init"/>
        </dgm:presLayoutVars>
      </dgm:prSet>
      <dgm:spPr/>
    </dgm:pt>
    <dgm:pt modelId="{7FB63B45-C948-4655-ABED-48D7DA78B7F1}" type="pres">
      <dgm:prSet presAssocID="{16B405E7-4516-42D8-9644-CA5B40ABBA2E}" presName="rootComposite1" presStyleCnt="0"/>
      <dgm:spPr/>
    </dgm:pt>
    <dgm:pt modelId="{446FFEBE-0E1A-484A-B2C0-B1760C2452C6}" type="pres">
      <dgm:prSet presAssocID="{16B405E7-4516-42D8-9644-CA5B40ABBA2E}" presName="rootText1" presStyleLbl="node0" presStyleIdx="0" presStyleCnt="2" custScaleX="358146">
        <dgm:presLayoutVars>
          <dgm:chPref val="3"/>
        </dgm:presLayoutVars>
      </dgm:prSet>
      <dgm:spPr/>
    </dgm:pt>
    <dgm:pt modelId="{3E35EFED-4F64-47FF-B71E-6F39CC59C278}" type="pres">
      <dgm:prSet presAssocID="{16B405E7-4516-42D8-9644-CA5B40ABBA2E}" presName="rootConnector1" presStyleLbl="node1" presStyleIdx="0" presStyleCnt="0"/>
      <dgm:spPr/>
    </dgm:pt>
    <dgm:pt modelId="{B56BB1E2-E8D5-433D-9064-F75F601B25A6}" type="pres">
      <dgm:prSet presAssocID="{16B405E7-4516-42D8-9644-CA5B40ABBA2E}" presName="hierChild2" presStyleCnt="0"/>
      <dgm:spPr/>
    </dgm:pt>
    <dgm:pt modelId="{1C96F16D-312D-4AF5-95CD-B0E01513815C}" type="pres">
      <dgm:prSet presAssocID="{FE8CC486-2A38-46C6-B4D0-F32150434FF3}" presName="Name37" presStyleLbl="parChTrans1D2" presStyleIdx="0" presStyleCnt="8"/>
      <dgm:spPr/>
    </dgm:pt>
    <dgm:pt modelId="{B3D35104-1FE8-4C79-981A-73F44ED7206B}" type="pres">
      <dgm:prSet presAssocID="{0F1EECB4-B0C5-4F1C-B0F5-AAFB86FAB61B}" presName="hierRoot2" presStyleCnt="0">
        <dgm:presLayoutVars>
          <dgm:hierBranch val="init"/>
        </dgm:presLayoutVars>
      </dgm:prSet>
      <dgm:spPr/>
    </dgm:pt>
    <dgm:pt modelId="{63BD8AD2-F4DD-4683-8109-2E907D4EA875}" type="pres">
      <dgm:prSet presAssocID="{0F1EECB4-B0C5-4F1C-B0F5-AAFB86FAB61B}" presName="rootComposite" presStyleCnt="0"/>
      <dgm:spPr/>
    </dgm:pt>
    <dgm:pt modelId="{380F71F4-6788-4242-8A94-F271D3895298}" type="pres">
      <dgm:prSet presAssocID="{0F1EECB4-B0C5-4F1C-B0F5-AAFB86FAB61B}" presName="rootText" presStyleLbl="node2" presStyleIdx="0" presStyleCnt="8" custScaleX="157419">
        <dgm:presLayoutVars>
          <dgm:chPref val="3"/>
        </dgm:presLayoutVars>
      </dgm:prSet>
      <dgm:spPr/>
    </dgm:pt>
    <dgm:pt modelId="{00149DC4-0A39-4C2A-B99D-9C8B902F84D1}" type="pres">
      <dgm:prSet presAssocID="{0F1EECB4-B0C5-4F1C-B0F5-AAFB86FAB61B}" presName="rootConnector" presStyleLbl="node2" presStyleIdx="0" presStyleCnt="8"/>
      <dgm:spPr/>
    </dgm:pt>
    <dgm:pt modelId="{F7E7C478-1606-4B01-8563-039A3616E00A}" type="pres">
      <dgm:prSet presAssocID="{0F1EECB4-B0C5-4F1C-B0F5-AAFB86FAB61B}" presName="hierChild4" presStyleCnt="0"/>
      <dgm:spPr/>
    </dgm:pt>
    <dgm:pt modelId="{A175AC1E-4F57-477F-A401-3C7E9DE92FA0}" type="pres">
      <dgm:prSet presAssocID="{FB3CB155-161E-49BE-9163-E4B2378A2C5B}" presName="Name37" presStyleLbl="parChTrans1D3" presStyleIdx="0" presStyleCnt="18"/>
      <dgm:spPr/>
    </dgm:pt>
    <dgm:pt modelId="{3DCC0B14-7D97-4E9B-9CE8-8846399BEE54}" type="pres">
      <dgm:prSet presAssocID="{109AC140-5A9B-4FE1-836C-BD591F0802A9}" presName="hierRoot2" presStyleCnt="0">
        <dgm:presLayoutVars>
          <dgm:hierBranch val="init"/>
        </dgm:presLayoutVars>
      </dgm:prSet>
      <dgm:spPr/>
    </dgm:pt>
    <dgm:pt modelId="{FFD6EB9C-076E-47E4-9B08-9CE4232E2BE9}" type="pres">
      <dgm:prSet presAssocID="{109AC140-5A9B-4FE1-836C-BD591F0802A9}" presName="rootComposite" presStyleCnt="0"/>
      <dgm:spPr/>
    </dgm:pt>
    <dgm:pt modelId="{5FA3A1C9-6951-4333-8214-9047C2A76A6C}" type="pres">
      <dgm:prSet presAssocID="{109AC140-5A9B-4FE1-836C-BD591F0802A9}" presName="rootText" presStyleLbl="node3" presStyleIdx="0" presStyleCnt="18" custScaleX="139593">
        <dgm:presLayoutVars>
          <dgm:chPref val="3"/>
        </dgm:presLayoutVars>
      </dgm:prSet>
      <dgm:spPr/>
    </dgm:pt>
    <dgm:pt modelId="{0538E1EA-BF6E-44BC-B079-FB9D3A73A33D}" type="pres">
      <dgm:prSet presAssocID="{109AC140-5A9B-4FE1-836C-BD591F0802A9}" presName="rootConnector" presStyleLbl="node3" presStyleIdx="0" presStyleCnt="18"/>
      <dgm:spPr/>
    </dgm:pt>
    <dgm:pt modelId="{F936AA4B-64D0-4668-A456-D71C0EEC3447}" type="pres">
      <dgm:prSet presAssocID="{109AC140-5A9B-4FE1-836C-BD591F0802A9}" presName="hierChild4" presStyleCnt="0"/>
      <dgm:spPr/>
    </dgm:pt>
    <dgm:pt modelId="{C58FECEA-A8E2-4ED4-B7AC-C3A15773F708}" type="pres">
      <dgm:prSet presAssocID="{109AC140-5A9B-4FE1-836C-BD591F0802A9}" presName="hierChild5" presStyleCnt="0"/>
      <dgm:spPr/>
    </dgm:pt>
    <dgm:pt modelId="{7CCA007E-1DF6-4BE4-8E09-A95214CE2B2A}" type="pres">
      <dgm:prSet presAssocID="{94A70FC8-3CFF-4DB9-A5F3-50FB7446E3F3}" presName="Name37" presStyleLbl="parChTrans1D3" presStyleIdx="1" presStyleCnt="18"/>
      <dgm:spPr/>
    </dgm:pt>
    <dgm:pt modelId="{F79F1FEF-0042-4F7A-8111-7AC36BBAA764}" type="pres">
      <dgm:prSet presAssocID="{59661180-54A5-40AE-9CCA-2347A9C88C82}" presName="hierRoot2" presStyleCnt="0">
        <dgm:presLayoutVars>
          <dgm:hierBranch val="init"/>
        </dgm:presLayoutVars>
      </dgm:prSet>
      <dgm:spPr/>
    </dgm:pt>
    <dgm:pt modelId="{BED23499-7D21-441F-896D-5FE654EF8778}" type="pres">
      <dgm:prSet presAssocID="{59661180-54A5-40AE-9CCA-2347A9C88C82}" presName="rootComposite" presStyleCnt="0"/>
      <dgm:spPr/>
    </dgm:pt>
    <dgm:pt modelId="{EEFEAF45-55AF-4B01-AC3F-6CDFA396432C}" type="pres">
      <dgm:prSet presAssocID="{59661180-54A5-40AE-9CCA-2347A9C88C82}" presName="rootText" presStyleLbl="node3" presStyleIdx="1" presStyleCnt="18">
        <dgm:presLayoutVars>
          <dgm:chPref val="3"/>
        </dgm:presLayoutVars>
      </dgm:prSet>
      <dgm:spPr/>
    </dgm:pt>
    <dgm:pt modelId="{2A692A87-9466-4734-9A45-F7791521A540}" type="pres">
      <dgm:prSet presAssocID="{59661180-54A5-40AE-9CCA-2347A9C88C82}" presName="rootConnector" presStyleLbl="node3" presStyleIdx="1" presStyleCnt="18"/>
      <dgm:spPr/>
    </dgm:pt>
    <dgm:pt modelId="{EF21D67D-97E3-4F26-9889-1AD0B87957E3}" type="pres">
      <dgm:prSet presAssocID="{59661180-54A5-40AE-9CCA-2347A9C88C82}" presName="hierChild4" presStyleCnt="0"/>
      <dgm:spPr/>
    </dgm:pt>
    <dgm:pt modelId="{A48E35DB-B253-4985-8F4A-89593DF09DD3}" type="pres">
      <dgm:prSet presAssocID="{59661180-54A5-40AE-9CCA-2347A9C88C82}" presName="hierChild5" presStyleCnt="0"/>
      <dgm:spPr/>
    </dgm:pt>
    <dgm:pt modelId="{6EEE14EF-C999-405A-B24D-74BB0F56DA15}" type="pres">
      <dgm:prSet presAssocID="{2FD56573-F86A-46EF-94BD-35A465F93632}" presName="Name37" presStyleLbl="parChTrans1D3" presStyleIdx="2" presStyleCnt="18"/>
      <dgm:spPr/>
    </dgm:pt>
    <dgm:pt modelId="{D6A98755-0AD3-4A2E-B4E1-53BE838D9288}" type="pres">
      <dgm:prSet presAssocID="{106BCD7E-53AF-4FB0-9379-2569C964ABF8}" presName="hierRoot2" presStyleCnt="0">
        <dgm:presLayoutVars>
          <dgm:hierBranch val="init"/>
        </dgm:presLayoutVars>
      </dgm:prSet>
      <dgm:spPr/>
    </dgm:pt>
    <dgm:pt modelId="{064D0A65-AF40-414D-BB85-D3A7A34952A8}" type="pres">
      <dgm:prSet presAssocID="{106BCD7E-53AF-4FB0-9379-2569C964ABF8}" presName="rootComposite" presStyleCnt="0"/>
      <dgm:spPr/>
    </dgm:pt>
    <dgm:pt modelId="{1892E338-864A-46CE-8987-7D6A0E962436}" type="pres">
      <dgm:prSet presAssocID="{106BCD7E-53AF-4FB0-9379-2569C964ABF8}" presName="rootText" presStyleLbl="node3" presStyleIdx="2" presStyleCnt="18" custScaleX="170194">
        <dgm:presLayoutVars>
          <dgm:chPref val="3"/>
        </dgm:presLayoutVars>
      </dgm:prSet>
      <dgm:spPr/>
    </dgm:pt>
    <dgm:pt modelId="{2064F33F-E6E4-4360-98FB-4F2D0A3E7435}" type="pres">
      <dgm:prSet presAssocID="{106BCD7E-53AF-4FB0-9379-2569C964ABF8}" presName="rootConnector" presStyleLbl="node3" presStyleIdx="2" presStyleCnt="18"/>
      <dgm:spPr/>
    </dgm:pt>
    <dgm:pt modelId="{412A6D4A-0C2A-46D5-93AB-58E0504FA052}" type="pres">
      <dgm:prSet presAssocID="{106BCD7E-53AF-4FB0-9379-2569C964ABF8}" presName="hierChild4" presStyleCnt="0"/>
      <dgm:spPr/>
    </dgm:pt>
    <dgm:pt modelId="{806A8DAE-C224-4E21-963B-152EC0EA97F2}" type="pres">
      <dgm:prSet presAssocID="{106BCD7E-53AF-4FB0-9379-2569C964ABF8}" presName="hierChild5" presStyleCnt="0"/>
      <dgm:spPr/>
    </dgm:pt>
    <dgm:pt modelId="{443AE8F5-7AF3-4A0D-9B8E-FAC33DE3EF5F}" type="pres">
      <dgm:prSet presAssocID="{CB856191-6983-4846-86DD-ACE0E9E21B33}" presName="Name37" presStyleLbl="parChTrans1D3" presStyleIdx="3" presStyleCnt="18"/>
      <dgm:spPr/>
    </dgm:pt>
    <dgm:pt modelId="{7FD0203A-F13D-4FBB-A8C9-78D118389D97}" type="pres">
      <dgm:prSet presAssocID="{22DE39FA-9073-4817-A4E6-243A27893CAE}" presName="hierRoot2" presStyleCnt="0">
        <dgm:presLayoutVars>
          <dgm:hierBranch val="init"/>
        </dgm:presLayoutVars>
      </dgm:prSet>
      <dgm:spPr/>
    </dgm:pt>
    <dgm:pt modelId="{99E5A7E5-C850-48B1-B238-7F6EAE2B61E2}" type="pres">
      <dgm:prSet presAssocID="{22DE39FA-9073-4817-A4E6-243A27893CAE}" presName="rootComposite" presStyleCnt="0"/>
      <dgm:spPr/>
    </dgm:pt>
    <dgm:pt modelId="{AE33B13A-21D2-433E-9B60-3B717F08B4D8}" type="pres">
      <dgm:prSet presAssocID="{22DE39FA-9073-4817-A4E6-243A27893CAE}" presName="rootText" presStyleLbl="node3" presStyleIdx="3" presStyleCnt="18" custScaleX="149336">
        <dgm:presLayoutVars>
          <dgm:chPref val="3"/>
        </dgm:presLayoutVars>
      </dgm:prSet>
      <dgm:spPr/>
    </dgm:pt>
    <dgm:pt modelId="{359D866F-3459-4644-A324-66879DB5F5D7}" type="pres">
      <dgm:prSet presAssocID="{22DE39FA-9073-4817-A4E6-243A27893CAE}" presName="rootConnector" presStyleLbl="node3" presStyleIdx="3" presStyleCnt="18"/>
      <dgm:spPr/>
    </dgm:pt>
    <dgm:pt modelId="{26C77B30-6527-4728-A3FA-78B250BD493A}" type="pres">
      <dgm:prSet presAssocID="{22DE39FA-9073-4817-A4E6-243A27893CAE}" presName="hierChild4" presStyleCnt="0"/>
      <dgm:spPr/>
    </dgm:pt>
    <dgm:pt modelId="{B1265B34-2892-4562-9BC4-DE8ABDDCC9BB}" type="pres">
      <dgm:prSet presAssocID="{22DE39FA-9073-4817-A4E6-243A27893CAE}" presName="hierChild5" presStyleCnt="0"/>
      <dgm:spPr/>
    </dgm:pt>
    <dgm:pt modelId="{667A627B-35CB-4F84-9586-9D4D16BA487F}" type="pres">
      <dgm:prSet presAssocID="{456DA73C-F328-420F-8202-946083AFBD4E}" presName="Name37" presStyleLbl="parChTrans1D3" presStyleIdx="4" presStyleCnt="18"/>
      <dgm:spPr/>
    </dgm:pt>
    <dgm:pt modelId="{87BBB76C-1D4C-453C-87F9-7EEBA67A5A26}" type="pres">
      <dgm:prSet presAssocID="{F2120EE0-A0A2-4A0F-BF8B-C1EFC5B3F446}" presName="hierRoot2" presStyleCnt="0">
        <dgm:presLayoutVars>
          <dgm:hierBranch val="init"/>
        </dgm:presLayoutVars>
      </dgm:prSet>
      <dgm:spPr/>
    </dgm:pt>
    <dgm:pt modelId="{3E51B46E-9C14-4428-AA04-E8935D6602B8}" type="pres">
      <dgm:prSet presAssocID="{F2120EE0-A0A2-4A0F-BF8B-C1EFC5B3F446}" presName="rootComposite" presStyleCnt="0"/>
      <dgm:spPr/>
    </dgm:pt>
    <dgm:pt modelId="{321C95E7-C83E-4A47-9DA2-36319DE17E73}" type="pres">
      <dgm:prSet presAssocID="{F2120EE0-A0A2-4A0F-BF8B-C1EFC5B3F446}" presName="rootText" presStyleLbl="node3" presStyleIdx="4" presStyleCnt="18" custScaleX="141717">
        <dgm:presLayoutVars>
          <dgm:chPref val="3"/>
        </dgm:presLayoutVars>
      </dgm:prSet>
      <dgm:spPr/>
    </dgm:pt>
    <dgm:pt modelId="{F8C937E3-3AF9-4469-A6D0-425679D772D3}" type="pres">
      <dgm:prSet presAssocID="{F2120EE0-A0A2-4A0F-BF8B-C1EFC5B3F446}" presName="rootConnector" presStyleLbl="node3" presStyleIdx="4" presStyleCnt="18"/>
      <dgm:spPr/>
    </dgm:pt>
    <dgm:pt modelId="{D36F3B85-01A2-492A-86F3-9CF56B8C2144}" type="pres">
      <dgm:prSet presAssocID="{F2120EE0-A0A2-4A0F-BF8B-C1EFC5B3F446}" presName="hierChild4" presStyleCnt="0"/>
      <dgm:spPr/>
    </dgm:pt>
    <dgm:pt modelId="{1278B721-4D2D-43BE-A337-88D08FCA246F}" type="pres">
      <dgm:prSet presAssocID="{F2120EE0-A0A2-4A0F-BF8B-C1EFC5B3F446}" presName="hierChild5" presStyleCnt="0"/>
      <dgm:spPr/>
    </dgm:pt>
    <dgm:pt modelId="{0980FB81-D4E0-4B03-B899-B3644B8B048F}" type="pres">
      <dgm:prSet presAssocID="{769EF670-75FE-4791-AF61-D203230D6533}" presName="Name37" presStyleLbl="parChTrans1D3" presStyleIdx="5" presStyleCnt="18"/>
      <dgm:spPr/>
    </dgm:pt>
    <dgm:pt modelId="{4C819679-3B76-4C1B-860B-43F354091669}" type="pres">
      <dgm:prSet presAssocID="{473B1B66-0C85-46B0-842F-3AA5BDBBFB84}" presName="hierRoot2" presStyleCnt="0">
        <dgm:presLayoutVars>
          <dgm:hierBranch val="init"/>
        </dgm:presLayoutVars>
      </dgm:prSet>
      <dgm:spPr/>
    </dgm:pt>
    <dgm:pt modelId="{1F197852-F9A9-4A5C-B85F-DC677EA3C89A}" type="pres">
      <dgm:prSet presAssocID="{473B1B66-0C85-46B0-842F-3AA5BDBBFB84}" presName="rootComposite" presStyleCnt="0"/>
      <dgm:spPr/>
    </dgm:pt>
    <dgm:pt modelId="{CED071F4-6735-4335-82A7-A3FC6580F73F}" type="pres">
      <dgm:prSet presAssocID="{473B1B66-0C85-46B0-842F-3AA5BDBBFB84}" presName="rootText" presStyleLbl="node3" presStyleIdx="5" presStyleCnt="18" custScaleX="157245">
        <dgm:presLayoutVars>
          <dgm:chPref val="3"/>
        </dgm:presLayoutVars>
      </dgm:prSet>
      <dgm:spPr/>
    </dgm:pt>
    <dgm:pt modelId="{7BB11954-0FC5-4F00-B612-94ED4E8142CB}" type="pres">
      <dgm:prSet presAssocID="{473B1B66-0C85-46B0-842F-3AA5BDBBFB84}" presName="rootConnector" presStyleLbl="node3" presStyleIdx="5" presStyleCnt="18"/>
      <dgm:spPr/>
    </dgm:pt>
    <dgm:pt modelId="{4B8C3798-B87E-4648-92B1-9CC07A266132}" type="pres">
      <dgm:prSet presAssocID="{473B1B66-0C85-46B0-842F-3AA5BDBBFB84}" presName="hierChild4" presStyleCnt="0"/>
      <dgm:spPr/>
    </dgm:pt>
    <dgm:pt modelId="{C71B257D-CEB1-4FC1-873C-31EF4D983CFE}" type="pres">
      <dgm:prSet presAssocID="{473B1B66-0C85-46B0-842F-3AA5BDBBFB84}" presName="hierChild5" presStyleCnt="0"/>
      <dgm:spPr/>
    </dgm:pt>
    <dgm:pt modelId="{318EC725-E945-4179-AFAC-BB454650D075}" type="pres">
      <dgm:prSet presAssocID="{0F1EECB4-B0C5-4F1C-B0F5-AAFB86FAB61B}" presName="hierChild5" presStyleCnt="0"/>
      <dgm:spPr/>
    </dgm:pt>
    <dgm:pt modelId="{5B6C7B6B-5FC1-41C8-BCB9-13F4C4016E09}" type="pres">
      <dgm:prSet presAssocID="{0CE76082-5313-453E-AA38-CAE5E3EC0636}" presName="Name37" presStyleLbl="parChTrans1D2" presStyleIdx="1" presStyleCnt="8"/>
      <dgm:spPr/>
    </dgm:pt>
    <dgm:pt modelId="{0BC195D0-4F3C-4F2B-A12C-893600D3C1F0}" type="pres">
      <dgm:prSet presAssocID="{96F9AB46-8031-4A4C-98C8-8374D4CCD21F}" presName="hierRoot2" presStyleCnt="0">
        <dgm:presLayoutVars>
          <dgm:hierBranch val="init"/>
        </dgm:presLayoutVars>
      </dgm:prSet>
      <dgm:spPr/>
    </dgm:pt>
    <dgm:pt modelId="{DE4F18AE-7DC1-47BA-839B-06B4FEE7AF91}" type="pres">
      <dgm:prSet presAssocID="{96F9AB46-8031-4A4C-98C8-8374D4CCD21F}" presName="rootComposite" presStyleCnt="0"/>
      <dgm:spPr/>
    </dgm:pt>
    <dgm:pt modelId="{C5EE5C5D-3E68-421E-BEB8-B4E34E2BB2BF}" type="pres">
      <dgm:prSet presAssocID="{96F9AB46-8031-4A4C-98C8-8374D4CCD21F}" presName="rootText" presStyleLbl="node2" presStyleIdx="1" presStyleCnt="8" custScaleX="125653" custLinFactNeighborX="1868">
        <dgm:presLayoutVars>
          <dgm:chPref val="3"/>
        </dgm:presLayoutVars>
      </dgm:prSet>
      <dgm:spPr/>
    </dgm:pt>
    <dgm:pt modelId="{3B29495E-BD57-43CB-9339-2E6EBD70555B}" type="pres">
      <dgm:prSet presAssocID="{96F9AB46-8031-4A4C-98C8-8374D4CCD21F}" presName="rootConnector" presStyleLbl="node2" presStyleIdx="1" presStyleCnt="8"/>
      <dgm:spPr/>
    </dgm:pt>
    <dgm:pt modelId="{48C2A676-2D16-4C31-B6C2-630B455A3F40}" type="pres">
      <dgm:prSet presAssocID="{96F9AB46-8031-4A4C-98C8-8374D4CCD21F}" presName="hierChild4" presStyleCnt="0"/>
      <dgm:spPr/>
    </dgm:pt>
    <dgm:pt modelId="{E8FF7B81-00DB-4556-B706-3A0D332BF292}" type="pres">
      <dgm:prSet presAssocID="{988BE686-2020-4387-99EB-CCA15E42FEC7}" presName="Name37" presStyleLbl="parChTrans1D3" presStyleIdx="6" presStyleCnt="18"/>
      <dgm:spPr/>
    </dgm:pt>
    <dgm:pt modelId="{B1D2B0B0-883E-4D80-88C5-F3F25A9DE116}" type="pres">
      <dgm:prSet presAssocID="{472133F7-DB39-49E6-94BC-74E854F4E11F}" presName="hierRoot2" presStyleCnt="0">
        <dgm:presLayoutVars>
          <dgm:hierBranch val="init"/>
        </dgm:presLayoutVars>
      </dgm:prSet>
      <dgm:spPr/>
    </dgm:pt>
    <dgm:pt modelId="{825E2F04-322A-433B-9708-F80C223E8DC1}" type="pres">
      <dgm:prSet presAssocID="{472133F7-DB39-49E6-94BC-74E854F4E11F}" presName="rootComposite" presStyleCnt="0"/>
      <dgm:spPr/>
    </dgm:pt>
    <dgm:pt modelId="{25E3CF0E-DB70-400B-B392-CBB56A56A84A}" type="pres">
      <dgm:prSet presAssocID="{472133F7-DB39-49E6-94BC-74E854F4E11F}" presName="rootText" presStyleLbl="node3" presStyleIdx="6" presStyleCnt="18" custScaleX="126059" custScaleY="120830">
        <dgm:presLayoutVars>
          <dgm:chPref val="3"/>
        </dgm:presLayoutVars>
      </dgm:prSet>
      <dgm:spPr/>
    </dgm:pt>
    <dgm:pt modelId="{12898154-0F43-4F1F-ADA4-940059D11C68}" type="pres">
      <dgm:prSet presAssocID="{472133F7-DB39-49E6-94BC-74E854F4E11F}" presName="rootConnector" presStyleLbl="node3" presStyleIdx="6" presStyleCnt="18"/>
      <dgm:spPr/>
    </dgm:pt>
    <dgm:pt modelId="{72DA5294-1B2E-41F5-90B9-631A6A15756C}" type="pres">
      <dgm:prSet presAssocID="{472133F7-DB39-49E6-94BC-74E854F4E11F}" presName="hierChild4" presStyleCnt="0"/>
      <dgm:spPr/>
    </dgm:pt>
    <dgm:pt modelId="{2E506F64-AAE8-4A60-8F8E-DC6BFFCA0E1D}" type="pres">
      <dgm:prSet presAssocID="{472133F7-DB39-49E6-94BC-74E854F4E11F}" presName="hierChild5" presStyleCnt="0"/>
      <dgm:spPr/>
    </dgm:pt>
    <dgm:pt modelId="{D24981DF-AE72-4CD1-8C81-B14F0B948B3B}" type="pres">
      <dgm:prSet presAssocID="{DA3AF23C-749C-44EF-9972-C3B70B829258}" presName="Name37" presStyleLbl="parChTrans1D3" presStyleIdx="7" presStyleCnt="18"/>
      <dgm:spPr/>
    </dgm:pt>
    <dgm:pt modelId="{E4573760-7B09-4FBE-9639-DD05AD667F36}" type="pres">
      <dgm:prSet presAssocID="{87E4E32A-6CA1-4DCF-BE93-066CC0BF7C47}" presName="hierRoot2" presStyleCnt="0">
        <dgm:presLayoutVars>
          <dgm:hierBranch val="init"/>
        </dgm:presLayoutVars>
      </dgm:prSet>
      <dgm:spPr/>
    </dgm:pt>
    <dgm:pt modelId="{06FD1A44-B2A8-458C-96E4-99F35556C74D}" type="pres">
      <dgm:prSet presAssocID="{87E4E32A-6CA1-4DCF-BE93-066CC0BF7C47}" presName="rootComposite" presStyleCnt="0"/>
      <dgm:spPr/>
    </dgm:pt>
    <dgm:pt modelId="{4E9E56B5-09CE-4A25-A933-222D867CDA3E}" type="pres">
      <dgm:prSet presAssocID="{87E4E32A-6CA1-4DCF-BE93-066CC0BF7C47}" presName="rootText" presStyleLbl="node3" presStyleIdx="7" presStyleCnt="18" custScaleX="120798">
        <dgm:presLayoutVars>
          <dgm:chPref val="3"/>
        </dgm:presLayoutVars>
      </dgm:prSet>
      <dgm:spPr/>
    </dgm:pt>
    <dgm:pt modelId="{0226875B-68C5-4383-A5E8-8D23EB0569FD}" type="pres">
      <dgm:prSet presAssocID="{87E4E32A-6CA1-4DCF-BE93-066CC0BF7C47}" presName="rootConnector" presStyleLbl="node3" presStyleIdx="7" presStyleCnt="18"/>
      <dgm:spPr/>
    </dgm:pt>
    <dgm:pt modelId="{F685DF6A-B2E6-41D8-B531-C52D233A435D}" type="pres">
      <dgm:prSet presAssocID="{87E4E32A-6CA1-4DCF-BE93-066CC0BF7C47}" presName="hierChild4" presStyleCnt="0"/>
      <dgm:spPr/>
    </dgm:pt>
    <dgm:pt modelId="{CC88860B-2B49-40B5-9D41-BAE1BEB2A4A2}" type="pres">
      <dgm:prSet presAssocID="{87E4E32A-6CA1-4DCF-BE93-066CC0BF7C47}" presName="hierChild5" presStyleCnt="0"/>
      <dgm:spPr/>
    </dgm:pt>
    <dgm:pt modelId="{641DF1B5-3460-48AD-98DC-8C8E39B00A43}" type="pres">
      <dgm:prSet presAssocID="{B3EEEED1-1DCD-4166-B718-153F93057648}" presName="Name37" presStyleLbl="parChTrans1D3" presStyleIdx="8" presStyleCnt="18"/>
      <dgm:spPr/>
    </dgm:pt>
    <dgm:pt modelId="{7E08C18F-61D9-4B10-BFED-A12342B33B7F}" type="pres">
      <dgm:prSet presAssocID="{7F660268-7EBE-40B6-ADEF-A78604906DD7}" presName="hierRoot2" presStyleCnt="0">
        <dgm:presLayoutVars>
          <dgm:hierBranch val="init"/>
        </dgm:presLayoutVars>
      </dgm:prSet>
      <dgm:spPr/>
    </dgm:pt>
    <dgm:pt modelId="{77FD9700-EDF9-4BD0-ACC3-53B31BE54A1D}" type="pres">
      <dgm:prSet presAssocID="{7F660268-7EBE-40B6-ADEF-A78604906DD7}" presName="rootComposite" presStyleCnt="0"/>
      <dgm:spPr/>
    </dgm:pt>
    <dgm:pt modelId="{965B5D46-A2A1-48B0-A466-40C34A8BE8AB}" type="pres">
      <dgm:prSet presAssocID="{7F660268-7EBE-40B6-ADEF-A78604906DD7}" presName="rootText" presStyleLbl="node3" presStyleIdx="8" presStyleCnt="18">
        <dgm:presLayoutVars>
          <dgm:chPref val="3"/>
        </dgm:presLayoutVars>
      </dgm:prSet>
      <dgm:spPr/>
    </dgm:pt>
    <dgm:pt modelId="{9DDCFC4A-43D8-4C9C-8492-40F8C9950FDE}" type="pres">
      <dgm:prSet presAssocID="{7F660268-7EBE-40B6-ADEF-A78604906DD7}" presName="rootConnector" presStyleLbl="node3" presStyleIdx="8" presStyleCnt="18"/>
      <dgm:spPr/>
    </dgm:pt>
    <dgm:pt modelId="{5FD3F762-6014-446D-BA12-431F408989AA}" type="pres">
      <dgm:prSet presAssocID="{7F660268-7EBE-40B6-ADEF-A78604906DD7}" presName="hierChild4" presStyleCnt="0"/>
      <dgm:spPr/>
    </dgm:pt>
    <dgm:pt modelId="{CF78BE60-3526-43E0-8C2B-C8374FF64369}" type="pres">
      <dgm:prSet presAssocID="{7F660268-7EBE-40B6-ADEF-A78604906DD7}" presName="hierChild5" presStyleCnt="0"/>
      <dgm:spPr/>
    </dgm:pt>
    <dgm:pt modelId="{3A8202D6-DF0F-48E7-BC3B-18AEEB089D94}" type="pres">
      <dgm:prSet presAssocID="{4F661F50-5EE6-4E1A-85B6-AB68E40104A2}" presName="Name37" presStyleLbl="parChTrans1D3" presStyleIdx="9" presStyleCnt="18"/>
      <dgm:spPr/>
    </dgm:pt>
    <dgm:pt modelId="{F15A686A-82DA-4D34-A9BA-7493CA2010AD}" type="pres">
      <dgm:prSet presAssocID="{9CB72A4A-4B04-4ADD-B7EE-207E65A4BF0B}" presName="hierRoot2" presStyleCnt="0">
        <dgm:presLayoutVars>
          <dgm:hierBranch val="init"/>
        </dgm:presLayoutVars>
      </dgm:prSet>
      <dgm:spPr/>
    </dgm:pt>
    <dgm:pt modelId="{EA01F727-C7EA-4CCD-8D0F-B19C65CB125D}" type="pres">
      <dgm:prSet presAssocID="{9CB72A4A-4B04-4ADD-B7EE-207E65A4BF0B}" presName="rootComposite" presStyleCnt="0"/>
      <dgm:spPr/>
    </dgm:pt>
    <dgm:pt modelId="{AB53F022-0BD6-431F-A78E-4B1B804AE1F0}" type="pres">
      <dgm:prSet presAssocID="{9CB72A4A-4B04-4ADD-B7EE-207E65A4BF0B}" presName="rootText" presStyleLbl="node3" presStyleIdx="9" presStyleCnt="18" custScaleX="137087">
        <dgm:presLayoutVars>
          <dgm:chPref val="3"/>
        </dgm:presLayoutVars>
      </dgm:prSet>
      <dgm:spPr/>
    </dgm:pt>
    <dgm:pt modelId="{91117F8F-5DD9-4B6A-90B1-777C1EB41125}" type="pres">
      <dgm:prSet presAssocID="{9CB72A4A-4B04-4ADD-B7EE-207E65A4BF0B}" presName="rootConnector" presStyleLbl="node3" presStyleIdx="9" presStyleCnt="18"/>
      <dgm:spPr/>
    </dgm:pt>
    <dgm:pt modelId="{F8CD311E-CB8B-482D-A816-B9662E252992}" type="pres">
      <dgm:prSet presAssocID="{9CB72A4A-4B04-4ADD-B7EE-207E65A4BF0B}" presName="hierChild4" presStyleCnt="0"/>
      <dgm:spPr/>
    </dgm:pt>
    <dgm:pt modelId="{3D27422A-DFA5-4A41-96D9-8875BA3B3D4B}" type="pres">
      <dgm:prSet presAssocID="{9CB72A4A-4B04-4ADD-B7EE-207E65A4BF0B}" presName="hierChild5" presStyleCnt="0"/>
      <dgm:spPr/>
    </dgm:pt>
    <dgm:pt modelId="{79F76DDC-5B07-4F69-81FE-14275A917A5A}" type="pres">
      <dgm:prSet presAssocID="{96F9AB46-8031-4A4C-98C8-8374D4CCD21F}" presName="hierChild5" presStyleCnt="0"/>
      <dgm:spPr/>
    </dgm:pt>
    <dgm:pt modelId="{C489BBE0-F190-417E-9FF9-C96FB96BECA2}" type="pres">
      <dgm:prSet presAssocID="{15F90D52-D51F-40FA-8138-ABB36DAFD773}" presName="Name37" presStyleLbl="parChTrans1D2" presStyleIdx="2" presStyleCnt="8"/>
      <dgm:spPr/>
    </dgm:pt>
    <dgm:pt modelId="{8261B6FC-F367-4FF8-9F4D-9372C55912B3}" type="pres">
      <dgm:prSet presAssocID="{91A743BA-23CF-434E-B1DD-7E12F0FE7AD8}" presName="hierRoot2" presStyleCnt="0">
        <dgm:presLayoutVars>
          <dgm:hierBranch val="init"/>
        </dgm:presLayoutVars>
      </dgm:prSet>
      <dgm:spPr/>
    </dgm:pt>
    <dgm:pt modelId="{B96A5BDB-18A0-4318-949B-5DDB2289EC6B}" type="pres">
      <dgm:prSet presAssocID="{91A743BA-23CF-434E-B1DD-7E12F0FE7AD8}" presName="rootComposite" presStyleCnt="0"/>
      <dgm:spPr/>
    </dgm:pt>
    <dgm:pt modelId="{6343F140-C583-49BD-901D-2820025CA5CF}" type="pres">
      <dgm:prSet presAssocID="{91A743BA-23CF-434E-B1DD-7E12F0FE7AD8}" presName="rootText" presStyleLbl="node2" presStyleIdx="2" presStyleCnt="8" custLinFactNeighborX="9580" custLinFactNeighborY="5877">
        <dgm:presLayoutVars>
          <dgm:chPref val="3"/>
        </dgm:presLayoutVars>
      </dgm:prSet>
      <dgm:spPr/>
    </dgm:pt>
    <dgm:pt modelId="{8EE48BC3-A82E-4373-B561-B31ADFA9C28F}" type="pres">
      <dgm:prSet presAssocID="{91A743BA-23CF-434E-B1DD-7E12F0FE7AD8}" presName="rootConnector" presStyleLbl="node2" presStyleIdx="2" presStyleCnt="8"/>
      <dgm:spPr/>
    </dgm:pt>
    <dgm:pt modelId="{623F9551-56A2-4773-B695-344BF4B6D327}" type="pres">
      <dgm:prSet presAssocID="{91A743BA-23CF-434E-B1DD-7E12F0FE7AD8}" presName="hierChild4" presStyleCnt="0"/>
      <dgm:spPr/>
    </dgm:pt>
    <dgm:pt modelId="{81535D2F-7069-46AE-A1A2-D7CE2FF0376A}" type="pres">
      <dgm:prSet presAssocID="{D863B8B0-8BC7-4A21-A365-A0D6E40CBD1E}" presName="Name37" presStyleLbl="parChTrans1D3" presStyleIdx="10" presStyleCnt="18"/>
      <dgm:spPr/>
    </dgm:pt>
    <dgm:pt modelId="{9A5F487F-DB6D-453D-A848-DE7EB4B01EB8}" type="pres">
      <dgm:prSet presAssocID="{4ECB0DEF-AA96-44EA-9E0E-597575DB7625}" presName="hierRoot2" presStyleCnt="0">
        <dgm:presLayoutVars>
          <dgm:hierBranch val="init"/>
        </dgm:presLayoutVars>
      </dgm:prSet>
      <dgm:spPr/>
    </dgm:pt>
    <dgm:pt modelId="{20D12B2E-98BD-4593-9916-52D19A5E3303}" type="pres">
      <dgm:prSet presAssocID="{4ECB0DEF-AA96-44EA-9E0E-597575DB7625}" presName="rootComposite" presStyleCnt="0"/>
      <dgm:spPr/>
    </dgm:pt>
    <dgm:pt modelId="{1E1695F0-FCB4-48BA-9C92-18AAD7DEF66D}" type="pres">
      <dgm:prSet presAssocID="{4ECB0DEF-AA96-44EA-9E0E-597575DB7625}" presName="rootText" presStyleLbl="node3" presStyleIdx="10" presStyleCnt="18">
        <dgm:presLayoutVars>
          <dgm:chPref val="3"/>
        </dgm:presLayoutVars>
      </dgm:prSet>
      <dgm:spPr/>
    </dgm:pt>
    <dgm:pt modelId="{7BBCC8BF-5E6B-40CD-A65D-0140A6E8F457}" type="pres">
      <dgm:prSet presAssocID="{4ECB0DEF-AA96-44EA-9E0E-597575DB7625}" presName="rootConnector" presStyleLbl="node3" presStyleIdx="10" presStyleCnt="18"/>
      <dgm:spPr/>
    </dgm:pt>
    <dgm:pt modelId="{FA192FE4-7BF1-49D1-BFAA-4B773CADBB92}" type="pres">
      <dgm:prSet presAssocID="{4ECB0DEF-AA96-44EA-9E0E-597575DB7625}" presName="hierChild4" presStyleCnt="0"/>
      <dgm:spPr/>
    </dgm:pt>
    <dgm:pt modelId="{FB4FFFE0-7BA0-47E0-8410-8DA4AC23B746}" type="pres">
      <dgm:prSet presAssocID="{4ECB0DEF-AA96-44EA-9E0E-597575DB7625}" presName="hierChild5" presStyleCnt="0"/>
      <dgm:spPr/>
    </dgm:pt>
    <dgm:pt modelId="{5F4C85BC-B831-40C7-9462-7CBCE30A78B8}" type="pres">
      <dgm:prSet presAssocID="{9DE7DAF9-7C2F-4900-B065-450551CBEB43}" presName="Name37" presStyleLbl="parChTrans1D3" presStyleIdx="11" presStyleCnt="18"/>
      <dgm:spPr/>
    </dgm:pt>
    <dgm:pt modelId="{5C660F20-7AE4-467A-B21A-1EE8F6954139}" type="pres">
      <dgm:prSet presAssocID="{9C22A0BD-4549-4811-852C-336D3A5ACEDE}" presName="hierRoot2" presStyleCnt="0">
        <dgm:presLayoutVars>
          <dgm:hierBranch val="init"/>
        </dgm:presLayoutVars>
      </dgm:prSet>
      <dgm:spPr/>
    </dgm:pt>
    <dgm:pt modelId="{630F9070-0A97-4ACA-9669-FD7D1425817E}" type="pres">
      <dgm:prSet presAssocID="{9C22A0BD-4549-4811-852C-336D3A5ACEDE}" presName="rootComposite" presStyleCnt="0"/>
      <dgm:spPr/>
    </dgm:pt>
    <dgm:pt modelId="{F57E509B-1143-4B32-9ACD-C119EAD2DE8F}" type="pres">
      <dgm:prSet presAssocID="{9C22A0BD-4549-4811-852C-336D3A5ACEDE}" presName="rootText" presStyleLbl="node3" presStyleIdx="11" presStyleCnt="18" custScaleY="111989">
        <dgm:presLayoutVars>
          <dgm:chPref val="3"/>
        </dgm:presLayoutVars>
      </dgm:prSet>
      <dgm:spPr/>
    </dgm:pt>
    <dgm:pt modelId="{9F88E237-B9F8-4390-8D02-9A90F15A1C39}" type="pres">
      <dgm:prSet presAssocID="{9C22A0BD-4549-4811-852C-336D3A5ACEDE}" presName="rootConnector" presStyleLbl="node3" presStyleIdx="11" presStyleCnt="18"/>
      <dgm:spPr/>
    </dgm:pt>
    <dgm:pt modelId="{4A659474-A236-448E-B469-15D30900AF88}" type="pres">
      <dgm:prSet presAssocID="{9C22A0BD-4549-4811-852C-336D3A5ACEDE}" presName="hierChild4" presStyleCnt="0"/>
      <dgm:spPr/>
    </dgm:pt>
    <dgm:pt modelId="{89DFEFE2-8478-41F4-8DC2-15F7F396028E}" type="pres">
      <dgm:prSet presAssocID="{9C22A0BD-4549-4811-852C-336D3A5ACEDE}" presName="hierChild5" presStyleCnt="0"/>
      <dgm:spPr/>
    </dgm:pt>
    <dgm:pt modelId="{6E68AE51-8D24-460B-929A-3EF7AA7B522F}" type="pres">
      <dgm:prSet presAssocID="{79C4A55B-F796-4435-93F3-8705913DFD09}" presName="Name37" presStyleLbl="parChTrans1D3" presStyleIdx="12" presStyleCnt="18"/>
      <dgm:spPr/>
    </dgm:pt>
    <dgm:pt modelId="{656C1FF2-DC32-44E9-922D-9B7B484160C4}" type="pres">
      <dgm:prSet presAssocID="{C5199236-E5FC-4AEE-8B46-5F4E712B77F0}" presName="hierRoot2" presStyleCnt="0">
        <dgm:presLayoutVars>
          <dgm:hierBranch val="init"/>
        </dgm:presLayoutVars>
      </dgm:prSet>
      <dgm:spPr/>
    </dgm:pt>
    <dgm:pt modelId="{5C3057B9-7B63-415A-B109-E77358E13E59}" type="pres">
      <dgm:prSet presAssocID="{C5199236-E5FC-4AEE-8B46-5F4E712B77F0}" presName="rootComposite" presStyleCnt="0"/>
      <dgm:spPr/>
    </dgm:pt>
    <dgm:pt modelId="{C0BC64D2-60B3-4185-8EE7-CDA3B432489F}" type="pres">
      <dgm:prSet presAssocID="{C5199236-E5FC-4AEE-8B46-5F4E712B77F0}" presName="rootText" presStyleLbl="node3" presStyleIdx="12" presStyleCnt="18" custScaleX="127614" custLinFactNeighborX="474" custLinFactNeighborY="5429">
        <dgm:presLayoutVars>
          <dgm:chPref val="3"/>
        </dgm:presLayoutVars>
      </dgm:prSet>
      <dgm:spPr/>
    </dgm:pt>
    <dgm:pt modelId="{2D9676C1-8028-4B6A-A81F-58BF59FD3254}" type="pres">
      <dgm:prSet presAssocID="{C5199236-E5FC-4AEE-8B46-5F4E712B77F0}" presName="rootConnector" presStyleLbl="node3" presStyleIdx="12" presStyleCnt="18"/>
      <dgm:spPr/>
    </dgm:pt>
    <dgm:pt modelId="{F5550345-C22B-461A-BC86-BEE28C4E4993}" type="pres">
      <dgm:prSet presAssocID="{C5199236-E5FC-4AEE-8B46-5F4E712B77F0}" presName="hierChild4" presStyleCnt="0"/>
      <dgm:spPr/>
    </dgm:pt>
    <dgm:pt modelId="{3E1EA928-9F1C-45BC-BF25-AAE20ED93E37}" type="pres">
      <dgm:prSet presAssocID="{C5199236-E5FC-4AEE-8B46-5F4E712B77F0}" presName="hierChild5" presStyleCnt="0"/>
      <dgm:spPr/>
    </dgm:pt>
    <dgm:pt modelId="{FD4CB80F-98BE-439D-9D7C-D282F156594B}" type="pres">
      <dgm:prSet presAssocID="{FDD41105-D7DF-4E73-A1E1-8DA083B430C4}" presName="Name37" presStyleLbl="parChTrans1D3" presStyleIdx="13" presStyleCnt="18"/>
      <dgm:spPr/>
    </dgm:pt>
    <dgm:pt modelId="{10496305-37BA-4684-9BEA-AFB3193DC539}" type="pres">
      <dgm:prSet presAssocID="{A585C025-0C7C-424E-BFCF-CA606B360CF2}" presName="hierRoot2" presStyleCnt="0">
        <dgm:presLayoutVars>
          <dgm:hierBranch val="init"/>
        </dgm:presLayoutVars>
      </dgm:prSet>
      <dgm:spPr/>
    </dgm:pt>
    <dgm:pt modelId="{FC9569C5-DB82-4F5D-B1F0-BF865E74FE1E}" type="pres">
      <dgm:prSet presAssocID="{A585C025-0C7C-424E-BFCF-CA606B360CF2}" presName="rootComposite" presStyleCnt="0"/>
      <dgm:spPr/>
    </dgm:pt>
    <dgm:pt modelId="{BC54A65F-ED02-4B58-AE5B-AB6529CDF2EF}" type="pres">
      <dgm:prSet presAssocID="{A585C025-0C7C-424E-BFCF-CA606B360CF2}" presName="rootText" presStyleLbl="node3" presStyleIdx="13" presStyleCnt="18" custScaleY="135848">
        <dgm:presLayoutVars>
          <dgm:chPref val="3"/>
        </dgm:presLayoutVars>
      </dgm:prSet>
      <dgm:spPr/>
    </dgm:pt>
    <dgm:pt modelId="{E14B7E7F-077B-4940-BE9C-AB7FF98E9C21}" type="pres">
      <dgm:prSet presAssocID="{A585C025-0C7C-424E-BFCF-CA606B360CF2}" presName="rootConnector" presStyleLbl="node3" presStyleIdx="13" presStyleCnt="18"/>
      <dgm:spPr/>
    </dgm:pt>
    <dgm:pt modelId="{A1003151-06F5-453E-A857-FAF545F9A6A9}" type="pres">
      <dgm:prSet presAssocID="{A585C025-0C7C-424E-BFCF-CA606B360CF2}" presName="hierChild4" presStyleCnt="0"/>
      <dgm:spPr/>
    </dgm:pt>
    <dgm:pt modelId="{0FD1E3EB-8808-4874-B39F-1FC531E9576C}" type="pres">
      <dgm:prSet presAssocID="{A585C025-0C7C-424E-BFCF-CA606B360CF2}" presName="hierChild5" presStyleCnt="0"/>
      <dgm:spPr/>
    </dgm:pt>
    <dgm:pt modelId="{495D32BC-C6C8-4CA5-AA2F-E01DDD61CD96}" type="pres">
      <dgm:prSet presAssocID="{91A743BA-23CF-434E-B1DD-7E12F0FE7AD8}" presName="hierChild5" presStyleCnt="0"/>
      <dgm:spPr/>
    </dgm:pt>
    <dgm:pt modelId="{9B1EC1FC-FB5A-4DCE-89CF-DE446FC8D490}" type="pres">
      <dgm:prSet presAssocID="{66EAAE8D-1F34-4635-A8CF-A44F1C1AA832}" presName="Name37" presStyleLbl="parChTrans1D2" presStyleIdx="3" presStyleCnt="8"/>
      <dgm:spPr/>
    </dgm:pt>
    <dgm:pt modelId="{792E2D14-3596-48B8-8FEC-C8A98A9207B9}" type="pres">
      <dgm:prSet presAssocID="{F55FDBA0-7406-479D-A24C-AB0FFC02B223}" presName="hierRoot2" presStyleCnt="0">
        <dgm:presLayoutVars>
          <dgm:hierBranch val="init"/>
        </dgm:presLayoutVars>
      </dgm:prSet>
      <dgm:spPr/>
    </dgm:pt>
    <dgm:pt modelId="{3D9968A7-169F-4B8F-B9F0-0D495F566870}" type="pres">
      <dgm:prSet presAssocID="{F55FDBA0-7406-479D-A24C-AB0FFC02B223}" presName="rootComposite" presStyleCnt="0"/>
      <dgm:spPr/>
    </dgm:pt>
    <dgm:pt modelId="{A489CF37-0AAD-45FA-8B45-17C1881B1479}" type="pres">
      <dgm:prSet presAssocID="{F55FDBA0-7406-479D-A24C-AB0FFC02B223}" presName="rootText" presStyleLbl="node2" presStyleIdx="3" presStyleCnt="8" custScaleX="158068" custLinFactNeighborX="2307" custLinFactNeighborY="3918">
        <dgm:presLayoutVars>
          <dgm:chPref val="3"/>
        </dgm:presLayoutVars>
      </dgm:prSet>
      <dgm:spPr/>
    </dgm:pt>
    <dgm:pt modelId="{0D268DEE-9EEE-4539-87D1-7E733D38B403}" type="pres">
      <dgm:prSet presAssocID="{F55FDBA0-7406-479D-A24C-AB0FFC02B223}" presName="rootConnector" presStyleLbl="node2" presStyleIdx="3" presStyleCnt="8"/>
      <dgm:spPr/>
    </dgm:pt>
    <dgm:pt modelId="{E6420EF8-FA92-40F5-B6FC-6B01685D6BFD}" type="pres">
      <dgm:prSet presAssocID="{F55FDBA0-7406-479D-A24C-AB0FFC02B223}" presName="hierChild4" presStyleCnt="0"/>
      <dgm:spPr/>
    </dgm:pt>
    <dgm:pt modelId="{3202CB44-F7B6-41AF-8280-4CA9A12854E0}" type="pres">
      <dgm:prSet presAssocID="{58C5B149-E8A0-4A0B-ACC4-DD2DF0C0A8B3}" presName="Name37" presStyleLbl="parChTrans1D3" presStyleIdx="14" presStyleCnt="18"/>
      <dgm:spPr/>
    </dgm:pt>
    <dgm:pt modelId="{E3B6D787-1D3F-4376-99BB-C99B10354494}" type="pres">
      <dgm:prSet presAssocID="{C9285715-A15F-4223-BD82-170A5D7A12B4}" presName="hierRoot2" presStyleCnt="0">
        <dgm:presLayoutVars>
          <dgm:hierBranch val="init"/>
        </dgm:presLayoutVars>
      </dgm:prSet>
      <dgm:spPr/>
    </dgm:pt>
    <dgm:pt modelId="{A5C539F6-4B3A-4E3B-B947-7FE2EB357537}" type="pres">
      <dgm:prSet presAssocID="{C9285715-A15F-4223-BD82-170A5D7A12B4}" presName="rootComposite" presStyleCnt="0"/>
      <dgm:spPr/>
    </dgm:pt>
    <dgm:pt modelId="{0FEE0983-F31C-45C1-80F6-5D4113586DF9}" type="pres">
      <dgm:prSet presAssocID="{C9285715-A15F-4223-BD82-170A5D7A12B4}" presName="rootText" presStyleLbl="node3" presStyleIdx="14" presStyleCnt="18" custScaleX="114564">
        <dgm:presLayoutVars>
          <dgm:chPref val="3"/>
        </dgm:presLayoutVars>
      </dgm:prSet>
      <dgm:spPr/>
    </dgm:pt>
    <dgm:pt modelId="{6A6F0E6E-BCEA-4A40-A4E8-D95369744983}" type="pres">
      <dgm:prSet presAssocID="{C9285715-A15F-4223-BD82-170A5D7A12B4}" presName="rootConnector" presStyleLbl="node3" presStyleIdx="14" presStyleCnt="18"/>
      <dgm:spPr/>
    </dgm:pt>
    <dgm:pt modelId="{5C7EBED4-C730-4587-A1C9-EEE90DF7AED8}" type="pres">
      <dgm:prSet presAssocID="{C9285715-A15F-4223-BD82-170A5D7A12B4}" presName="hierChild4" presStyleCnt="0"/>
      <dgm:spPr/>
    </dgm:pt>
    <dgm:pt modelId="{74A03238-A820-4B21-BA3C-C07191F22FF3}" type="pres">
      <dgm:prSet presAssocID="{C9285715-A15F-4223-BD82-170A5D7A12B4}" presName="hierChild5" presStyleCnt="0"/>
      <dgm:spPr/>
    </dgm:pt>
    <dgm:pt modelId="{F4CE5A9E-B9A1-4B23-A825-4B74E70C60C3}" type="pres">
      <dgm:prSet presAssocID="{F55FDBA0-7406-479D-A24C-AB0FFC02B223}" presName="hierChild5" presStyleCnt="0"/>
      <dgm:spPr/>
    </dgm:pt>
    <dgm:pt modelId="{FA997BB1-BEBB-4588-B33C-87C0F92F88B0}" type="pres">
      <dgm:prSet presAssocID="{16B405E7-4516-42D8-9644-CA5B40ABBA2E}" presName="hierChild3" presStyleCnt="0"/>
      <dgm:spPr/>
    </dgm:pt>
    <dgm:pt modelId="{0142B6D0-63B7-49E9-B761-ECFFAA5B0553}" type="pres">
      <dgm:prSet presAssocID="{405EF236-98C3-49BC-90CE-D6E0E95149C2}" presName="hierRoot1" presStyleCnt="0">
        <dgm:presLayoutVars>
          <dgm:hierBranch val="init"/>
        </dgm:presLayoutVars>
      </dgm:prSet>
      <dgm:spPr/>
    </dgm:pt>
    <dgm:pt modelId="{3EA5B66A-54D3-4447-A494-0F53A5501CFD}" type="pres">
      <dgm:prSet presAssocID="{405EF236-98C3-49BC-90CE-D6E0E95149C2}" presName="rootComposite1" presStyleCnt="0"/>
      <dgm:spPr/>
    </dgm:pt>
    <dgm:pt modelId="{3FD172C7-318F-44AF-BFCB-96EC49F6395D}" type="pres">
      <dgm:prSet presAssocID="{405EF236-98C3-49BC-90CE-D6E0E95149C2}" presName="rootText1" presStyleLbl="node0" presStyleIdx="1" presStyleCnt="2">
        <dgm:presLayoutVars>
          <dgm:chPref val="3"/>
        </dgm:presLayoutVars>
      </dgm:prSet>
      <dgm:spPr/>
    </dgm:pt>
    <dgm:pt modelId="{C52A77FA-D933-433F-803D-73167FF39CB4}" type="pres">
      <dgm:prSet presAssocID="{405EF236-98C3-49BC-90CE-D6E0E95149C2}" presName="rootConnector1" presStyleLbl="node1" presStyleIdx="0" presStyleCnt="0"/>
      <dgm:spPr/>
    </dgm:pt>
    <dgm:pt modelId="{7365ACF3-25E7-45C5-AE45-573327620802}" type="pres">
      <dgm:prSet presAssocID="{405EF236-98C3-49BC-90CE-D6E0E95149C2}" presName="hierChild2" presStyleCnt="0"/>
      <dgm:spPr/>
    </dgm:pt>
    <dgm:pt modelId="{C78A7497-1D77-45D7-B77F-B5841B6F27C6}" type="pres">
      <dgm:prSet presAssocID="{CB0C5056-6130-4C8F-839A-AD5904839C1F}" presName="Name37" presStyleLbl="parChTrans1D2" presStyleIdx="4" presStyleCnt="8"/>
      <dgm:spPr/>
    </dgm:pt>
    <dgm:pt modelId="{0171F487-2039-43CC-9792-EDB1F90C5225}" type="pres">
      <dgm:prSet presAssocID="{179573A7-7AC7-4062-B73C-3A4C2A5A13E6}" presName="hierRoot2" presStyleCnt="0">
        <dgm:presLayoutVars>
          <dgm:hierBranch val="init"/>
        </dgm:presLayoutVars>
      </dgm:prSet>
      <dgm:spPr/>
    </dgm:pt>
    <dgm:pt modelId="{DD145C4D-E8BA-490C-BDF6-22CBEB93C029}" type="pres">
      <dgm:prSet presAssocID="{179573A7-7AC7-4062-B73C-3A4C2A5A13E6}" presName="rootComposite" presStyleCnt="0"/>
      <dgm:spPr/>
    </dgm:pt>
    <dgm:pt modelId="{4ED9B009-E998-465B-BDDD-9410CF1D13D5}" type="pres">
      <dgm:prSet presAssocID="{179573A7-7AC7-4062-B73C-3A4C2A5A13E6}" presName="rootText" presStyleLbl="node2" presStyleIdx="4" presStyleCnt="8" custScaleY="124594">
        <dgm:presLayoutVars>
          <dgm:chPref val="3"/>
        </dgm:presLayoutVars>
      </dgm:prSet>
      <dgm:spPr/>
    </dgm:pt>
    <dgm:pt modelId="{09F9040E-92B3-4E16-9AAB-36E638143F25}" type="pres">
      <dgm:prSet presAssocID="{179573A7-7AC7-4062-B73C-3A4C2A5A13E6}" presName="rootConnector" presStyleLbl="node2" presStyleIdx="4" presStyleCnt="8"/>
      <dgm:spPr/>
    </dgm:pt>
    <dgm:pt modelId="{9C1E63E9-F829-4156-A87B-6D08083F4E67}" type="pres">
      <dgm:prSet presAssocID="{179573A7-7AC7-4062-B73C-3A4C2A5A13E6}" presName="hierChild4" presStyleCnt="0"/>
      <dgm:spPr/>
    </dgm:pt>
    <dgm:pt modelId="{14E11939-B9AC-403F-9DF1-E022C4336DB0}" type="pres">
      <dgm:prSet presAssocID="{179573A7-7AC7-4062-B73C-3A4C2A5A13E6}" presName="hierChild5" presStyleCnt="0"/>
      <dgm:spPr/>
    </dgm:pt>
    <dgm:pt modelId="{809C314A-A678-4A49-9030-D7EFADFC9A1C}" type="pres">
      <dgm:prSet presAssocID="{9BB10B43-EE87-4B5C-9235-FF2CB2DD7092}" presName="Name37" presStyleLbl="parChTrans1D2" presStyleIdx="5" presStyleCnt="8"/>
      <dgm:spPr/>
    </dgm:pt>
    <dgm:pt modelId="{7CAC045E-5D66-4390-A576-B2825A7DC957}" type="pres">
      <dgm:prSet presAssocID="{BC7FCAF6-1411-434F-9123-2AC7ADEE8D87}" presName="hierRoot2" presStyleCnt="0">
        <dgm:presLayoutVars>
          <dgm:hierBranch val="init"/>
        </dgm:presLayoutVars>
      </dgm:prSet>
      <dgm:spPr/>
    </dgm:pt>
    <dgm:pt modelId="{5D891705-BFF4-43E7-A3F7-082C9E6AACDF}" type="pres">
      <dgm:prSet presAssocID="{BC7FCAF6-1411-434F-9123-2AC7ADEE8D87}" presName="rootComposite" presStyleCnt="0"/>
      <dgm:spPr/>
    </dgm:pt>
    <dgm:pt modelId="{C9705AA0-E272-48D3-8B5E-32D1C2C145CA}" type="pres">
      <dgm:prSet presAssocID="{BC7FCAF6-1411-434F-9123-2AC7ADEE8D87}" presName="rootText" presStyleLbl="node2" presStyleIdx="5" presStyleCnt="8" custScaleY="144517">
        <dgm:presLayoutVars>
          <dgm:chPref val="3"/>
        </dgm:presLayoutVars>
      </dgm:prSet>
      <dgm:spPr/>
    </dgm:pt>
    <dgm:pt modelId="{0754C8B5-5119-4DFA-889E-140DC6B59862}" type="pres">
      <dgm:prSet presAssocID="{BC7FCAF6-1411-434F-9123-2AC7ADEE8D87}" presName="rootConnector" presStyleLbl="node2" presStyleIdx="5" presStyleCnt="8"/>
      <dgm:spPr/>
    </dgm:pt>
    <dgm:pt modelId="{C4DB803C-405D-45CA-82C3-4244622DA3D4}" type="pres">
      <dgm:prSet presAssocID="{BC7FCAF6-1411-434F-9123-2AC7ADEE8D87}" presName="hierChild4" presStyleCnt="0"/>
      <dgm:spPr/>
    </dgm:pt>
    <dgm:pt modelId="{E3353172-0B01-46AB-93F2-71A9A55CCE23}" type="pres">
      <dgm:prSet presAssocID="{BC7FCAF6-1411-434F-9123-2AC7ADEE8D87}" presName="hierChild5" presStyleCnt="0"/>
      <dgm:spPr/>
    </dgm:pt>
    <dgm:pt modelId="{2B0D374D-8A26-4142-8D1A-4F2DCAADC252}" type="pres">
      <dgm:prSet presAssocID="{5582B83C-745B-4FB3-82BB-45F616EB3C16}" presName="Name37" presStyleLbl="parChTrans1D2" presStyleIdx="6" presStyleCnt="8"/>
      <dgm:spPr/>
    </dgm:pt>
    <dgm:pt modelId="{56E1E6D0-1044-4E19-9AC1-5AF18F0B1770}" type="pres">
      <dgm:prSet presAssocID="{91449EBC-5E03-4D56-AF2A-06AC089C154D}" presName="hierRoot2" presStyleCnt="0">
        <dgm:presLayoutVars>
          <dgm:hierBranch val="init"/>
        </dgm:presLayoutVars>
      </dgm:prSet>
      <dgm:spPr/>
    </dgm:pt>
    <dgm:pt modelId="{998A114D-15B5-435B-ADEF-4084E299E89A}" type="pres">
      <dgm:prSet presAssocID="{91449EBC-5E03-4D56-AF2A-06AC089C154D}" presName="rootComposite" presStyleCnt="0"/>
      <dgm:spPr/>
    </dgm:pt>
    <dgm:pt modelId="{CDC8F4A3-C1BF-4225-965C-B0AC879E243C}" type="pres">
      <dgm:prSet presAssocID="{91449EBC-5E03-4D56-AF2A-06AC089C154D}" presName="rootText" presStyleLbl="node2" presStyleIdx="6" presStyleCnt="8">
        <dgm:presLayoutVars>
          <dgm:chPref val="3"/>
        </dgm:presLayoutVars>
      </dgm:prSet>
      <dgm:spPr/>
    </dgm:pt>
    <dgm:pt modelId="{B0935190-0432-4F21-96F1-777ABBC37C91}" type="pres">
      <dgm:prSet presAssocID="{91449EBC-5E03-4D56-AF2A-06AC089C154D}" presName="rootConnector" presStyleLbl="node2" presStyleIdx="6" presStyleCnt="8"/>
      <dgm:spPr/>
    </dgm:pt>
    <dgm:pt modelId="{D893743F-3C0E-4A09-BA60-EAC0A9B17C6F}" type="pres">
      <dgm:prSet presAssocID="{91449EBC-5E03-4D56-AF2A-06AC089C154D}" presName="hierChild4" presStyleCnt="0"/>
      <dgm:spPr/>
    </dgm:pt>
    <dgm:pt modelId="{6DDEB133-6DA7-4690-B55D-B67C1FD6CA7F}" type="pres">
      <dgm:prSet presAssocID="{91449EBC-5E03-4D56-AF2A-06AC089C154D}" presName="hierChild5" presStyleCnt="0"/>
      <dgm:spPr/>
    </dgm:pt>
    <dgm:pt modelId="{D9F66A9A-B162-42A1-82C4-4727E846E9D0}" type="pres">
      <dgm:prSet presAssocID="{7C1A13D0-E64E-4717-9B6A-E02BA727A2FF}" presName="Name37" presStyleLbl="parChTrans1D2" presStyleIdx="7" presStyleCnt="8"/>
      <dgm:spPr/>
    </dgm:pt>
    <dgm:pt modelId="{6B618549-225A-4157-8B37-BC38C4B56D8F}" type="pres">
      <dgm:prSet presAssocID="{7E52F622-B1ED-4BE0-98D8-F568CE481B21}" presName="hierRoot2" presStyleCnt="0">
        <dgm:presLayoutVars>
          <dgm:hierBranch val="init"/>
        </dgm:presLayoutVars>
      </dgm:prSet>
      <dgm:spPr/>
    </dgm:pt>
    <dgm:pt modelId="{D19A7831-681A-4077-80D5-EAC03322C0E9}" type="pres">
      <dgm:prSet presAssocID="{7E52F622-B1ED-4BE0-98D8-F568CE481B21}" presName="rootComposite" presStyleCnt="0"/>
      <dgm:spPr/>
    </dgm:pt>
    <dgm:pt modelId="{E8B65B1D-9333-4BF4-94EB-ACAB1569FD00}" type="pres">
      <dgm:prSet presAssocID="{7E52F622-B1ED-4BE0-98D8-F568CE481B21}" presName="rootText" presStyleLbl="node2" presStyleIdx="7" presStyleCnt="8" custScaleX="163893">
        <dgm:presLayoutVars>
          <dgm:chPref val="3"/>
        </dgm:presLayoutVars>
      </dgm:prSet>
      <dgm:spPr/>
    </dgm:pt>
    <dgm:pt modelId="{27C56395-767C-4400-BCD0-A977BF370D0C}" type="pres">
      <dgm:prSet presAssocID="{7E52F622-B1ED-4BE0-98D8-F568CE481B21}" presName="rootConnector" presStyleLbl="node2" presStyleIdx="7" presStyleCnt="8"/>
      <dgm:spPr/>
    </dgm:pt>
    <dgm:pt modelId="{7CB93597-F111-45F9-AE0C-E53F8EA7ECD8}" type="pres">
      <dgm:prSet presAssocID="{7E52F622-B1ED-4BE0-98D8-F568CE481B21}" presName="hierChild4" presStyleCnt="0"/>
      <dgm:spPr/>
    </dgm:pt>
    <dgm:pt modelId="{A5837C61-D3EE-4257-B900-AE3FBB2045C5}" type="pres">
      <dgm:prSet presAssocID="{7FD1BC58-39F0-4931-868C-4D6E4FE5CD25}" presName="Name37" presStyleLbl="parChTrans1D3" presStyleIdx="15" presStyleCnt="18"/>
      <dgm:spPr/>
    </dgm:pt>
    <dgm:pt modelId="{745AEF14-5B36-4AA0-9182-21571A612181}" type="pres">
      <dgm:prSet presAssocID="{F8DD3A2B-4844-469D-9668-ED44B3FFD26C}" presName="hierRoot2" presStyleCnt="0">
        <dgm:presLayoutVars>
          <dgm:hierBranch val="init"/>
        </dgm:presLayoutVars>
      </dgm:prSet>
      <dgm:spPr/>
    </dgm:pt>
    <dgm:pt modelId="{967E8ABB-6009-478F-AA27-92D9B7A8E1BD}" type="pres">
      <dgm:prSet presAssocID="{F8DD3A2B-4844-469D-9668-ED44B3FFD26C}" presName="rootComposite" presStyleCnt="0"/>
      <dgm:spPr/>
    </dgm:pt>
    <dgm:pt modelId="{CDF09B9D-F6BF-4218-B9E4-171CF112E2AF}" type="pres">
      <dgm:prSet presAssocID="{F8DD3A2B-4844-469D-9668-ED44B3FFD26C}" presName="rootText" presStyleLbl="node3" presStyleIdx="15" presStyleCnt="18" custScaleX="114389">
        <dgm:presLayoutVars>
          <dgm:chPref val="3"/>
        </dgm:presLayoutVars>
      </dgm:prSet>
      <dgm:spPr/>
    </dgm:pt>
    <dgm:pt modelId="{A17CBD5B-686B-423B-8981-E92D8D3FFFA5}" type="pres">
      <dgm:prSet presAssocID="{F8DD3A2B-4844-469D-9668-ED44B3FFD26C}" presName="rootConnector" presStyleLbl="node3" presStyleIdx="15" presStyleCnt="18"/>
      <dgm:spPr/>
    </dgm:pt>
    <dgm:pt modelId="{145952EB-DA33-44E0-A016-89FE8A10E38A}" type="pres">
      <dgm:prSet presAssocID="{F8DD3A2B-4844-469D-9668-ED44B3FFD26C}" presName="hierChild4" presStyleCnt="0"/>
      <dgm:spPr/>
    </dgm:pt>
    <dgm:pt modelId="{11560D55-577E-4CE2-AF67-C0E4B9787F69}" type="pres">
      <dgm:prSet presAssocID="{F8DD3A2B-4844-469D-9668-ED44B3FFD26C}" presName="hierChild5" presStyleCnt="0"/>
      <dgm:spPr/>
    </dgm:pt>
    <dgm:pt modelId="{95B50751-10A6-4F64-9383-3B8E5316E80B}" type="pres">
      <dgm:prSet presAssocID="{DE25AC63-87C4-450C-A446-A797729C68DD}" presName="Name37" presStyleLbl="parChTrans1D3" presStyleIdx="16" presStyleCnt="18"/>
      <dgm:spPr/>
    </dgm:pt>
    <dgm:pt modelId="{43351A30-1E4A-4623-9E1A-EA994CBD594A}" type="pres">
      <dgm:prSet presAssocID="{33D7913A-3A50-4EA1-8D12-6C1F66CB6589}" presName="hierRoot2" presStyleCnt="0">
        <dgm:presLayoutVars>
          <dgm:hierBranch val="init"/>
        </dgm:presLayoutVars>
      </dgm:prSet>
      <dgm:spPr/>
    </dgm:pt>
    <dgm:pt modelId="{859B9490-CB8D-4F2B-B147-D418397E071A}" type="pres">
      <dgm:prSet presAssocID="{33D7913A-3A50-4EA1-8D12-6C1F66CB6589}" presName="rootComposite" presStyleCnt="0"/>
      <dgm:spPr/>
    </dgm:pt>
    <dgm:pt modelId="{C242F83C-11D5-4783-8276-058A17EB6933}" type="pres">
      <dgm:prSet presAssocID="{33D7913A-3A50-4EA1-8D12-6C1F66CB6589}" presName="rootText" presStyleLbl="node3" presStyleIdx="16" presStyleCnt="18" custScaleX="114177" custScaleY="146118">
        <dgm:presLayoutVars>
          <dgm:chPref val="3"/>
        </dgm:presLayoutVars>
      </dgm:prSet>
      <dgm:spPr/>
    </dgm:pt>
    <dgm:pt modelId="{662BB2C9-D391-4F29-8D68-58B631052546}" type="pres">
      <dgm:prSet presAssocID="{33D7913A-3A50-4EA1-8D12-6C1F66CB6589}" presName="rootConnector" presStyleLbl="node3" presStyleIdx="16" presStyleCnt="18"/>
      <dgm:spPr/>
    </dgm:pt>
    <dgm:pt modelId="{2E5A775C-C798-4BCA-8DE3-F4E49E0AE030}" type="pres">
      <dgm:prSet presAssocID="{33D7913A-3A50-4EA1-8D12-6C1F66CB6589}" presName="hierChild4" presStyleCnt="0"/>
      <dgm:spPr/>
    </dgm:pt>
    <dgm:pt modelId="{2899231F-C3C6-4996-9E29-AABF4CC3F4EE}" type="pres">
      <dgm:prSet presAssocID="{33D7913A-3A50-4EA1-8D12-6C1F66CB6589}" presName="hierChild5" presStyleCnt="0"/>
      <dgm:spPr/>
    </dgm:pt>
    <dgm:pt modelId="{999BFD0E-3FF6-4467-840F-6FF591819084}" type="pres">
      <dgm:prSet presAssocID="{B7789F54-6B9E-46F0-B384-3F609DF3070C}" presName="Name37" presStyleLbl="parChTrans1D3" presStyleIdx="17" presStyleCnt="18"/>
      <dgm:spPr/>
    </dgm:pt>
    <dgm:pt modelId="{35DEBD35-A6BE-46C7-8887-7C3C253C472F}" type="pres">
      <dgm:prSet presAssocID="{1148B1F6-EBBD-4859-ADBD-A00F9CEE632C}" presName="hierRoot2" presStyleCnt="0">
        <dgm:presLayoutVars>
          <dgm:hierBranch val="init"/>
        </dgm:presLayoutVars>
      </dgm:prSet>
      <dgm:spPr/>
    </dgm:pt>
    <dgm:pt modelId="{EDEFF600-31B9-4F2A-BC1A-C8DA031AD164}" type="pres">
      <dgm:prSet presAssocID="{1148B1F6-EBBD-4859-ADBD-A00F9CEE632C}" presName="rootComposite" presStyleCnt="0"/>
      <dgm:spPr/>
    </dgm:pt>
    <dgm:pt modelId="{5827857A-2C08-4079-B15B-78DBAACE83DC}" type="pres">
      <dgm:prSet presAssocID="{1148B1F6-EBBD-4859-ADBD-A00F9CEE632C}" presName="rootText" presStyleLbl="node3" presStyleIdx="17" presStyleCnt="18">
        <dgm:presLayoutVars>
          <dgm:chPref val="3"/>
        </dgm:presLayoutVars>
      </dgm:prSet>
      <dgm:spPr/>
    </dgm:pt>
    <dgm:pt modelId="{E5526B6C-8323-4BAD-B96A-60520ABC1B5F}" type="pres">
      <dgm:prSet presAssocID="{1148B1F6-EBBD-4859-ADBD-A00F9CEE632C}" presName="rootConnector" presStyleLbl="node3" presStyleIdx="17" presStyleCnt="18"/>
      <dgm:spPr/>
    </dgm:pt>
    <dgm:pt modelId="{25FE8126-9D43-4D43-A25B-0B8E2A2CA922}" type="pres">
      <dgm:prSet presAssocID="{1148B1F6-EBBD-4859-ADBD-A00F9CEE632C}" presName="hierChild4" presStyleCnt="0"/>
      <dgm:spPr/>
    </dgm:pt>
    <dgm:pt modelId="{E1AA9B69-A9C1-4C23-B0CD-E6645B0B5C01}" type="pres">
      <dgm:prSet presAssocID="{1148B1F6-EBBD-4859-ADBD-A00F9CEE632C}" presName="hierChild5" presStyleCnt="0"/>
      <dgm:spPr/>
    </dgm:pt>
    <dgm:pt modelId="{06004042-7E52-46C3-B6BB-6B5757006505}" type="pres">
      <dgm:prSet presAssocID="{7E52F622-B1ED-4BE0-98D8-F568CE481B21}" presName="hierChild5" presStyleCnt="0"/>
      <dgm:spPr/>
    </dgm:pt>
    <dgm:pt modelId="{86AC7584-D411-4A0A-B788-41998111C030}" type="pres">
      <dgm:prSet presAssocID="{405EF236-98C3-49BC-90CE-D6E0E95149C2}" presName="hierChild3" presStyleCnt="0"/>
      <dgm:spPr/>
    </dgm:pt>
  </dgm:ptLst>
  <dgm:cxnLst>
    <dgm:cxn modelId="{84B00700-1416-4D49-BBAB-6F0BF9CA59B7}" type="presOf" srcId="{FB3CB155-161E-49BE-9163-E4B2378A2C5B}" destId="{A175AC1E-4F57-477F-A401-3C7E9DE92FA0}" srcOrd="0" destOrd="0" presId="urn:microsoft.com/office/officeart/2005/8/layout/orgChart1"/>
    <dgm:cxn modelId="{6C721305-B688-4190-BD0C-ADD32C059BE0}" type="presOf" srcId="{4ECB0DEF-AA96-44EA-9E0E-597575DB7625}" destId="{1E1695F0-FCB4-48BA-9C92-18AAD7DEF66D}" srcOrd="0" destOrd="0" presId="urn:microsoft.com/office/officeart/2005/8/layout/orgChart1"/>
    <dgm:cxn modelId="{8971FA05-C56D-41F0-8823-A9A1F07A5767}" type="presOf" srcId="{7E52F622-B1ED-4BE0-98D8-F568CE481B21}" destId="{27C56395-767C-4400-BCD0-A977BF370D0C}" srcOrd="1" destOrd="0" presId="urn:microsoft.com/office/officeart/2005/8/layout/orgChart1"/>
    <dgm:cxn modelId="{1C784206-CC7A-4BE8-94A9-B61838FB4AF7}" type="presOf" srcId="{91A743BA-23CF-434E-B1DD-7E12F0FE7AD8}" destId="{8EE48BC3-A82E-4373-B561-B31ADFA9C28F}" srcOrd="1" destOrd="0" presId="urn:microsoft.com/office/officeart/2005/8/layout/orgChart1"/>
    <dgm:cxn modelId="{E3E6A306-960E-45D8-8D77-23F1533D71A8}" type="presOf" srcId="{91A743BA-23CF-434E-B1DD-7E12F0FE7AD8}" destId="{6343F140-C583-49BD-901D-2820025CA5CF}" srcOrd="0" destOrd="0" presId="urn:microsoft.com/office/officeart/2005/8/layout/orgChart1"/>
    <dgm:cxn modelId="{897F4F12-8120-4B68-B2E7-C1460A173D7A}" type="presOf" srcId="{4ECB0DEF-AA96-44EA-9E0E-597575DB7625}" destId="{7BBCC8BF-5E6B-40CD-A65D-0140A6E8F457}" srcOrd="1" destOrd="0" presId="urn:microsoft.com/office/officeart/2005/8/layout/orgChart1"/>
    <dgm:cxn modelId="{6509D412-799C-4776-817E-92CE3421AF85}" srcId="{0F1EECB4-B0C5-4F1C-B0F5-AAFB86FAB61B}" destId="{109AC140-5A9B-4FE1-836C-BD591F0802A9}" srcOrd="0" destOrd="0" parTransId="{FB3CB155-161E-49BE-9163-E4B2378A2C5B}" sibTransId="{B3307248-F3F5-4777-AADE-3455D46AE9E9}"/>
    <dgm:cxn modelId="{39240318-5ECF-4E1A-9214-2FF5EB6256A5}" type="presOf" srcId="{109AC140-5A9B-4FE1-836C-BD591F0802A9}" destId="{0538E1EA-BF6E-44BC-B079-FB9D3A73A33D}" srcOrd="1" destOrd="0" presId="urn:microsoft.com/office/officeart/2005/8/layout/orgChart1"/>
    <dgm:cxn modelId="{7534AF1A-0F47-4EB6-B0DC-CED775667C94}" type="presOf" srcId="{D863B8B0-8BC7-4A21-A365-A0D6E40CBD1E}" destId="{81535D2F-7069-46AE-A1A2-D7CE2FF0376A}" srcOrd="0" destOrd="0" presId="urn:microsoft.com/office/officeart/2005/8/layout/orgChart1"/>
    <dgm:cxn modelId="{D2C42D1B-4B28-4119-BD3A-824335CA05A9}" type="presOf" srcId="{0F1EECB4-B0C5-4F1C-B0F5-AAFB86FAB61B}" destId="{380F71F4-6788-4242-8A94-F271D3895298}" srcOrd="0" destOrd="0" presId="urn:microsoft.com/office/officeart/2005/8/layout/orgChart1"/>
    <dgm:cxn modelId="{9395571C-B46F-4F4A-AB2B-5264028DC77D}" type="presOf" srcId="{A585C025-0C7C-424E-BFCF-CA606B360CF2}" destId="{E14B7E7F-077B-4940-BE9C-AB7FF98E9C21}" srcOrd="1" destOrd="0" presId="urn:microsoft.com/office/officeart/2005/8/layout/orgChart1"/>
    <dgm:cxn modelId="{4483C11D-F7AF-47D7-B307-8AE5997F1658}" type="presOf" srcId="{87E4E32A-6CA1-4DCF-BE93-066CC0BF7C47}" destId="{0226875B-68C5-4383-A5E8-8D23EB0569FD}" srcOrd="1" destOrd="0" presId="urn:microsoft.com/office/officeart/2005/8/layout/orgChart1"/>
    <dgm:cxn modelId="{3B5EFE20-7D38-4A4F-947C-713C69249A8F}" type="presOf" srcId="{59661180-54A5-40AE-9CCA-2347A9C88C82}" destId="{2A692A87-9466-4734-9A45-F7791521A540}" srcOrd="1" destOrd="0" presId="urn:microsoft.com/office/officeart/2005/8/layout/orgChart1"/>
    <dgm:cxn modelId="{7F7E9A23-83C2-4548-8E9B-B0F8E3377EFC}" type="presOf" srcId="{91449EBC-5E03-4D56-AF2A-06AC089C154D}" destId="{CDC8F4A3-C1BF-4225-965C-B0AC879E243C}" srcOrd="0" destOrd="0" presId="urn:microsoft.com/office/officeart/2005/8/layout/orgChart1"/>
    <dgm:cxn modelId="{A2B97425-7D1D-4628-B7CE-579CF0AC4F97}" type="presOf" srcId="{B3EEEED1-1DCD-4166-B718-153F93057648}" destId="{641DF1B5-3460-48AD-98DC-8C8E39B00A43}" srcOrd="0" destOrd="0" presId="urn:microsoft.com/office/officeart/2005/8/layout/orgChart1"/>
    <dgm:cxn modelId="{4504E526-3F69-4EDC-8C37-C1C53E3F4990}" type="presOf" srcId="{16B405E7-4516-42D8-9644-CA5B40ABBA2E}" destId="{3E35EFED-4F64-47FF-B71E-6F39CC59C278}" srcOrd="1" destOrd="0" presId="urn:microsoft.com/office/officeart/2005/8/layout/orgChart1"/>
    <dgm:cxn modelId="{61BE0E28-759E-4F4C-B5A1-2546509082FD}" type="presOf" srcId="{0F1EECB4-B0C5-4F1C-B0F5-AAFB86FAB61B}" destId="{00149DC4-0A39-4C2A-B99D-9C8B902F84D1}" srcOrd="1" destOrd="0" presId="urn:microsoft.com/office/officeart/2005/8/layout/orgChart1"/>
    <dgm:cxn modelId="{8D2CB82A-B94B-4386-86CB-416717DA977F}" type="presOf" srcId="{C5199236-E5FC-4AEE-8B46-5F4E712B77F0}" destId="{2D9676C1-8028-4B6A-A81F-58BF59FD3254}" srcOrd="1" destOrd="0" presId="urn:microsoft.com/office/officeart/2005/8/layout/orgChart1"/>
    <dgm:cxn modelId="{2BBAC12A-7C5D-4E37-846D-C8D5AB480041}" type="presOf" srcId="{7E52F622-B1ED-4BE0-98D8-F568CE481B21}" destId="{E8B65B1D-9333-4BF4-94EB-ACAB1569FD00}" srcOrd="0" destOrd="0" presId="urn:microsoft.com/office/officeart/2005/8/layout/orgChart1"/>
    <dgm:cxn modelId="{185D522B-39E1-4BB3-9E04-5004AF4F9DC5}" type="presOf" srcId="{9CB72A4A-4B04-4ADD-B7EE-207E65A4BF0B}" destId="{AB53F022-0BD6-431F-A78E-4B1B804AE1F0}" srcOrd="0" destOrd="0" presId="urn:microsoft.com/office/officeart/2005/8/layout/orgChart1"/>
    <dgm:cxn modelId="{1460402F-2444-42A1-9ADD-11902983369E}" type="presOf" srcId="{769EF670-75FE-4791-AF61-D203230D6533}" destId="{0980FB81-D4E0-4B03-B899-B3644B8B048F}" srcOrd="0" destOrd="0" presId="urn:microsoft.com/office/officeart/2005/8/layout/orgChart1"/>
    <dgm:cxn modelId="{CEEBEB31-C4B0-49FA-9F08-AFF64F00D1DF}" srcId="{91A743BA-23CF-434E-B1DD-7E12F0FE7AD8}" destId="{9C22A0BD-4549-4811-852C-336D3A5ACEDE}" srcOrd="1" destOrd="0" parTransId="{9DE7DAF9-7C2F-4900-B065-450551CBEB43}" sibTransId="{D5D0F05A-BB2A-45F3-B8E6-01FC3C4EC72B}"/>
    <dgm:cxn modelId="{728DEE32-2B81-4040-9645-CC96CE6AF1D0}" srcId="{96F9AB46-8031-4A4C-98C8-8374D4CCD21F}" destId="{7F660268-7EBE-40B6-ADEF-A78604906DD7}" srcOrd="2" destOrd="0" parTransId="{B3EEEED1-1DCD-4166-B718-153F93057648}" sibTransId="{8CF76602-AC27-4C21-BCC5-3DE42036AC47}"/>
    <dgm:cxn modelId="{336A9C34-27D0-4824-B336-BD2FD6F6DEE4}" type="presOf" srcId="{473B1B66-0C85-46B0-842F-3AA5BDBBFB84}" destId="{7BB11954-0FC5-4F00-B612-94ED4E8142CB}" srcOrd="1" destOrd="0" presId="urn:microsoft.com/office/officeart/2005/8/layout/orgChart1"/>
    <dgm:cxn modelId="{CCEB0E38-749E-4841-BD0B-ECE97ACB400F}" type="presOf" srcId="{405EF236-98C3-49BC-90CE-D6E0E95149C2}" destId="{C52A77FA-D933-433F-803D-73167FF39CB4}" srcOrd="1" destOrd="0" presId="urn:microsoft.com/office/officeart/2005/8/layout/orgChart1"/>
    <dgm:cxn modelId="{43AE7039-4527-46A4-8309-AC41FEEC4440}" type="presOf" srcId="{4F661F50-5EE6-4E1A-85B6-AB68E40104A2}" destId="{3A8202D6-DF0F-48E7-BC3B-18AEEB089D94}" srcOrd="0" destOrd="0" presId="urn:microsoft.com/office/officeart/2005/8/layout/orgChart1"/>
    <dgm:cxn modelId="{6D025639-8E8B-483E-9708-1E380007EAC3}" type="presOf" srcId="{2FD56573-F86A-46EF-94BD-35A465F93632}" destId="{6EEE14EF-C999-405A-B24D-74BB0F56DA15}" srcOrd="0" destOrd="0" presId="urn:microsoft.com/office/officeart/2005/8/layout/orgChart1"/>
    <dgm:cxn modelId="{C1F3643A-8F49-41A5-B05B-14323B0AC238}" type="presOf" srcId="{BC7FCAF6-1411-434F-9123-2AC7ADEE8D87}" destId="{0754C8B5-5119-4DFA-889E-140DC6B59862}" srcOrd="1" destOrd="0" presId="urn:microsoft.com/office/officeart/2005/8/layout/orgChart1"/>
    <dgm:cxn modelId="{EEED293B-8BC7-4735-A28C-511CEE6EE18B}" type="presOf" srcId="{59661180-54A5-40AE-9CCA-2347A9C88C82}" destId="{EEFEAF45-55AF-4B01-AC3F-6CDFA396432C}" srcOrd="0" destOrd="0" presId="urn:microsoft.com/office/officeart/2005/8/layout/orgChart1"/>
    <dgm:cxn modelId="{ABCA4440-1F5C-4A8A-B7A3-420F301804D2}" type="presOf" srcId="{79C4A55B-F796-4435-93F3-8705913DFD09}" destId="{6E68AE51-8D24-460B-929A-3EF7AA7B522F}" srcOrd="0" destOrd="0" presId="urn:microsoft.com/office/officeart/2005/8/layout/orgChart1"/>
    <dgm:cxn modelId="{7B5F0F5C-7453-4CE7-B229-19232D73937B}" srcId="{96F9AB46-8031-4A4C-98C8-8374D4CCD21F}" destId="{9CB72A4A-4B04-4ADD-B7EE-207E65A4BF0B}" srcOrd="3" destOrd="0" parTransId="{4F661F50-5EE6-4E1A-85B6-AB68E40104A2}" sibTransId="{55976D95-4A36-43D7-B306-F250DAF4A720}"/>
    <dgm:cxn modelId="{6BE81F5D-4834-46F1-9ED3-5E7F092576DC}" srcId="{16B405E7-4516-42D8-9644-CA5B40ABBA2E}" destId="{F55FDBA0-7406-479D-A24C-AB0FFC02B223}" srcOrd="3" destOrd="0" parTransId="{66EAAE8D-1F34-4635-A8CF-A44F1C1AA832}" sibTransId="{57699903-8C21-4871-A674-DBDCCC4C5B03}"/>
    <dgm:cxn modelId="{A1357F5D-E15D-4D59-B664-2CD586149685}" type="presOf" srcId="{C5199236-E5FC-4AEE-8B46-5F4E712B77F0}" destId="{C0BC64D2-60B3-4185-8EE7-CDA3B432489F}" srcOrd="0" destOrd="0" presId="urn:microsoft.com/office/officeart/2005/8/layout/orgChart1"/>
    <dgm:cxn modelId="{94A66D5F-A1C5-4D3D-9366-46D8DC6DB14D}" srcId="{7E52F622-B1ED-4BE0-98D8-F568CE481B21}" destId="{F8DD3A2B-4844-469D-9668-ED44B3FFD26C}" srcOrd="0" destOrd="0" parTransId="{7FD1BC58-39F0-4931-868C-4D6E4FE5CD25}" sibTransId="{376A9008-F45D-47DD-B4EE-E1842CF304C6}"/>
    <dgm:cxn modelId="{BC455360-40AD-47C5-A0EB-CE75257FBE85}" type="presOf" srcId="{CB0C5056-6130-4C8F-839A-AD5904839C1F}" destId="{C78A7497-1D77-45D7-B77F-B5841B6F27C6}" srcOrd="0" destOrd="0" presId="urn:microsoft.com/office/officeart/2005/8/layout/orgChart1"/>
    <dgm:cxn modelId="{365A5660-8B24-46F5-8721-CF10D30371C2}" srcId="{16B405E7-4516-42D8-9644-CA5B40ABBA2E}" destId="{96F9AB46-8031-4A4C-98C8-8374D4CCD21F}" srcOrd="1" destOrd="0" parTransId="{0CE76082-5313-453E-AA38-CAE5E3EC0636}" sibTransId="{96CCE768-E9F9-4257-A2DE-6C3ED14CA836}"/>
    <dgm:cxn modelId="{597DDF61-8565-448F-90DE-4F711F726740}" type="presOf" srcId="{BC7FCAF6-1411-434F-9123-2AC7ADEE8D87}" destId="{C9705AA0-E272-48D3-8B5E-32D1C2C145CA}" srcOrd="0" destOrd="0" presId="urn:microsoft.com/office/officeart/2005/8/layout/orgChart1"/>
    <dgm:cxn modelId="{DA275662-DF2F-4D35-896F-7BA94D222336}" type="presOf" srcId="{91449EBC-5E03-4D56-AF2A-06AC089C154D}" destId="{B0935190-0432-4F21-96F1-777ABBC37C91}" srcOrd="1" destOrd="0" presId="urn:microsoft.com/office/officeart/2005/8/layout/orgChart1"/>
    <dgm:cxn modelId="{20B58963-17F0-446C-9314-BA5ABF29CAF7}" srcId="{16B405E7-4516-42D8-9644-CA5B40ABBA2E}" destId="{0F1EECB4-B0C5-4F1C-B0F5-AAFB86FAB61B}" srcOrd="0" destOrd="0" parTransId="{FE8CC486-2A38-46C6-B4D0-F32150434FF3}" sibTransId="{1CBCABE1-3B02-4F3D-A9B9-1718A55C0380}"/>
    <dgm:cxn modelId="{F2E01946-520A-4E9D-B7ED-61F9246B5467}" type="presOf" srcId="{96F9AB46-8031-4A4C-98C8-8374D4CCD21F}" destId="{3B29495E-BD57-43CB-9339-2E6EBD70555B}" srcOrd="1" destOrd="0" presId="urn:microsoft.com/office/officeart/2005/8/layout/orgChart1"/>
    <dgm:cxn modelId="{67BAD566-7043-422D-9583-1AA45F266A96}" type="presOf" srcId="{F2120EE0-A0A2-4A0F-BF8B-C1EFC5B3F446}" destId="{F8C937E3-3AF9-4469-A6D0-425679D772D3}" srcOrd="1" destOrd="0" presId="urn:microsoft.com/office/officeart/2005/8/layout/orgChart1"/>
    <dgm:cxn modelId="{D2FEE146-A777-48C1-814F-5B58272300FE}" type="presOf" srcId="{1148B1F6-EBBD-4859-ADBD-A00F9CEE632C}" destId="{E5526B6C-8323-4BAD-B96A-60520ABC1B5F}" srcOrd="1" destOrd="0" presId="urn:microsoft.com/office/officeart/2005/8/layout/orgChart1"/>
    <dgm:cxn modelId="{40C8E347-D655-450F-B31D-D8D411CFBD98}" type="presOf" srcId="{1148B1F6-EBBD-4859-ADBD-A00F9CEE632C}" destId="{5827857A-2C08-4079-B15B-78DBAACE83DC}" srcOrd="0" destOrd="0" presId="urn:microsoft.com/office/officeart/2005/8/layout/orgChart1"/>
    <dgm:cxn modelId="{C2B7376A-B2C9-4B5B-A65C-29208D6F2D86}" type="presOf" srcId="{FE8CC486-2A38-46C6-B4D0-F32150434FF3}" destId="{1C96F16D-312D-4AF5-95CD-B0E01513815C}" srcOrd="0" destOrd="0" presId="urn:microsoft.com/office/officeart/2005/8/layout/orgChart1"/>
    <dgm:cxn modelId="{BE21634A-4F25-4136-B0D0-324D4756BEF1}" type="presOf" srcId="{FDD41105-D7DF-4E73-A1E1-8DA083B430C4}" destId="{FD4CB80F-98BE-439D-9D7C-D282F156594B}" srcOrd="0" destOrd="0" presId="urn:microsoft.com/office/officeart/2005/8/layout/orgChart1"/>
    <dgm:cxn modelId="{69687E6B-38B1-43F3-9F61-7EA3B999AF36}" type="presOf" srcId="{405EF236-98C3-49BC-90CE-D6E0E95149C2}" destId="{3FD172C7-318F-44AF-BFCB-96EC49F6395D}" srcOrd="0" destOrd="0" presId="urn:microsoft.com/office/officeart/2005/8/layout/orgChart1"/>
    <dgm:cxn modelId="{893FCE6E-C0D5-4C72-90FA-0806425DA285}" srcId="{405EF236-98C3-49BC-90CE-D6E0E95149C2}" destId="{BC7FCAF6-1411-434F-9123-2AC7ADEE8D87}" srcOrd="1" destOrd="0" parTransId="{9BB10B43-EE87-4B5C-9235-FF2CB2DD7092}" sibTransId="{A02254C6-01BD-44E0-B57F-5B15D6268AD2}"/>
    <dgm:cxn modelId="{512F684F-CE14-4D73-AFA4-EAF246779117}" type="presOf" srcId="{CB856191-6983-4846-86DD-ACE0E9E21B33}" destId="{443AE8F5-7AF3-4A0D-9B8E-FAC33DE3EF5F}" srcOrd="0" destOrd="0" presId="urn:microsoft.com/office/officeart/2005/8/layout/orgChart1"/>
    <dgm:cxn modelId="{70528071-FDF0-4AC6-B7C0-23CC9EAD6A50}" type="presOf" srcId="{473B1B66-0C85-46B0-842F-3AA5BDBBFB84}" destId="{CED071F4-6735-4335-82A7-A3FC6580F73F}" srcOrd="0" destOrd="0" presId="urn:microsoft.com/office/officeart/2005/8/layout/orgChart1"/>
    <dgm:cxn modelId="{3517FA51-E89E-49A3-9C27-485CC54935A7}" type="presOf" srcId="{9C22A0BD-4549-4811-852C-336D3A5ACEDE}" destId="{F57E509B-1143-4B32-9ACD-C119EAD2DE8F}" srcOrd="0" destOrd="0" presId="urn:microsoft.com/office/officeart/2005/8/layout/orgChart1"/>
    <dgm:cxn modelId="{4C504D52-C301-4889-8E6C-3DA8816F4BFA}" type="presOf" srcId="{988BE686-2020-4387-99EB-CCA15E42FEC7}" destId="{E8FF7B81-00DB-4556-B706-3A0D332BF292}" srcOrd="0" destOrd="0" presId="urn:microsoft.com/office/officeart/2005/8/layout/orgChart1"/>
    <dgm:cxn modelId="{56195672-D5F2-4236-A76A-800BB6042F62}" srcId="{96F9AB46-8031-4A4C-98C8-8374D4CCD21F}" destId="{87E4E32A-6CA1-4DCF-BE93-066CC0BF7C47}" srcOrd="1" destOrd="0" parTransId="{DA3AF23C-749C-44EF-9972-C3B70B829258}" sibTransId="{0543D56E-476C-4CD6-B955-2210B2E0C583}"/>
    <dgm:cxn modelId="{CDA2C273-70C5-4979-9A1F-6BB4598060E2}" srcId="{91A743BA-23CF-434E-B1DD-7E12F0FE7AD8}" destId="{4ECB0DEF-AA96-44EA-9E0E-597575DB7625}" srcOrd="0" destOrd="0" parTransId="{D863B8B0-8BC7-4A21-A365-A0D6E40CBD1E}" sibTransId="{87ABDA54-DE2D-44ED-8A29-D579C027CEDC}"/>
    <dgm:cxn modelId="{36B21F75-2210-4B3A-ACBB-F86B674CEB94}" srcId="{0F1EECB4-B0C5-4F1C-B0F5-AAFB86FAB61B}" destId="{22DE39FA-9073-4817-A4E6-243A27893CAE}" srcOrd="3" destOrd="0" parTransId="{CB856191-6983-4846-86DD-ACE0E9E21B33}" sibTransId="{1153EA87-8124-4564-913F-AA448D22DE62}"/>
    <dgm:cxn modelId="{3FE52B5A-9E9F-4CFF-A2AC-3CC909DC8DD8}" type="presOf" srcId="{33D7913A-3A50-4EA1-8D12-6C1F66CB6589}" destId="{662BB2C9-D391-4F29-8D68-58B631052546}" srcOrd="1" destOrd="0" presId="urn:microsoft.com/office/officeart/2005/8/layout/orgChart1"/>
    <dgm:cxn modelId="{3E21A85A-5CD8-4D0A-8480-8917B1CC4702}" type="presOf" srcId="{472133F7-DB39-49E6-94BC-74E854F4E11F}" destId="{25E3CF0E-DB70-400B-B392-CBB56A56A84A}" srcOrd="0" destOrd="0" presId="urn:microsoft.com/office/officeart/2005/8/layout/orgChart1"/>
    <dgm:cxn modelId="{060AF77D-5BB5-42AD-BA1D-AFF588B6BC44}" type="presOf" srcId="{33D7913A-3A50-4EA1-8D12-6C1F66CB6589}" destId="{C242F83C-11D5-4783-8276-058A17EB6933}" srcOrd="0" destOrd="0" presId="urn:microsoft.com/office/officeart/2005/8/layout/orgChart1"/>
    <dgm:cxn modelId="{8714CF84-C76D-4C15-9D5B-1CD398C96B02}" srcId="{405EF236-98C3-49BC-90CE-D6E0E95149C2}" destId="{7E52F622-B1ED-4BE0-98D8-F568CE481B21}" srcOrd="3" destOrd="0" parTransId="{7C1A13D0-E64E-4717-9B6A-E02BA727A2FF}" sibTransId="{F69E3837-51E8-41EC-96FB-3397552B0AC8}"/>
    <dgm:cxn modelId="{0F836A89-1C10-4B19-915B-0EB7B4BEABF9}" type="presOf" srcId="{9DE7DAF9-7C2F-4900-B065-450551CBEB43}" destId="{5F4C85BC-B831-40C7-9462-7CBCE30A78B8}" srcOrd="0" destOrd="0" presId="urn:microsoft.com/office/officeart/2005/8/layout/orgChart1"/>
    <dgm:cxn modelId="{A2C0D48A-7C1E-4363-89FF-60BD571DA473}" type="presOf" srcId="{94A70FC8-3CFF-4DB9-A5F3-50FB7446E3F3}" destId="{7CCA007E-1DF6-4BE4-8E09-A95214CE2B2A}" srcOrd="0" destOrd="0" presId="urn:microsoft.com/office/officeart/2005/8/layout/orgChart1"/>
    <dgm:cxn modelId="{0CE1FB95-AF28-45E6-AEB4-987A81FF948F}" srcId="{7E52F622-B1ED-4BE0-98D8-F568CE481B21}" destId="{1148B1F6-EBBD-4859-ADBD-A00F9CEE632C}" srcOrd="2" destOrd="0" parTransId="{B7789F54-6B9E-46F0-B384-3F609DF3070C}" sibTransId="{8C394C97-331F-4DCF-B198-5DADCE204EC0}"/>
    <dgm:cxn modelId="{FD394A9A-8CD0-4BA9-BAFE-8C7A6E9C5191}" type="presOf" srcId="{DE25AC63-87C4-450C-A446-A797729C68DD}" destId="{95B50751-10A6-4F64-9383-3B8E5316E80B}" srcOrd="0" destOrd="0" presId="urn:microsoft.com/office/officeart/2005/8/layout/orgChart1"/>
    <dgm:cxn modelId="{DFEE869D-EB92-4502-9FD4-AF66E77C794F}" type="presOf" srcId="{9BB10B43-EE87-4B5C-9235-FF2CB2DD7092}" destId="{809C314A-A678-4A49-9030-D7EFADFC9A1C}" srcOrd="0" destOrd="0" presId="urn:microsoft.com/office/officeart/2005/8/layout/orgChart1"/>
    <dgm:cxn modelId="{0C50769F-1E44-4513-B6E8-BF977EF47CE9}" type="presOf" srcId="{7C1A13D0-E64E-4717-9B6A-E02BA727A2FF}" destId="{D9F66A9A-B162-42A1-82C4-4727E846E9D0}" srcOrd="0" destOrd="0" presId="urn:microsoft.com/office/officeart/2005/8/layout/orgChart1"/>
    <dgm:cxn modelId="{3283919F-6C86-4198-B1F7-0A39630CDE6C}" type="presOf" srcId="{179573A7-7AC7-4062-B73C-3A4C2A5A13E6}" destId="{4ED9B009-E998-465B-BDDD-9410CF1D13D5}" srcOrd="0" destOrd="0" presId="urn:microsoft.com/office/officeart/2005/8/layout/orgChart1"/>
    <dgm:cxn modelId="{420B91A0-7C7C-4B61-AEA7-2B900B4CBB28}" srcId="{7E52F622-B1ED-4BE0-98D8-F568CE481B21}" destId="{33D7913A-3A50-4EA1-8D12-6C1F66CB6589}" srcOrd="1" destOrd="0" parTransId="{DE25AC63-87C4-450C-A446-A797729C68DD}" sibTransId="{0E076A6C-CA2A-4AA3-AF9A-FCAB32984E44}"/>
    <dgm:cxn modelId="{1C1A93A0-A91B-4E3B-912E-A3417DB2FA67}" type="presOf" srcId="{F8DD3A2B-4844-469D-9668-ED44B3FFD26C}" destId="{CDF09B9D-F6BF-4218-B9E4-171CF112E2AF}" srcOrd="0" destOrd="0" presId="urn:microsoft.com/office/officeart/2005/8/layout/orgChart1"/>
    <dgm:cxn modelId="{2F6CDDA3-C557-42E3-A8CC-3807182C7795}" type="presOf" srcId="{87E4E32A-6CA1-4DCF-BE93-066CC0BF7C47}" destId="{4E9E56B5-09CE-4A25-A933-222D867CDA3E}" srcOrd="0" destOrd="0" presId="urn:microsoft.com/office/officeart/2005/8/layout/orgChart1"/>
    <dgm:cxn modelId="{EE5685A6-94B0-4BBC-8338-6AF3AA5B9B4E}" type="presOf" srcId="{9C22A0BD-4549-4811-852C-336D3A5ACEDE}" destId="{9F88E237-B9F8-4390-8D02-9A90F15A1C39}" srcOrd="1" destOrd="0" presId="urn:microsoft.com/office/officeart/2005/8/layout/orgChart1"/>
    <dgm:cxn modelId="{ACE52CA7-B13E-4E00-B529-775AC7768753}" type="presOf" srcId="{5582B83C-745B-4FB3-82BB-45F616EB3C16}" destId="{2B0D374D-8A26-4142-8D1A-4F2DCAADC252}" srcOrd="0" destOrd="0" presId="urn:microsoft.com/office/officeart/2005/8/layout/orgChart1"/>
    <dgm:cxn modelId="{292E81A7-3CEB-4D54-9D6A-278740AFD159}" srcId="{0F1EECB4-B0C5-4F1C-B0F5-AAFB86FAB61B}" destId="{106BCD7E-53AF-4FB0-9379-2569C964ABF8}" srcOrd="2" destOrd="0" parTransId="{2FD56573-F86A-46EF-94BD-35A465F93632}" sibTransId="{F3B294CA-9427-4C84-A426-C44D23C6FE73}"/>
    <dgm:cxn modelId="{7C4218AC-1F04-4D7B-8052-188B221D1F79}" srcId="{0F1EECB4-B0C5-4F1C-B0F5-AAFB86FAB61B}" destId="{F2120EE0-A0A2-4A0F-BF8B-C1EFC5B3F446}" srcOrd="4" destOrd="0" parTransId="{456DA73C-F328-420F-8202-946083AFBD4E}" sibTransId="{9358479C-3323-43C8-9062-0D655F70885F}"/>
    <dgm:cxn modelId="{CBEBEBAE-5CC7-432E-A06D-D46DB0DDDDA0}" type="presOf" srcId="{15F90D52-D51F-40FA-8138-ABB36DAFD773}" destId="{C489BBE0-F190-417E-9FF9-C96FB96BECA2}" srcOrd="0" destOrd="0" presId="urn:microsoft.com/office/officeart/2005/8/layout/orgChart1"/>
    <dgm:cxn modelId="{0C6653AF-3FB1-4BCF-8876-965262685D26}" type="presOf" srcId="{22DE39FA-9073-4817-A4E6-243A27893CAE}" destId="{AE33B13A-21D2-433E-9B60-3B717F08B4D8}" srcOrd="0" destOrd="0" presId="urn:microsoft.com/office/officeart/2005/8/layout/orgChart1"/>
    <dgm:cxn modelId="{9943D2AF-061D-406E-9F00-316C1B34BD3C}" type="presOf" srcId="{106BCD7E-53AF-4FB0-9379-2569C964ABF8}" destId="{1892E338-864A-46CE-8987-7D6A0E962436}" srcOrd="0" destOrd="0" presId="urn:microsoft.com/office/officeart/2005/8/layout/orgChart1"/>
    <dgm:cxn modelId="{970D3AB0-C387-4C9F-9CAE-4D0089B4F872}" type="presOf" srcId="{96F9AB46-8031-4A4C-98C8-8374D4CCD21F}" destId="{C5EE5C5D-3E68-421E-BEB8-B4E34E2BB2BF}" srcOrd="0" destOrd="0" presId="urn:microsoft.com/office/officeart/2005/8/layout/orgChart1"/>
    <dgm:cxn modelId="{F30ED2B3-5473-4F4C-972E-E28A9FC7979E}" type="presOf" srcId="{F2120EE0-A0A2-4A0F-BF8B-C1EFC5B3F446}" destId="{321C95E7-C83E-4A47-9DA2-36319DE17E73}" srcOrd="0" destOrd="0" presId="urn:microsoft.com/office/officeart/2005/8/layout/orgChart1"/>
    <dgm:cxn modelId="{AC1146B6-DFBB-4084-B05E-1B54D953FA21}" type="presOf" srcId="{A585C025-0C7C-424E-BFCF-CA606B360CF2}" destId="{BC54A65F-ED02-4B58-AE5B-AB6529CDF2EF}" srcOrd="0" destOrd="0" presId="urn:microsoft.com/office/officeart/2005/8/layout/orgChart1"/>
    <dgm:cxn modelId="{82B0F9B7-02CE-4C1D-9774-9BC59C2366B0}" srcId="{96F9AB46-8031-4A4C-98C8-8374D4CCD21F}" destId="{472133F7-DB39-49E6-94BC-74E854F4E11F}" srcOrd="0" destOrd="0" parTransId="{988BE686-2020-4387-99EB-CCA15E42FEC7}" sibTransId="{9877CC0D-FFF5-448D-91F5-8AA433A4802C}"/>
    <dgm:cxn modelId="{4E0334B8-2319-4BCD-9172-B8C6ABE9B2D6}" srcId="{91A743BA-23CF-434E-B1DD-7E12F0FE7AD8}" destId="{C5199236-E5FC-4AEE-8B46-5F4E712B77F0}" srcOrd="2" destOrd="0" parTransId="{79C4A55B-F796-4435-93F3-8705913DFD09}" sibTransId="{E3C41E22-3700-451A-835E-EC76A2F67679}"/>
    <dgm:cxn modelId="{68216FBB-7929-4B52-9590-B4FDD4F8DEEA}" type="presOf" srcId="{0CE76082-5313-453E-AA38-CAE5E3EC0636}" destId="{5B6C7B6B-5FC1-41C8-BCB9-13F4C4016E09}" srcOrd="0" destOrd="0" presId="urn:microsoft.com/office/officeart/2005/8/layout/orgChart1"/>
    <dgm:cxn modelId="{C637E4BB-2E72-4B0E-8D7F-B0CB78AAE234}" type="presOf" srcId="{179573A7-7AC7-4062-B73C-3A4C2A5A13E6}" destId="{09F9040E-92B3-4E16-9AAB-36E638143F25}" srcOrd="1" destOrd="0" presId="urn:microsoft.com/office/officeart/2005/8/layout/orgChart1"/>
    <dgm:cxn modelId="{973153BC-ABE6-4CB1-B15F-BF9C492520EA}" srcId="{91A743BA-23CF-434E-B1DD-7E12F0FE7AD8}" destId="{A585C025-0C7C-424E-BFCF-CA606B360CF2}" srcOrd="3" destOrd="0" parTransId="{FDD41105-D7DF-4E73-A1E1-8DA083B430C4}" sibTransId="{CF5705B1-A5D0-4FDB-9E5A-93EA8E35C8FD}"/>
    <dgm:cxn modelId="{A86CCDC2-713C-43E2-AB5C-649C4FB12C70}" type="presOf" srcId="{58C5B149-E8A0-4A0B-ACC4-DD2DF0C0A8B3}" destId="{3202CB44-F7B6-41AF-8280-4CA9A12854E0}" srcOrd="0" destOrd="0" presId="urn:microsoft.com/office/officeart/2005/8/layout/orgChart1"/>
    <dgm:cxn modelId="{B7494CC3-6606-4421-B4F3-6B6015567D54}" srcId="{0F1EECB4-B0C5-4F1C-B0F5-AAFB86FAB61B}" destId="{473B1B66-0C85-46B0-842F-3AA5BDBBFB84}" srcOrd="5" destOrd="0" parTransId="{769EF670-75FE-4791-AF61-D203230D6533}" sibTransId="{4CF3EB86-0044-4CE7-8D51-6D5A7ED27C9D}"/>
    <dgm:cxn modelId="{1117FAC3-E8AC-432B-9564-157B3E744010}" srcId="{F55FDBA0-7406-479D-A24C-AB0FFC02B223}" destId="{C9285715-A15F-4223-BD82-170A5D7A12B4}" srcOrd="0" destOrd="0" parTransId="{58C5B149-E8A0-4A0B-ACC4-DD2DF0C0A8B3}" sibTransId="{3415B8D8-AF27-467C-AA24-672DBC4FE026}"/>
    <dgm:cxn modelId="{2A4C4EC4-797F-4F1A-B9EC-51458EDF3783}" type="presOf" srcId="{7F660268-7EBE-40B6-ADEF-A78604906DD7}" destId="{9DDCFC4A-43D8-4C9C-8492-40F8C9950FDE}" srcOrd="1" destOrd="0" presId="urn:microsoft.com/office/officeart/2005/8/layout/orgChart1"/>
    <dgm:cxn modelId="{E3657EC6-F895-4F13-9B63-89DC010EE5B7}" srcId="{405EF236-98C3-49BC-90CE-D6E0E95149C2}" destId="{91449EBC-5E03-4D56-AF2A-06AC089C154D}" srcOrd="2" destOrd="0" parTransId="{5582B83C-745B-4FB3-82BB-45F616EB3C16}" sibTransId="{207F6675-AA95-4E23-A7B4-B0EEAEF4A6D3}"/>
    <dgm:cxn modelId="{8D6EBCC9-B338-4AD7-B026-5253C539186D}" type="presOf" srcId="{C9285715-A15F-4223-BD82-170A5D7A12B4}" destId="{6A6F0E6E-BCEA-4A40-A4E8-D95369744983}" srcOrd="1" destOrd="0" presId="urn:microsoft.com/office/officeart/2005/8/layout/orgChart1"/>
    <dgm:cxn modelId="{9CC4C2C9-27B1-44AB-9BB8-72901A11D1C7}" type="presOf" srcId="{F55FDBA0-7406-479D-A24C-AB0FFC02B223}" destId="{0D268DEE-9EEE-4539-87D1-7E733D38B403}" srcOrd="1" destOrd="0" presId="urn:microsoft.com/office/officeart/2005/8/layout/orgChart1"/>
    <dgm:cxn modelId="{3E6EAECC-29EE-420C-ACEA-B446A29E92B4}" type="presOf" srcId="{456DA73C-F328-420F-8202-946083AFBD4E}" destId="{667A627B-35CB-4F84-9586-9D4D16BA487F}" srcOrd="0" destOrd="0" presId="urn:microsoft.com/office/officeart/2005/8/layout/orgChart1"/>
    <dgm:cxn modelId="{4F3E49D2-63AA-43CE-A52E-51B737CC93CF}" type="presOf" srcId="{66EAAE8D-1F34-4635-A8CF-A44F1C1AA832}" destId="{9B1EC1FC-FB5A-4DCE-89CF-DE446FC8D490}" srcOrd="0" destOrd="0" presId="urn:microsoft.com/office/officeart/2005/8/layout/orgChart1"/>
    <dgm:cxn modelId="{AA4D2AD4-7C43-4F7A-AF99-C803C44F3472}" type="presOf" srcId="{109AC140-5A9B-4FE1-836C-BD591F0802A9}" destId="{5FA3A1C9-6951-4333-8214-9047C2A76A6C}" srcOrd="0" destOrd="0" presId="urn:microsoft.com/office/officeart/2005/8/layout/orgChart1"/>
    <dgm:cxn modelId="{C70DBDD4-FA37-4473-A4B1-D92C123FB6C1}" srcId="{14490FEF-806D-409D-B924-BF864EAFADA3}" destId="{405EF236-98C3-49BC-90CE-D6E0E95149C2}" srcOrd="1" destOrd="0" parTransId="{14D323A5-6000-4893-BBF3-CF3102FFD062}" sibTransId="{EEB461C7-AADD-4B06-9358-F5758437501C}"/>
    <dgm:cxn modelId="{4A96C9D4-C452-47E5-B103-E0B6633B71BB}" srcId="{14490FEF-806D-409D-B924-BF864EAFADA3}" destId="{16B405E7-4516-42D8-9644-CA5B40ABBA2E}" srcOrd="0" destOrd="0" parTransId="{BC2CF95B-2892-42BE-A799-018C89BCCB81}" sibTransId="{095A7339-79C8-4097-BC5B-091CA055BCEB}"/>
    <dgm:cxn modelId="{D16860D6-86BE-458B-828F-DA8A3DEF3E64}" type="presOf" srcId="{7F660268-7EBE-40B6-ADEF-A78604906DD7}" destId="{965B5D46-A2A1-48B0-A466-40C34A8BE8AB}" srcOrd="0" destOrd="0" presId="urn:microsoft.com/office/officeart/2005/8/layout/orgChart1"/>
    <dgm:cxn modelId="{89FD85D6-BA00-4CCE-A3E5-1966A88F12C0}" type="presOf" srcId="{472133F7-DB39-49E6-94BC-74E854F4E11F}" destId="{12898154-0F43-4F1F-ADA4-940059D11C68}" srcOrd="1" destOrd="0" presId="urn:microsoft.com/office/officeart/2005/8/layout/orgChart1"/>
    <dgm:cxn modelId="{139466DA-37A9-46EF-A137-8678C54F6668}" srcId="{0F1EECB4-B0C5-4F1C-B0F5-AAFB86FAB61B}" destId="{59661180-54A5-40AE-9CCA-2347A9C88C82}" srcOrd="1" destOrd="0" parTransId="{94A70FC8-3CFF-4DB9-A5F3-50FB7446E3F3}" sibTransId="{20C0C3E8-3E04-4EC1-B5C6-992C655B520E}"/>
    <dgm:cxn modelId="{0BB99BDA-6B15-4286-BC8F-8B7788842D9F}" srcId="{405EF236-98C3-49BC-90CE-D6E0E95149C2}" destId="{179573A7-7AC7-4062-B73C-3A4C2A5A13E6}" srcOrd="0" destOrd="0" parTransId="{CB0C5056-6130-4C8F-839A-AD5904839C1F}" sibTransId="{2885C2D5-1E7C-4212-A383-C09B3451E107}"/>
    <dgm:cxn modelId="{A31ED7DE-4AC0-4A83-A28C-5821C77D0785}" type="presOf" srcId="{C9285715-A15F-4223-BD82-170A5D7A12B4}" destId="{0FEE0983-F31C-45C1-80F6-5D4113586DF9}" srcOrd="0" destOrd="0" presId="urn:microsoft.com/office/officeart/2005/8/layout/orgChart1"/>
    <dgm:cxn modelId="{9ECD6DE2-D7AF-4DB9-ACBC-228D3F35D05D}" type="presOf" srcId="{16B405E7-4516-42D8-9644-CA5B40ABBA2E}" destId="{446FFEBE-0E1A-484A-B2C0-B1760C2452C6}" srcOrd="0" destOrd="0" presId="urn:microsoft.com/office/officeart/2005/8/layout/orgChart1"/>
    <dgm:cxn modelId="{9A5C0AE9-0595-4BDB-924C-001674B0A1C5}" type="presOf" srcId="{106BCD7E-53AF-4FB0-9379-2569C964ABF8}" destId="{2064F33F-E6E4-4360-98FB-4F2D0A3E7435}" srcOrd="1" destOrd="0" presId="urn:microsoft.com/office/officeart/2005/8/layout/orgChart1"/>
    <dgm:cxn modelId="{5C6858EA-2844-4CD3-8624-3E3DCCCFC14E}" type="presOf" srcId="{9CB72A4A-4B04-4ADD-B7EE-207E65A4BF0B}" destId="{91117F8F-5DD9-4B6A-90B1-777C1EB41125}" srcOrd="1" destOrd="0" presId="urn:microsoft.com/office/officeart/2005/8/layout/orgChart1"/>
    <dgm:cxn modelId="{33DE5AEA-BDB5-4DA4-96C0-D5B1CB9F8A81}" type="presOf" srcId="{F8DD3A2B-4844-469D-9668-ED44B3FFD26C}" destId="{A17CBD5B-686B-423B-8981-E92D8D3FFFA5}" srcOrd="1" destOrd="0" presId="urn:microsoft.com/office/officeart/2005/8/layout/orgChart1"/>
    <dgm:cxn modelId="{1B2F90EE-BDAA-40A4-A636-074894B01BBA}" type="presOf" srcId="{7FD1BC58-39F0-4931-868C-4D6E4FE5CD25}" destId="{A5837C61-D3EE-4257-B900-AE3FBB2045C5}" srcOrd="0" destOrd="0" presId="urn:microsoft.com/office/officeart/2005/8/layout/orgChart1"/>
    <dgm:cxn modelId="{7E8CFFEF-FBD7-4052-BBF2-274FD51FA089}" srcId="{16B405E7-4516-42D8-9644-CA5B40ABBA2E}" destId="{91A743BA-23CF-434E-B1DD-7E12F0FE7AD8}" srcOrd="2" destOrd="0" parTransId="{15F90D52-D51F-40FA-8138-ABB36DAFD773}" sibTransId="{34420E62-588E-4091-82D6-14F3D13ECA4D}"/>
    <dgm:cxn modelId="{08812EF0-A842-49AC-A436-4D1FFAC57D46}" type="presOf" srcId="{DA3AF23C-749C-44EF-9972-C3B70B829258}" destId="{D24981DF-AE72-4CD1-8C81-B14F0B948B3B}" srcOrd="0" destOrd="0" presId="urn:microsoft.com/office/officeart/2005/8/layout/orgChart1"/>
    <dgm:cxn modelId="{3030B5F3-61BA-4B7F-9D4D-647C0FBD6350}" type="presOf" srcId="{B7789F54-6B9E-46F0-B384-3F609DF3070C}" destId="{999BFD0E-3FF6-4467-840F-6FF591819084}" srcOrd="0" destOrd="0" presId="urn:microsoft.com/office/officeart/2005/8/layout/orgChart1"/>
    <dgm:cxn modelId="{7CBBC5F3-05EB-478B-8D97-93F4970CF017}" type="presOf" srcId="{F55FDBA0-7406-479D-A24C-AB0FFC02B223}" destId="{A489CF37-0AAD-45FA-8B45-17C1881B1479}" srcOrd="0" destOrd="0" presId="urn:microsoft.com/office/officeart/2005/8/layout/orgChart1"/>
    <dgm:cxn modelId="{B34C55F8-37FB-4217-9A15-8B136D4330FF}" type="presOf" srcId="{14490FEF-806D-409D-B924-BF864EAFADA3}" destId="{435065D8-8A1D-4D99-AC61-DD64F8A24A95}" srcOrd="0" destOrd="0" presId="urn:microsoft.com/office/officeart/2005/8/layout/orgChart1"/>
    <dgm:cxn modelId="{7A04D6FF-9A70-4EE8-AD3A-02FD33F953A5}" type="presOf" srcId="{22DE39FA-9073-4817-A4E6-243A27893CAE}" destId="{359D866F-3459-4644-A324-66879DB5F5D7}" srcOrd="1" destOrd="0" presId="urn:microsoft.com/office/officeart/2005/8/layout/orgChart1"/>
    <dgm:cxn modelId="{572FEE78-0BAC-46EA-9CC4-79AF0510BD92}" type="presParOf" srcId="{435065D8-8A1D-4D99-AC61-DD64F8A24A95}" destId="{F83DC14D-9362-4F85-9E52-015B1CDBA320}" srcOrd="0" destOrd="0" presId="urn:microsoft.com/office/officeart/2005/8/layout/orgChart1"/>
    <dgm:cxn modelId="{EE29615E-912A-4C59-B553-891E979AE57E}" type="presParOf" srcId="{F83DC14D-9362-4F85-9E52-015B1CDBA320}" destId="{7FB63B45-C948-4655-ABED-48D7DA78B7F1}" srcOrd="0" destOrd="0" presId="urn:microsoft.com/office/officeart/2005/8/layout/orgChart1"/>
    <dgm:cxn modelId="{CBE861CF-8837-434F-8C60-772ADA1C1478}" type="presParOf" srcId="{7FB63B45-C948-4655-ABED-48D7DA78B7F1}" destId="{446FFEBE-0E1A-484A-B2C0-B1760C2452C6}" srcOrd="0" destOrd="0" presId="urn:microsoft.com/office/officeart/2005/8/layout/orgChart1"/>
    <dgm:cxn modelId="{97D1137E-A359-4F27-972D-3DE56725DEEB}" type="presParOf" srcId="{7FB63B45-C948-4655-ABED-48D7DA78B7F1}" destId="{3E35EFED-4F64-47FF-B71E-6F39CC59C278}" srcOrd="1" destOrd="0" presId="urn:microsoft.com/office/officeart/2005/8/layout/orgChart1"/>
    <dgm:cxn modelId="{E7BA2961-5E5D-4FCF-9E56-D7855C5195AD}" type="presParOf" srcId="{F83DC14D-9362-4F85-9E52-015B1CDBA320}" destId="{B56BB1E2-E8D5-433D-9064-F75F601B25A6}" srcOrd="1" destOrd="0" presId="urn:microsoft.com/office/officeart/2005/8/layout/orgChart1"/>
    <dgm:cxn modelId="{0F0BD210-0892-44EC-A606-26F562D41DF0}" type="presParOf" srcId="{B56BB1E2-E8D5-433D-9064-F75F601B25A6}" destId="{1C96F16D-312D-4AF5-95CD-B0E01513815C}" srcOrd="0" destOrd="0" presId="urn:microsoft.com/office/officeart/2005/8/layout/orgChart1"/>
    <dgm:cxn modelId="{073AB972-4C74-4216-B60E-DB2B49C2DE9E}" type="presParOf" srcId="{B56BB1E2-E8D5-433D-9064-F75F601B25A6}" destId="{B3D35104-1FE8-4C79-981A-73F44ED7206B}" srcOrd="1" destOrd="0" presId="urn:microsoft.com/office/officeart/2005/8/layout/orgChart1"/>
    <dgm:cxn modelId="{B7776AFB-D5A9-494B-8917-209202E93E23}" type="presParOf" srcId="{B3D35104-1FE8-4C79-981A-73F44ED7206B}" destId="{63BD8AD2-F4DD-4683-8109-2E907D4EA875}" srcOrd="0" destOrd="0" presId="urn:microsoft.com/office/officeart/2005/8/layout/orgChart1"/>
    <dgm:cxn modelId="{7B827AFB-890B-4932-89ED-EA07A0469E42}" type="presParOf" srcId="{63BD8AD2-F4DD-4683-8109-2E907D4EA875}" destId="{380F71F4-6788-4242-8A94-F271D3895298}" srcOrd="0" destOrd="0" presId="urn:microsoft.com/office/officeart/2005/8/layout/orgChart1"/>
    <dgm:cxn modelId="{EDCC1C19-C5D3-424F-BC8E-56A70E73C78A}" type="presParOf" srcId="{63BD8AD2-F4DD-4683-8109-2E907D4EA875}" destId="{00149DC4-0A39-4C2A-B99D-9C8B902F84D1}" srcOrd="1" destOrd="0" presId="urn:microsoft.com/office/officeart/2005/8/layout/orgChart1"/>
    <dgm:cxn modelId="{909A0992-3D1E-4BFE-82A9-2C75FFBDE0E2}" type="presParOf" srcId="{B3D35104-1FE8-4C79-981A-73F44ED7206B}" destId="{F7E7C478-1606-4B01-8563-039A3616E00A}" srcOrd="1" destOrd="0" presId="urn:microsoft.com/office/officeart/2005/8/layout/orgChart1"/>
    <dgm:cxn modelId="{68BF0544-5893-4033-9654-0D33B72F814A}" type="presParOf" srcId="{F7E7C478-1606-4B01-8563-039A3616E00A}" destId="{A175AC1E-4F57-477F-A401-3C7E9DE92FA0}" srcOrd="0" destOrd="0" presId="urn:microsoft.com/office/officeart/2005/8/layout/orgChart1"/>
    <dgm:cxn modelId="{B1AF7371-46E1-48BE-A27E-7CEDEF3099A0}" type="presParOf" srcId="{F7E7C478-1606-4B01-8563-039A3616E00A}" destId="{3DCC0B14-7D97-4E9B-9CE8-8846399BEE54}" srcOrd="1" destOrd="0" presId="urn:microsoft.com/office/officeart/2005/8/layout/orgChart1"/>
    <dgm:cxn modelId="{282AD4C0-D0E9-4F9A-A474-48A2EE28B946}" type="presParOf" srcId="{3DCC0B14-7D97-4E9B-9CE8-8846399BEE54}" destId="{FFD6EB9C-076E-47E4-9B08-9CE4232E2BE9}" srcOrd="0" destOrd="0" presId="urn:microsoft.com/office/officeart/2005/8/layout/orgChart1"/>
    <dgm:cxn modelId="{4712719B-3200-4349-B7DF-4C3E1E2BF938}" type="presParOf" srcId="{FFD6EB9C-076E-47E4-9B08-9CE4232E2BE9}" destId="{5FA3A1C9-6951-4333-8214-9047C2A76A6C}" srcOrd="0" destOrd="0" presId="urn:microsoft.com/office/officeart/2005/8/layout/orgChart1"/>
    <dgm:cxn modelId="{74FBC5B8-FB2B-4B4B-95CF-A745C9AFD5E8}" type="presParOf" srcId="{FFD6EB9C-076E-47E4-9B08-9CE4232E2BE9}" destId="{0538E1EA-BF6E-44BC-B079-FB9D3A73A33D}" srcOrd="1" destOrd="0" presId="urn:microsoft.com/office/officeart/2005/8/layout/orgChart1"/>
    <dgm:cxn modelId="{8101DABD-1588-483F-B38C-81FBBC4275B3}" type="presParOf" srcId="{3DCC0B14-7D97-4E9B-9CE8-8846399BEE54}" destId="{F936AA4B-64D0-4668-A456-D71C0EEC3447}" srcOrd="1" destOrd="0" presId="urn:microsoft.com/office/officeart/2005/8/layout/orgChart1"/>
    <dgm:cxn modelId="{1F71627F-A28D-4571-899F-1BDA7C18D695}" type="presParOf" srcId="{3DCC0B14-7D97-4E9B-9CE8-8846399BEE54}" destId="{C58FECEA-A8E2-4ED4-B7AC-C3A15773F708}" srcOrd="2" destOrd="0" presId="urn:microsoft.com/office/officeart/2005/8/layout/orgChart1"/>
    <dgm:cxn modelId="{F628A640-BC25-4D9D-B9F2-EED82739C8F7}" type="presParOf" srcId="{F7E7C478-1606-4B01-8563-039A3616E00A}" destId="{7CCA007E-1DF6-4BE4-8E09-A95214CE2B2A}" srcOrd="2" destOrd="0" presId="urn:microsoft.com/office/officeart/2005/8/layout/orgChart1"/>
    <dgm:cxn modelId="{84C6F57F-757E-4D05-8AEE-4881B86C2B36}" type="presParOf" srcId="{F7E7C478-1606-4B01-8563-039A3616E00A}" destId="{F79F1FEF-0042-4F7A-8111-7AC36BBAA764}" srcOrd="3" destOrd="0" presId="urn:microsoft.com/office/officeart/2005/8/layout/orgChart1"/>
    <dgm:cxn modelId="{4E3926D4-0A9C-4839-A81A-293A15B65A44}" type="presParOf" srcId="{F79F1FEF-0042-4F7A-8111-7AC36BBAA764}" destId="{BED23499-7D21-441F-896D-5FE654EF8778}" srcOrd="0" destOrd="0" presId="urn:microsoft.com/office/officeart/2005/8/layout/orgChart1"/>
    <dgm:cxn modelId="{F3FA7919-B456-4823-AE0A-DDEFE604E8FB}" type="presParOf" srcId="{BED23499-7D21-441F-896D-5FE654EF8778}" destId="{EEFEAF45-55AF-4B01-AC3F-6CDFA396432C}" srcOrd="0" destOrd="0" presId="urn:microsoft.com/office/officeart/2005/8/layout/orgChart1"/>
    <dgm:cxn modelId="{56A5FFE3-AB2B-45A0-B54F-AE1561C0616C}" type="presParOf" srcId="{BED23499-7D21-441F-896D-5FE654EF8778}" destId="{2A692A87-9466-4734-9A45-F7791521A540}" srcOrd="1" destOrd="0" presId="urn:microsoft.com/office/officeart/2005/8/layout/orgChart1"/>
    <dgm:cxn modelId="{318E8058-4CC2-4807-ABF6-B5EBD390C006}" type="presParOf" srcId="{F79F1FEF-0042-4F7A-8111-7AC36BBAA764}" destId="{EF21D67D-97E3-4F26-9889-1AD0B87957E3}" srcOrd="1" destOrd="0" presId="urn:microsoft.com/office/officeart/2005/8/layout/orgChart1"/>
    <dgm:cxn modelId="{5B1FBD18-3073-4891-BA52-D26197F9F9F0}" type="presParOf" srcId="{F79F1FEF-0042-4F7A-8111-7AC36BBAA764}" destId="{A48E35DB-B253-4985-8F4A-89593DF09DD3}" srcOrd="2" destOrd="0" presId="urn:microsoft.com/office/officeart/2005/8/layout/orgChart1"/>
    <dgm:cxn modelId="{062FD0FE-8A16-4504-BEBB-49357BF85036}" type="presParOf" srcId="{F7E7C478-1606-4B01-8563-039A3616E00A}" destId="{6EEE14EF-C999-405A-B24D-74BB0F56DA15}" srcOrd="4" destOrd="0" presId="urn:microsoft.com/office/officeart/2005/8/layout/orgChart1"/>
    <dgm:cxn modelId="{78ECEBD0-3444-4CCA-801B-C69C35B9D4E4}" type="presParOf" srcId="{F7E7C478-1606-4B01-8563-039A3616E00A}" destId="{D6A98755-0AD3-4A2E-B4E1-53BE838D9288}" srcOrd="5" destOrd="0" presId="urn:microsoft.com/office/officeart/2005/8/layout/orgChart1"/>
    <dgm:cxn modelId="{C5694658-2221-482C-ACD9-70F24245611E}" type="presParOf" srcId="{D6A98755-0AD3-4A2E-B4E1-53BE838D9288}" destId="{064D0A65-AF40-414D-BB85-D3A7A34952A8}" srcOrd="0" destOrd="0" presId="urn:microsoft.com/office/officeart/2005/8/layout/orgChart1"/>
    <dgm:cxn modelId="{F319DB98-4DCD-482B-AB06-F5A9D47166CD}" type="presParOf" srcId="{064D0A65-AF40-414D-BB85-D3A7A34952A8}" destId="{1892E338-864A-46CE-8987-7D6A0E962436}" srcOrd="0" destOrd="0" presId="urn:microsoft.com/office/officeart/2005/8/layout/orgChart1"/>
    <dgm:cxn modelId="{497991C6-1F2A-4614-BD30-F5CEB993424E}" type="presParOf" srcId="{064D0A65-AF40-414D-BB85-D3A7A34952A8}" destId="{2064F33F-E6E4-4360-98FB-4F2D0A3E7435}" srcOrd="1" destOrd="0" presId="urn:microsoft.com/office/officeart/2005/8/layout/orgChart1"/>
    <dgm:cxn modelId="{3FA22EEB-64D7-467E-BF74-0BA7B132B894}" type="presParOf" srcId="{D6A98755-0AD3-4A2E-B4E1-53BE838D9288}" destId="{412A6D4A-0C2A-46D5-93AB-58E0504FA052}" srcOrd="1" destOrd="0" presId="urn:microsoft.com/office/officeart/2005/8/layout/orgChart1"/>
    <dgm:cxn modelId="{A93E4FAE-488E-4ED1-9DCF-C32E4BE560C7}" type="presParOf" srcId="{D6A98755-0AD3-4A2E-B4E1-53BE838D9288}" destId="{806A8DAE-C224-4E21-963B-152EC0EA97F2}" srcOrd="2" destOrd="0" presId="urn:microsoft.com/office/officeart/2005/8/layout/orgChart1"/>
    <dgm:cxn modelId="{5EF7163A-7A62-40F4-B4D7-133B9533EFEB}" type="presParOf" srcId="{F7E7C478-1606-4B01-8563-039A3616E00A}" destId="{443AE8F5-7AF3-4A0D-9B8E-FAC33DE3EF5F}" srcOrd="6" destOrd="0" presId="urn:microsoft.com/office/officeart/2005/8/layout/orgChart1"/>
    <dgm:cxn modelId="{7529A93B-4BB4-4961-A9A5-A82A473F0C36}" type="presParOf" srcId="{F7E7C478-1606-4B01-8563-039A3616E00A}" destId="{7FD0203A-F13D-4FBB-A8C9-78D118389D97}" srcOrd="7" destOrd="0" presId="urn:microsoft.com/office/officeart/2005/8/layout/orgChart1"/>
    <dgm:cxn modelId="{65E5E8FF-6447-4CE3-B38B-B5D094E7BE0A}" type="presParOf" srcId="{7FD0203A-F13D-4FBB-A8C9-78D118389D97}" destId="{99E5A7E5-C850-48B1-B238-7F6EAE2B61E2}" srcOrd="0" destOrd="0" presId="urn:microsoft.com/office/officeart/2005/8/layout/orgChart1"/>
    <dgm:cxn modelId="{9DDB0DFD-415E-4C26-BD3C-BB33B238630F}" type="presParOf" srcId="{99E5A7E5-C850-48B1-B238-7F6EAE2B61E2}" destId="{AE33B13A-21D2-433E-9B60-3B717F08B4D8}" srcOrd="0" destOrd="0" presId="urn:microsoft.com/office/officeart/2005/8/layout/orgChart1"/>
    <dgm:cxn modelId="{3DA5D348-145F-43ED-BD43-44B1C8B6171C}" type="presParOf" srcId="{99E5A7E5-C850-48B1-B238-7F6EAE2B61E2}" destId="{359D866F-3459-4644-A324-66879DB5F5D7}" srcOrd="1" destOrd="0" presId="urn:microsoft.com/office/officeart/2005/8/layout/orgChart1"/>
    <dgm:cxn modelId="{6BD9105E-4C8A-4938-8FB8-0A216CFD4044}" type="presParOf" srcId="{7FD0203A-F13D-4FBB-A8C9-78D118389D97}" destId="{26C77B30-6527-4728-A3FA-78B250BD493A}" srcOrd="1" destOrd="0" presId="urn:microsoft.com/office/officeart/2005/8/layout/orgChart1"/>
    <dgm:cxn modelId="{4C44864C-1E40-4F45-B0BA-76799EA2D480}" type="presParOf" srcId="{7FD0203A-F13D-4FBB-A8C9-78D118389D97}" destId="{B1265B34-2892-4562-9BC4-DE8ABDDCC9BB}" srcOrd="2" destOrd="0" presId="urn:microsoft.com/office/officeart/2005/8/layout/orgChart1"/>
    <dgm:cxn modelId="{6C0EB45E-BC1A-4F57-BC4D-55FA1769C39E}" type="presParOf" srcId="{F7E7C478-1606-4B01-8563-039A3616E00A}" destId="{667A627B-35CB-4F84-9586-9D4D16BA487F}" srcOrd="8" destOrd="0" presId="urn:microsoft.com/office/officeart/2005/8/layout/orgChart1"/>
    <dgm:cxn modelId="{F7E4501B-5130-4642-AF39-FA5AD9C988C0}" type="presParOf" srcId="{F7E7C478-1606-4B01-8563-039A3616E00A}" destId="{87BBB76C-1D4C-453C-87F9-7EEBA67A5A26}" srcOrd="9" destOrd="0" presId="urn:microsoft.com/office/officeart/2005/8/layout/orgChart1"/>
    <dgm:cxn modelId="{FA6B0A93-DE93-4176-B1E9-8CA6648CD903}" type="presParOf" srcId="{87BBB76C-1D4C-453C-87F9-7EEBA67A5A26}" destId="{3E51B46E-9C14-4428-AA04-E8935D6602B8}" srcOrd="0" destOrd="0" presId="urn:microsoft.com/office/officeart/2005/8/layout/orgChart1"/>
    <dgm:cxn modelId="{9204A653-484A-43D5-9A69-A51E0BE142D7}" type="presParOf" srcId="{3E51B46E-9C14-4428-AA04-E8935D6602B8}" destId="{321C95E7-C83E-4A47-9DA2-36319DE17E73}" srcOrd="0" destOrd="0" presId="urn:microsoft.com/office/officeart/2005/8/layout/orgChart1"/>
    <dgm:cxn modelId="{F8F68113-41E9-44B7-B212-6F52E811FAB4}" type="presParOf" srcId="{3E51B46E-9C14-4428-AA04-E8935D6602B8}" destId="{F8C937E3-3AF9-4469-A6D0-425679D772D3}" srcOrd="1" destOrd="0" presId="urn:microsoft.com/office/officeart/2005/8/layout/orgChart1"/>
    <dgm:cxn modelId="{F9C60157-226D-48FA-B466-A67180A52738}" type="presParOf" srcId="{87BBB76C-1D4C-453C-87F9-7EEBA67A5A26}" destId="{D36F3B85-01A2-492A-86F3-9CF56B8C2144}" srcOrd="1" destOrd="0" presId="urn:microsoft.com/office/officeart/2005/8/layout/orgChart1"/>
    <dgm:cxn modelId="{501C063F-AFDD-42BD-AD4E-1C66535493AE}" type="presParOf" srcId="{87BBB76C-1D4C-453C-87F9-7EEBA67A5A26}" destId="{1278B721-4D2D-43BE-A337-88D08FCA246F}" srcOrd="2" destOrd="0" presId="urn:microsoft.com/office/officeart/2005/8/layout/orgChart1"/>
    <dgm:cxn modelId="{27EDD138-D465-494C-B93F-59B547412593}" type="presParOf" srcId="{F7E7C478-1606-4B01-8563-039A3616E00A}" destId="{0980FB81-D4E0-4B03-B899-B3644B8B048F}" srcOrd="10" destOrd="0" presId="urn:microsoft.com/office/officeart/2005/8/layout/orgChart1"/>
    <dgm:cxn modelId="{D3DAA12E-87B8-41D5-B86D-9D1CF6B398E1}" type="presParOf" srcId="{F7E7C478-1606-4B01-8563-039A3616E00A}" destId="{4C819679-3B76-4C1B-860B-43F354091669}" srcOrd="11" destOrd="0" presId="urn:microsoft.com/office/officeart/2005/8/layout/orgChart1"/>
    <dgm:cxn modelId="{4D7A8C4C-39CF-41E4-97F7-91F174E7AF0C}" type="presParOf" srcId="{4C819679-3B76-4C1B-860B-43F354091669}" destId="{1F197852-F9A9-4A5C-B85F-DC677EA3C89A}" srcOrd="0" destOrd="0" presId="urn:microsoft.com/office/officeart/2005/8/layout/orgChart1"/>
    <dgm:cxn modelId="{E612EF4B-E552-4C03-ACDD-FD32F27E3F87}" type="presParOf" srcId="{1F197852-F9A9-4A5C-B85F-DC677EA3C89A}" destId="{CED071F4-6735-4335-82A7-A3FC6580F73F}" srcOrd="0" destOrd="0" presId="urn:microsoft.com/office/officeart/2005/8/layout/orgChart1"/>
    <dgm:cxn modelId="{D257235A-6282-4F63-9C11-0777B9C9BD92}" type="presParOf" srcId="{1F197852-F9A9-4A5C-B85F-DC677EA3C89A}" destId="{7BB11954-0FC5-4F00-B612-94ED4E8142CB}" srcOrd="1" destOrd="0" presId="urn:microsoft.com/office/officeart/2005/8/layout/orgChart1"/>
    <dgm:cxn modelId="{2B94C047-0D53-47F1-985A-F73CC540F2D7}" type="presParOf" srcId="{4C819679-3B76-4C1B-860B-43F354091669}" destId="{4B8C3798-B87E-4648-92B1-9CC07A266132}" srcOrd="1" destOrd="0" presId="urn:microsoft.com/office/officeart/2005/8/layout/orgChart1"/>
    <dgm:cxn modelId="{9E57543E-F152-4BB1-B2AC-9C41B0797AA0}" type="presParOf" srcId="{4C819679-3B76-4C1B-860B-43F354091669}" destId="{C71B257D-CEB1-4FC1-873C-31EF4D983CFE}" srcOrd="2" destOrd="0" presId="urn:microsoft.com/office/officeart/2005/8/layout/orgChart1"/>
    <dgm:cxn modelId="{619E6C28-3719-4B12-B9A7-7FA3FD8594A0}" type="presParOf" srcId="{B3D35104-1FE8-4C79-981A-73F44ED7206B}" destId="{318EC725-E945-4179-AFAC-BB454650D075}" srcOrd="2" destOrd="0" presId="urn:microsoft.com/office/officeart/2005/8/layout/orgChart1"/>
    <dgm:cxn modelId="{9CAB772C-593B-4685-89ED-DEAAEC29969B}" type="presParOf" srcId="{B56BB1E2-E8D5-433D-9064-F75F601B25A6}" destId="{5B6C7B6B-5FC1-41C8-BCB9-13F4C4016E09}" srcOrd="2" destOrd="0" presId="urn:microsoft.com/office/officeart/2005/8/layout/orgChart1"/>
    <dgm:cxn modelId="{388A2479-C328-4D18-9FED-A048F25236A7}" type="presParOf" srcId="{B56BB1E2-E8D5-433D-9064-F75F601B25A6}" destId="{0BC195D0-4F3C-4F2B-A12C-893600D3C1F0}" srcOrd="3" destOrd="0" presId="urn:microsoft.com/office/officeart/2005/8/layout/orgChart1"/>
    <dgm:cxn modelId="{F75DD508-2D53-4084-8923-207A9B5B2B89}" type="presParOf" srcId="{0BC195D0-4F3C-4F2B-A12C-893600D3C1F0}" destId="{DE4F18AE-7DC1-47BA-839B-06B4FEE7AF91}" srcOrd="0" destOrd="0" presId="urn:microsoft.com/office/officeart/2005/8/layout/orgChart1"/>
    <dgm:cxn modelId="{9AE40FF4-369C-4E47-8FD3-89B0EF2F7125}" type="presParOf" srcId="{DE4F18AE-7DC1-47BA-839B-06B4FEE7AF91}" destId="{C5EE5C5D-3E68-421E-BEB8-B4E34E2BB2BF}" srcOrd="0" destOrd="0" presId="urn:microsoft.com/office/officeart/2005/8/layout/orgChart1"/>
    <dgm:cxn modelId="{75B73F69-7A30-40B0-838A-1170C52D77FA}" type="presParOf" srcId="{DE4F18AE-7DC1-47BA-839B-06B4FEE7AF91}" destId="{3B29495E-BD57-43CB-9339-2E6EBD70555B}" srcOrd="1" destOrd="0" presId="urn:microsoft.com/office/officeart/2005/8/layout/orgChart1"/>
    <dgm:cxn modelId="{719EC9F2-4975-4857-B278-4ACE73F62898}" type="presParOf" srcId="{0BC195D0-4F3C-4F2B-A12C-893600D3C1F0}" destId="{48C2A676-2D16-4C31-B6C2-630B455A3F40}" srcOrd="1" destOrd="0" presId="urn:microsoft.com/office/officeart/2005/8/layout/orgChart1"/>
    <dgm:cxn modelId="{6636D74C-8221-4B0B-BA5F-ED45DD3E1F81}" type="presParOf" srcId="{48C2A676-2D16-4C31-B6C2-630B455A3F40}" destId="{E8FF7B81-00DB-4556-B706-3A0D332BF292}" srcOrd="0" destOrd="0" presId="urn:microsoft.com/office/officeart/2005/8/layout/orgChart1"/>
    <dgm:cxn modelId="{5F0B6173-B59C-4DE1-B909-6105ECFD123E}" type="presParOf" srcId="{48C2A676-2D16-4C31-B6C2-630B455A3F40}" destId="{B1D2B0B0-883E-4D80-88C5-F3F25A9DE116}" srcOrd="1" destOrd="0" presId="urn:microsoft.com/office/officeart/2005/8/layout/orgChart1"/>
    <dgm:cxn modelId="{498A9696-CEF2-44B2-9D9B-E2D0FD688EFB}" type="presParOf" srcId="{B1D2B0B0-883E-4D80-88C5-F3F25A9DE116}" destId="{825E2F04-322A-433B-9708-F80C223E8DC1}" srcOrd="0" destOrd="0" presId="urn:microsoft.com/office/officeart/2005/8/layout/orgChart1"/>
    <dgm:cxn modelId="{56D84D12-D24A-4072-909B-ECECEA4A7F63}" type="presParOf" srcId="{825E2F04-322A-433B-9708-F80C223E8DC1}" destId="{25E3CF0E-DB70-400B-B392-CBB56A56A84A}" srcOrd="0" destOrd="0" presId="urn:microsoft.com/office/officeart/2005/8/layout/orgChart1"/>
    <dgm:cxn modelId="{8A0AA6F5-B219-4151-BAA1-801C89F4FD3D}" type="presParOf" srcId="{825E2F04-322A-433B-9708-F80C223E8DC1}" destId="{12898154-0F43-4F1F-ADA4-940059D11C68}" srcOrd="1" destOrd="0" presId="urn:microsoft.com/office/officeart/2005/8/layout/orgChart1"/>
    <dgm:cxn modelId="{4FE636D2-B727-445B-B1D8-B2988FA6EF39}" type="presParOf" srcId="{B1D2B0B0-883E-4D80-88C5-F3F25A9DE116}" destId="{72DA5294-1B2E-41F5-90B9-631A6A15756C}" srcOrd="1" destOrd="0" presId="urn:microsoft.com/office/officeart/2005/8/layout/orgChart1"/>
    <dgm:cxn modelId="{AF00F46E-1E5E-48B5-A188-716BC2AD9DF8}" type="presParOf" srcId="{B1D2B0B0-883E-4D80-88C5-F3F25A9DE116}" destId="{2E506F64-AAE8-4A60-8F8E-DC6BFFCA0E1D}" srcOrd="2" destOrd="0" presId="urn:microsoft.com/office/officeart/2005/8/layout/orgChart1"/>
    <dgm:cxn modelId="{B76E7FFF-4FEE-4836-B53A-79CC5A973594}" type="presParOf" srcId="{48C2A676-2D16-4C31-B6C2-630B455A3F40}" destId="{D24981DF-AE72-4CD1-8C81-B14F0B948B3B}" srcOrd="2" destOrd="0" presId="urn:microsoft.com/office/officeart/2005/8/layout/orgChart1"/>
    <dgm:cxn modelId="{4BBDAC02-E3DA-4150-826A-5B90E3EBB555}" type="presParOf" srcId="{48C2A676-2D16-4C31-B6C2-630B455A3F40}" destId="{E4573760-7B09-4FBE-9639-DD05AD667F36}" srcOrd="3" destOrd="0" presId="urn:microsoft.com/office/officeart/2005/8/layout/orgChart1"/>
    <dgm:cxn modelId="{49E22F14-3004-48E3-BFFD-A9CCD50ABE2C}" type="presParOf" srcId="{E4573760-7B09-4FBE-9639-DD05AD667F36}" destId="{06FD1A44-B2A8-458C-96E4-99F35556C74D}" srcOrd="0" destOrd="0" presId="urn:microsoft.com/office/officeart/2005/8/layout/orgChart1"/>
    <dgm:cxn modelId="{E535EB47-250E-4104-915B-31ED94373AC9}" type="presParOf" srcId="{06FD1A44-B2A8-458C-96E4-99F35556C74D}" destId="{4E9E56B5-09CE-4A25-A933-222D867CDA3E}" srcOrd="0" destOrd="0" presId="urn:microsoft.com/office/officeart/2005/8/layout/orgChart1"/>
    <dgm:cxn modelId="{D6994509-5808-473E-A41F-91B4082431AD}" type="presParOf" srcId="{06FD1A44-B2A8-458C-96E4-99F35556C74D}" destId="{0226875B-68C5-4383-A5E8-8D23EB0569FD}" srcOrd="1" destOrd="0" presId="urn:microsoft.com/office/officeart/2005/8/layout/orgChart1"/>
    <dgm:cxn modelId="{64DAFDDC-7F05-435A-8280-B47991576667}" type="presParOf" srcId="{E4573760-7B09-4FBE-9639-DD05AD667F36}" destId="{F685DF6A-B2E6-41D8-B531-C52D233A435D}" srcOrd="1" destOrd="0" presId="urn:microsoft.com/office/officeart/2005/8/layout/orgChart1"/>
    <dgm:cxn modelId="{A1277A6D-E8CC-46F4-A339-235F6BB7277F}" type="presParOf" srcId="{E4573760-7B09-4FBE-9639-DD05AD667F36}" destId="{CC88860B-2B49-40B5-9D41-BAE1BEB2A4A2}" srcOrd="2" destOrd="0" presId="urn:microsoft.com/office/officeart/2005/8/layout/orgChart1"/>
    <dgm:cxn modelId="{44DFA545-0B08-4676-881F-79D4A9904FC5}" type="presParOf" srcId="{48C2A676-2D16-4C31-B6C2-630B455A3F40}" destId="{641DF1B5-3460-48AD-98DC-8C8E39B00A43}" srcOrd="4" destOrd="0" presId="urn:microsoft.com/office/officeart/2005/8/layout/orgChart1"/>
    <dgm:cxn modelId="{B8FBC8D9-99EE-4183-ADB5-E060B7A62EF7}" type="presParOf" srcId="{48C2A676-2D16-4C31-B6C2-630B455A3F40}" destId="{7E08C18F-61D9-4B10-BFED-A12342B33B7F}" srcOrd="5" destOrd="0" presId="urn:microsoft.com/office/officeart/2005/8/layout/orgChart1"/>
    <dgm:cxn modelId="{7A291789-0D6F-423B-AB83-8B9C5788562D}" type="presParOf" srcId="{7E08C18F-61D9-4B10-BFED-A12342B33B7F}" destId="{77FD9700-EDF9-4BD0-ACC3-53B31BE54A1D}" srcOrd="0" destOrd="0" presId="urn:microsoft.com/office/officeart/2005/8/layout/orgChart1"/>
    <dgm:cxn modelId="{F9F89BB4-7167-4EB3-ABF0-C71356BE7756}" type="presParOf" srcId="{77FD9700-EDF9-4BD0-ACC3-53B31BE54A1D}" destId="{965B5D46-A2A1-48B0-A466-40C34A8BE8AB}" srcOrd="0" destOrd="0" presId="urn:microsoft.com/office/officeart/2005/8/layout/orgChart1"/>
    <dgm:cxn modelId="{8AC8B12E-A1CF-4942-BD46-4A3713A3C2FC}" type="presParOf" srcId="{77FD9700-EDF9-4BD0-ACC3-53B31BE54A1D}" destId="{9DDCFC4A-43D8-4C9C-8492-40F8C9950FDE}" srcOrd="1" destOrd="0" presId="urn:microsoft.com/office/officeart/2005/8/layout/orgChart1"/>
    <dgm:cxn modelId="{3375CB28-15F5-4282-B233-613DA72D72DF}" type="presParOf" srcId="{7E08C18F-61D9-4B10-BFED-A12342B33B7F}" destId="{5FD3F762-6014-446D-BA12-431F408989AA}" srcOrd="1" destOrd="0" presId="urn:microsoft.com/office/officeart/2005/8/layout/orgChart1"/>
    <dgm:cxn modelId="{E6596E1B-E7CE-45A9-B484-FAEF4FFD7AC3}" type="presParOf" srcId="{7E08C18F-61D9-4B10-BFED-A12342B33B7F}" destId="{CF78BE60-3526-43E0-8C2B-C8374FF64369}" srcOrd="2" destOrd="0" presId="urn:microsoft.com/office/officeart/2005/8/layout/orgChart1"/>
    <dgm:cxn modelId="{8C9C7DD4-0AE9-4FEC-94AB-1E60F1BA9BFF}" type="presParOf" srcId="{48C2A676-2D16-4C31-B6C2-630B455A3F40}" destId="{3A8202D6-DF0F-48E7-BC3B-18AEEB089D94}" srcOrd="6" destOrd="0" presId="urn:microsoft.com/office/officeart/2005/8/layout/orgChart1"/>
    <dgm:cxn modelId="{39198C7B-B05C-4CDB-9535-F21DAE112E99}" type="presParOf" srcId="{48C2A676-2D16-4C31-B6C2-630B455A3F40}" destId="{F15A686A-82DA-4D34-A9BA-7493CA2010AD}" srcOrd="7" destOrd="0" presId="urn:microsoft.com/office/officeart/2005/8/layout/orgChart1"/>
    <dgm:cxn modelId="{F0F1B376-3EA3-4D8D-AB12-B100E551B834}" type="presParOf" srcId="{F15A686A-82DA-4D34-A9BA-7493CA2010AD}" destId="{EA01F727-C7EA-4CCD-8D0F-B19C65CB125D}" srcOrd="0" destOrd="0" presId="urn:microsoft.com/office/officeart/2005/8/layout/orgChart1"/>
    <dgm:cxn modelId="{D612F6A5-42BE-4076-9F16-D512EFB0C053}" type="presParOf" srcId="{EA01F727-C7EA-4CCD-8D0F-B19C65CB125D}" destId="{AB53F022-0BD6-431F-A78E-4B1B804AE1F0}" srcOrd="0" destOrd="0" presId="urn:microsoft.com/office/officeart/2005/8/layout/orgChart1"/>
    <dgm:cxn modelId="{6594CA6D-5820-44F3-ABEA-8A4F6B968365}" type="presParOf" srcId="{EA01F727-C7EA-4CCD-8D0F-B19C65CB125D}" destId="{91117F8F-5DD9-4B6A-90B1-777C1EB41125}" srcOrd="1" destOrd="0" presId="urn:microsoft.com/office/officeart/2005/8/layout/orgChart1"/>
    <dgm:cxn modelId="{85171E88-B503-4F7F-815B-7F2D5092811E}" type="presParOf" srcId="{F15A686A-82DA-4D34-A9BA-7493CA2010AD}" destId="{F8CD311E-CB8B-482D-A816-B9662E252992}" srcOrd="1" destOrd="0" presId="urn:microsoft.com/office/officeart/2005/8/layout/orgChart1"/>
    <dgm:cxn modelId="{C8B44A93-95A2-408C-924F-1C808C3A8970}" type="presParOf" srcId="{F15A686A-82DA-4D34-A9BA-7493CA2010AD}" destId="{3D27422A-DFA5-4A41-96D9-8875BA3B3D4B}" srcOrd="2" destOrd="0" presId="urn:microsoft.com/office/officeart/2005/8/layout/orgChart1"/>
    <dgm:cxn modelId="{6B93F5CB-0C69-454F-A24D-3D51675F4E04}" type="presParOf" srcId="{0BC195D0-4F3C-4F2B-A12C-893600D3C1F0}" destId="{79F76DDC-5B07-4F69-81FE-14275A917A5A}" srcOrd="2" destOrd="0" presId="urn:microsoft.com/office/officeart/2005/8/layout/orgChart1"/>
    <dgm:cxn modelId="{1D79B7E1-B995-4852-8867-45D3CFC5C15B}" type="presParOf" srcId="{B56BB1E2-E8D5-433D-9064-F75F601B25A6}" destId="{C489BBE0-F190-417E-9FF9-C96FB96BECA2}" srcOrd="4" destOrd="0" presId="urn:microsoft.com/office/officeart/2005/8/layout/orgChart1"/>
    <dgm:cxn modelId="{96FA7006-80AB-4D66-BFB5-D0FB98998159}" type="presParOf" srcId="{B56BB1E2-E8D5-433D-9064-F75F601B25A6}" destId="{8261B6FC-F367-4FF8-9F4D-9372C55912B3}" srcOrd="5" destOrd="0" presId="urn:microsoft.com/office/officeart/2005/8/layout/orgChart1"/>
    <dgm:cxn modelId="{83168992-67C4-4B11-A7E2-D3DA3294AC6C}" type="presParOf" srcId="{8261B6FC-F367-4FF8-9F4D-9372C55912B3}" destId="{B96A5BDB-18A0-4318-949B-5DDB2289EC6B}" srcOrd="0" destOrd="0" presId="urn:microsoft.com/office/officeart/2005/8/layout/orgChart1"/>
    <dgm:cxn modelId="{E290C1BD-B4FF-4A00-B1DF-C0ED1A15F93B}" type="presParOf" srcId="{B96A5BDB-18A0-4318-949B-5DDB2289EC6B}" destId="{6343F140-C583-49BD-901D-2820025CA5CF}" srcOrd="0" destOrd="0" presId="urn:microsoft.com/office/officeart/2005/8/layout/orgChart1"/>
    <dgm:cxn modelId="{E92870FD-433A-4438-97B0-021810920805}" type="presParOf" srcId="{B96A5BDB-18A0-4318-949B-5DDB2289EC6B}" destId="{8EE48BC3-A82E-4373-B561-B31ADFA9C28F}" srcOrd="1" destOrd="0" presId="urn:microsoft.com/office/officeart/2005/8/layout/orgChart1"/>
    <dgm:cxn modelId="{4CFBDD16-D7F1-4EC2-B382-862FA33CE2DE}" type="presParOf" srcId="{8261B6FC-F367-4FF8-9F4D-9372C55912B3}" destId="{623F9551-56A2-4773-B695-344BF4B6D327}" srcOrd="1" destOrd="0" presId="urn:microsoft.com/office/officeart/2005/8/layout/orgChart1"/>
    <dgm:cxn modelId="{BCC4CB7E-EA20-4CDD-A404-A096624BE6C0}" type="presParOf" srcId="{623F9551-56A2-4773-B695-344BF4B6D327}" destId="{81535D2F-7069-46AE-A1A2-D7CE2FF0376A}" srcOrd="0" destOrd="0" presId="urn:microsoft.com/office/officeart/2005/8/layout/orgChart1"/>
    <dgm:cxn modelId="{28AD0AC0-50B8-43FC-85B8-9DBED9590132}" type="presParOf" srcId="{623F9551-56A2-4773-B695-344BF4B6D327}" destId="{9A5F487F-DB6D-453D-A848-DE7EB4B01EB8}" srcOrd="1" destOrd="0" presId="urn:microsoft.com/office/officeart/2005/8/layout/orgChart1"/>
    <dgm:cxn modelId="{0D8D6D99-623B-46DB-8AD1-20756DA736E8}" type="presParOf" srcId="{9A5F487F-DB6D-453D-A848-DE7EB4B01EB8}" destId="{20D12B2E-98BD-4593-9916-52D19A5E3303}" srcOrd="0" destOrd="0" presId="urn:microsoft.com/office/officeart/2005/8/layout/orgChart1"/>
    <dgm:cxn modelId="{E3658748-4426-4935-B2CA-0D615E8C93A7}" type="presParOf" srcId="{20D12B2E-98BD-4593-9916-52D19A5E3303}" destId="{1E1695F0-FCB4-48BA-9C92-18AAD7DEF66D}" srcOrd="0" destOrd="0" presId="urn:microsoft.com/office/officeart/2005/8/layout/orgChart1"/>
    <dgm:cxn modelId="{B7AE396E-AED7-4009-9425-B547456F9C13}" type="presParOf" srcId="{20D12B2E-98BD-4593-9916-52D19A5E3303}" destId="{7BBCC8BF-5E6B-40CD-A65D-0140A6E8F457}" srcOrd="1" destOrd="0" presId="urn:microsoft.com/office/officeart/2005/8/layout/orgChart1"/>
    <dgm:cxn modelId="{AF24B595-CB5A-45B0-BA24-1B5C7A8D5106}" type="presParOf" srcId="{9A5F487F-DB6D-453D-A848-DE7EB4B01EB8}" destId="{FA192FE4-7BF1-49D1-BFAA-4B773CADBB92}" srcOrd="1" destOrd="0" presId="urn:microsoft.com/office/officeart/2005/8/layout/orgChart1"/>
    <dgm:cxn modelId="{5F42DFA2-185D-4D52-B8FD-33BCA09DC0A8}" type="presParOf" srcId="{9A5F487F-DB6D-453D-A848-DE7EB4B01EB8}" destId="{FB4FFFE0-7BA0-47E0-8410-8DA4AC23B746}" srcOrd="2" destOrd="0" presId="urn:microsoft.com/office/officeart/2005/8/layout/orgChart1"/>
    <dgm:cxn modelId="{9E95B47A-FAC2-4CC9-9970-74525EC74D3A}" type="presParOf" srcId="{623F9551-56A2-4773-B695-344BF4B6D327}" destId="{5F4C85BC-B831-40C7-9462-7CBCE30A78B8}" srcOrd="2" destOrd="0" presId="urn:microsoft.com/office/officeart/2005/8/layout/orgChart1"/>
    <dgm:cxn modelId="{8038B521-463A-450F-A097-620A9A6B8EFC}" type="presParOf" srcId="{623F9551-56A2-4773-B695-344BF4B6D327}" destId="{5C660F20-7AE4-467A-B21A-1EE8F6954139}" srcOrd="3" destOrd="0" presId="urn:microsoft.com/office/officeart/2005/8/layout/orgChart1"/>
    <dgm:cxn modelId="{395C926B-AD21-4843-B845-8D4092255BAC}" type="presParOf" srcId="{5C660F20-7AE4-467A-B21A-1EE8F6954139}" destId="{630F9070-0A97-4ACA-9669-FD7D1425817E}" srcOrd="0" destOrd="0" presId="urn:microsoft.com/office/officeart/2005/8/layout/orgChart1"/>
    <dgm:cxn modelId="{BC1053B0-A29B-4DE9-958B-F3F84C322459}" type="presParOf" srcId="{630F9070-0A97-4ACA-9669-FD7D1425817E}" destId="{F57E509B-1143-4B32-9ACD-C119EAD2DE8F}" srcOrd="0" destOrd="0" presId="urn:microsoft.com/office/officeart/2005/8/layout/orgChart1"/>
    <dgm:cxn modelId="{511C744D-20E0-469E-A187-AD5112FC1CD5}" type="presParOf" srcId="{630F9070-0A97-4ACA-9669-FD7D1425817E}" destId="{9F88E237-B9F8-4390-8D02-9A90F15A1C39}" srcOrd="1" destOrd="0" presId="urn:microsoft.com/office/officeart/2005/8/layout/orgChart1"/>
    <dgm:cxn modelId="{27A1FB1D-FBDC-42D0-856B-585F7A662613}" type="presParOf" srcId="{5C660F20-7AE4-467A-B21A-1EE8F6954139}" destId="{4A659474-A236-448E-B469-15D30900AF88}" srcOrd="1" destOrd="0" presId="urn:microsoft.com/office/officeart/2005/8/layout/orgChart1"/>
    <dgm:cxn modelId="{08CA15E7-9733-4C2F-9DF6-5E17133402BC}" type="presParOf" srcId="{5C660F20-7AE4-467A-B21A-1EE8F6954139}" destId="{89DFEFE2-8478-41F4-8DC2-15F7F396028E}" srcOrd="2" destOrd="0" presId="urn:microsoft.com/office/officeart/2005/8/layout/orgChart1"/>
    <dgm:cxn modelId="{69B68019-C229-4DEF-AECB-ABEDF1275F1F}" type="presParOf" srcId="{623F9551-56A2-4773-B695-344BF4B6D327}" destId="{6E68AE51-8D24-460B-929A-3EF7AA7B522F}" srcOrd="4" destOrd="0" presId="urn:microsoft.com/office/officeart/2005/8/layout/orgChart1"/>
    <dgm:cxn modelId="{7C8AEA31-5FD0-42EE-88E9-F7A4ECFF812B}" type="presParOf" srcId="{623F9551-56A2-4773-B695-344BF4B6D327}" destId="{656C1FF2-DC32-44E9-922D-9B7B484160C4}" srcOrd="5" destOrd="0" presId="urn:microsoft.com/office/officeart/2005/8/layout/orgChart1"/>
    <dgm:cxn modelId="{B173A200-8CCA-4692-9083-A5EADC34A663}" type="presParOf" srcId="{656C1FF2-DC32-44E9-922D-9B7B484160C4}" destId="{5C3057B9-7B63-415A-B109-E77358E13E59}" srcOrd="0" destOrd="0" presId="urn:microsoft.com/office/officeart/2005/8/layout/orgChart1"/>
    <dgm:cxn modelId="{408FA013-1639-4D25-9932-D5A4C6D6A20F}" type="presParOf" srcId="{5C3057B9-7B63-415A-B109-E77358E13E59}" destId="{C0BC64D2-60B3-4185-8EE7-CDA3B432489F}" srcOrd="0" destOrd="0" presId="urn:microsoft.com/office/officeart/2005/8/layout/orgChart1"/>
    <dgm:cxn modelId="{DDB06269-512A-4904-AA91-8DC6D304E5E1}" type="presParOf" srcId="{5C3057B9-7B63-415A-B109-E77358E13E59}" destId="{2D9676C1-8028-4B6A-A81F-58BF59FD3254}" srcOrd="1" destOrd="0" presId="urn:microsoft.com/office/officeart/2005/8/layout/orgChart1"/>
    <dgm:cxn modelId="{ACE9AF75-793C-4BF3-B438-A3FC6A6BEBDE}" type="presParOf" srcId="{656C1FF2-DC32-44E9-922D-9B7B484160C4}" destId="{F5550345-C22B-461A-BC86-BEE28C4E4993}" srcOrd="1" destOrd="0" presId="urn:microsoft.com/office/officeart/2005/8/layout/orgChart1"/>
    <dgm:cxn modelId="{97A10C03-B891-4DF0-B5A2-416602E522F9}" type="presParOf" srcId="{656C1FF2-DC32-44E9-922D-9B7B484160C4}" destId="{3E1EA928-9F1C-45BC-BF25-AAE20ED93E37}" srcOrd="2" destOrd="0" presId="urn:microsoft.com/office/officeart/2005/8/layout/orgChart1"/>
    <dgm:cxn modelId="{1628EE34-DAAB-4E8A-9F1A-871EA0131386}" type="presParOf" srcId="{623F9551-56A2-4773-B695-344BF4B6D327}" destId="{FD4CB80F-98BE-439D-9D7C-D282F156594B}" srcOrd="6" destOrd="0" presId="urn:microsoft.com/office/officeart/2005/8/layout/orgChart1"/>
    <dgm:cxn modelId="{BA084C23-394F-4C9D-A29C-C4D6C84D93B9}" type="presParOf" srcId="{623F9551-56A2-4773-B695-344BF4B6D327}" destId="{10496305-37BA-4684-9BEA-AFB3193DC539}" srcOrd="7" destOrd="0" presId="urn:microsoft.com/office/officeart/2005/8/layout/orgChart1"/>
    <dgm:cxn modelId="{B03D0024-CE77-4F2B-A674-FA304B6EEE06}" type="presParOf" srcId="{10496305-37BA-4684-9BEA-AFB3193DC539}" destId="{FC9569C5-DB82-4F5D-B1F0-BF865E74FE1E}" srcOrd="0" destOrd="0" presId="urn:microsoft.com/office/officeart/2005/8/layout/orgChart1"/>
    <dgm:cxn modelId="{2E2374CB-8366-46A5-ACAE-A050F632DC77}" type="presParOf" srcId="{FC9569C5-DB82-4F5D-B1F0-BF865E74FE1E}" destId="{BC54A65F-ED02-4B58-AE5B-AB6529CDF2EF}" srcOrd="0" destOrd="0" presId="urn:microsoft.com/office/officeart/2005/8/layout/orgChart1"/>
    <dgm:cxn modelId="{3BEA534B-ECD0-488F-B0E0-D8333FF9D7C3}" type="presParOf" srcId="{FC9569C5-DB82-4F5D-B1F0-BF865E74FE1E}" destId="{E14B7E7F-077B-4940-BE9C-AB7FF98E9C21}" srcOrd="1" destOrd="0" presId="urn:microsoft.com/office/officeart/2005/8/layout/orgChart1"/>
    <dgm:cxn modelId="{026947BF-B8B5-428C-A395-2A4DCFB9B0C3}" type="presParOf" srcId="{10496305-37BA-4684-9BEA-AFB3193DC539}" destId="{A1003151-06F5-453E-A857-FAF545F9A6A9}" srcOrd="1" destOrd="0" presId="urn:microsoft.com/office/officeart/2005/8/layout/orgChart1"/>
    <dgm:cxn modelId="{DAE60273-DDB1-4B79-A428-251FB9FECDE0}" type="presParOf" srcId="{10496305-37BA-4684-9BEA-AFB3193DC539}" destId="{0FD1E3EB-8808-4874-B39F-1FC531E9576C}" srcOrd="2" destOrd="0" presId="urn:microsoft.com/office/officeart/2005/8/layout/orgChart1"/>
    <dgm:cxn modelId="{D0BBA0F8-3970-4E98-A8DD-CCD10AFBB2E0}" type="presParOf" srcId="{8261B6FC-F367-4FF8-9F4D-9372C55912B3}" destId="{495D32BC-C6C8-4CA5-AA2F-E01DDD61CD96}" srcOrd="2" destOrd="0" presId="urn:microsoft.com/office/officeart/2005/8/layout/orgChart1"/>
    <dgm:cxn modelId="{4ED3FDCE-870C-4332-A53A-EB1694BD9131}" type="presParOf" srcId="{B56BB1E2-E8D5-433D-9064-F75F601B25A6}" destId="{9B1EC1FC-FB5A-4DCE-89CF-DE446FC8D490}" srcOrd="6" destOrd="0" presId="urn:microsoft.com/office/officeart/2005/8/layout/orgChart1"/>
    <dgm:cxn modelId="{D0FFC571-8408-4B0B-B646-5660F33EDFB5}" type="presParOf" srcId="{B56BB1E2-E8D5-433D-9064-F75F601B25A6}" destId="{792E2D14-3596-48B8-8FEC-C8A98A9207B9}" srcOrd="7" destOrd="0" presId="urn:microsoft.com/office/officeart/2005/8/layout/orgChart1"/>
    <dgm:cxn modelId="{5C58B4AF-82AB-4209-BEAF-341E4769F231}" type="presParOf" srcId="{792E2D14-3596-48B8-8FEC-C8A98A9207B9}" destId="{3D9968A7-169F-4B8F-B9F0-0D495F566870}" srcOrd="0" destOrd="0" presId="urn:microsoft.com/office/officeart/2005/8/layout/orgChart1"/>
    <dgm:cxn modelId="{01FFA49F-8313-456B-A6BB-A62377A264AD}" type="presParOf" srcId="{3D9968A7-169F-4B8F-B9F0-0D495F566870}" destId="{A489CF37-0AAD-45FA-8B45-17C1881B1479}" srcOrd="0" destOrd="0" presId="urn:microsoft.com/office/officeart/2005/8/layout/orgChart1"/>
    <dgm:cxn modelId="{3403D0E1-7F49-46EB-A19F-5E11725719DC}" type="presParOf" srcId="{3D9968A7-169F-4B8F-B9F0-0D495F566870}" destId="{0D268DEE-9EEE-4539-87D1-7E733D38B403}" srcOrd="1" destOrd="0" presId="urn:microsoft.com/office/officeart/2005/8/layout/orgChart1"/>
    <dgm:cxn modelId="{69291D7B-3AA9-4027-9E51-EE1CDEE584F0}" type="presParOf" srcId="{792E2D14-3596-48B8-8FEC-C8A98A9207B9}" destId="{E6420EF8-FA92-40F5-B6FC-6B01685D6BFD}" srcOrd="1" destOrd="0" presId="urn:microsoft.com/office/officeart/2005/8/layout/orgChart1"/>
    <dgm:cxn modelId="{F907A3F8-653A-4801-A010-931DB2D24C49}" type="presParOf" srcId="{E6420EF8-FA92-40F5-B6FC-6B01685D6BFD}" destId="{3202CB44-F7B6-41AF-8280-4CA9A12854E0}" srcOrd="0" destOrd="0" presId="urn:microsoft.com/office/officeart/2005/8/layout/orgChart1"/>
    <dgm:cxn modelId="{F40687D4-0A28-47E2-B36E-C65ED7BA4FB4}" type="presParOf" srcId="{E6420EF8-FA92-40F5-B6FC-6B01685D6BFD}" destId="{E3B6D787-1D3F-4376-99BB-C99B10354494}" srcOrd="1" destOrd="0" presId="urn:microsoft.com/office/officeart/2005/8/layout/orgChart1"/>
    <dgm:cxn modelId="{64AC9AC7-1C59-41E5-9B5D-506E333C7893}" type="presParOf" srcId="{E3B6D787-1D3F-4376-99BB-C99B10354494}" destId="{A5C539F6-4B3A-4E3B-B947-7FE2EB357537}" srcOrd="0" destOrd="0" presId="urn:microsoft.com/office/officeart/2005/8/layout/orgChart1"/>
    <dgm:cxn modelId="{8B29FDDF-A761-400A-BB18-0DC953B4BAC0}" type="presParOf" srcId="{A5C539F6-4B3A-4E3B-B947-7FE2EB357537}" destId="{0FEE0983-F31C-45C1-80F6-5D4113586DF9}" srcOrd="0" destOrd="0" presId="urn:microsoft.com/office/officeart/2005/8/layout/orgChart1"/>
    <dgm:cxn modelId="{3B48E21D-F137-417A-9CE4-372CE5717C1D}" type="presParOf" srcId="{A5C539F6-4B3A-4E3B-B947-7FE2EB357537}" destId="{6A6F0E6E-BCEA-4A40-A4E8-D95369744983}" srcOrd="1" destOrd="0" presId="urn:microsoft.com/office/officeart/2005/8/layout/orgChart1"/>
    <dgm:cxn modelId="{65BE1485-B4DF-4EC7-9415-6EA4FB0C2F94}" type="presParOf" srcId="{E3B6D787-1D3F-4376-99BB-C99B10354494}" destId="{5C7EBED4-C730-4587-A1C9-EEE90DF7AED8}" srcOrd="1" destOrd="0" presId="urn:microsoft.com/office/officeart/2005/8/layout/orgChart1"/>
    <dgm:cxn modelId="{0DA9B25C-6618-4883-8A1A-8AA904378CCC}" type="presParOf" srcId="{E3B6D787-1D3F-4376-99BB-C99B10354494}" destId="{74A03238-A820-4B21-BA3C-C07191F22FF3}" srcOrd="2" destOrd="0" presId="urn:microsoft.com/office/officeart/2005/8/layout/orgChart1"/>
    <dgm:cxn modelId="{5420BAB8-DA31-498A-A057-07BFF7A3CAA6}" type="presParOf" srcId="{792E2D14-3596-48B8-8FEC-C8A98A9207B9}" destId="{F4CE5A9E-B9A1-4B23-A825-4B74E70C60C3}" srcOrd="2" destOrd="0" presId="urn:microsoft.com/office/officeart/2005/8/layout/orgChart1"/>
    <dgm:cxn modelId="{690BFEAB-820D-4A89-96BA-A304E7324C3D}" type="presParOf" srcId="{F83DC14D-9362-4F85-9E52-015B1CDBA320}" destId="{FA997BB1-BEBB-4588-B33C-87C0F92F88B0}" srcOrd="2" destOrd="0" presId="urn:microsoft.com/office/officeart/2005/8/layout/orgChart1"/>
    <dgm:cxn modelId="{B1133477-AABB-4F3B-8DEB-53B2FD59FF53}" type="presParOf" srcId="{435065D8-8A1D-4D99-AC61-DD64F8A24A95}" destId="{0142B6D0-63B7-49E9-B761-ECFFAA5B0553}" srcOrd="1" destOrd="0" presId="urn:microsoft.com/office/officeart/2005/8/layout/orgChart1"/>
    <dgm:cxn modelId="{308A056A-E0F9-4FE9-98CB-6325A70F8E5B}" type="presParOf" srcId="{0142B6D0-63B7-49E9-B761-ECFFAA5B0553}" destId="{3EA5B66A-54D3-4447-A494-0F53A5501CFD}" srcOrd="0" destOrd="0" presId="urn:microsoft.com/office/officeart/2005/8/layout/orgChart1"/>
    <dgm:cxn modelId="{E483F3B6-2FA9-4B68-9BA1-EEFF3CE2EDFD}" type="presParOf" srcId="{3EA5B66A-54D3-4447-A494-0F53A5501CFD}" destId="{3FD172C7-318F-44AF-BFCB-96EC49F6395D}" srcOrd="0" destOrd="0" presId="urn:microsoft.com/office/officeart/2005/8/layout/orgChart1"/>
    <dgm:cxn modelId="{4B083C0A-9AD4-4A57-9EC3-CC4A5D486093}" type="presParOf" srcId="{3EA5B66A-54D3-4447-A494-0F53A5501CFD}" destId="{C52A77FA-D933-433F-803D-73167FF39CB4}" srcOrd="1" destOrd="0" presId="urn:microsoft.com/office/officeart/2005/8/layout/orgChart1"/>
    <dgm:cxn modelId="{92D0EB35-2901-4B6F-843B-3262D194D2A7}" type="presParOf" srcId="{0142B6D0-63B7-49E9-B761-ECFFAA5B0553}" destId="{7365ACF3-25E7-45C5-AE45-573327620802}" srcOrd="1" destOrd="0" presId="urn:microsoft.com/office/officeart/2005/8/layout/orgChart1"/>
    <dgm:cxn modelId="{3BFEC39C-463C-4EC9-A209-7D8CEC112FA8}" type="presParOf" srcId="{7365ACF3-25E7-45C5-AE45-573327620802}" destId="{C78A7497-1D77-45D7-B77F-B5841B6F27C6}" srcOrd="0" destOrd="0" presId="urn:microsoft.com/office/officeart/2005/8/layout/orgChart1"/>
    <dgm:cxn modelId="{340B3A0C-E711-4F89-8B01-F7BEB038AB3D}" type="presParOf" srcId="{7365ACF3-25E7-45C5-AE45-573327620802}" destId="{0171F487-2039-43CC-9792-EDB1F90C5225}" srcOrd="1" destOrd="0" presId="urn:microsoft.com/office/officeart/2005/8/layout/orgChart1"/>
    <dgm:cxn modelId="{3A6AAED4-BAF8-4074-A4F7-DE47C4DB2F87}" type="presParOf" srcId="{0171F487-2039-43CC-9792-EDB1F90C5225}" destId="{DD145C4D-E8BA-490C-BDF6-22CBEB93C029}" srcOrd="0" destOrd="0" presId="urn:microsoft.com/office/officeart/2005/8/layout/orgChart1"/>
    <dgm:cxn modelId="{2F94349A-AC87-457E-A54C-0FBCECB3C9A5}" type="presParOf" srcId="{DD145C4D-E8BA-490C-BDF6-22CBEB93C029}" destId="{4ED9B009-E998-465B-BDDD-9410CF1D13D5}" srcOrd="0" destOrd="0" presId="urn:microsoft.com/office/officeart/2005/8/layout/orgChart1"/>
    <dgm:cxn modelId="{6D8A108D-39C7-4AB0-B4D6-C7A43DFCC76E}" type="presParOf" srcId="{DD145C4D-E8BA-490C-BDF6-22CBEB93C029}" destId="{09F9040E-92B3-4E16-9AAB-36E638143F25}" srcOrd="1" destOrd="0" presId="urn:microsoft.com/office/officeart/2005/8/layout/orgChart1"/>
    <dgm:cxn modelId="{EBB0D08E-3D64-40A7-A639-3F8F79090274}" type="presParOf" srcId="{0171F487-2039-43CC-9792-EDB1F90C5225}" destId="{9C1E63E9-F829-4156-A87B-6D08083F4E67}" srcOrd="1" destOrd="0" presId="urn:microsoft.com/office/officeart/2005/8/layout/orgChart1"/>
    <dgm:cxn modelId="{F441AE26-416D-444F-A907-95BAF46832E5}" type="presParOf" srcId="{0171F487-2039-43CC-9792-EDB1F90C5225}" destId="{14E11939-B9AC-403F-9DF1-E022C4336DB0}" srcOrd="2" destOrd="0" presId="urn:microsoft.com/office/officeart/2005/8/layout/orgChart1"/>
    <dgm:cxn modelId="{0DC9A9E6-3DFA-4823-ACF3-E45B7876A931}" type="presParOf" srcId="{7365ACF3-25E7-45C5-AE45-573327620802}" destId="{809C314A-A678-4A49-9030-D7EFADFC9A1C}" srcOrd="2" destOrd="0" presId="urn:microsoft.com/office/officeart/2005/8/layout/orgChart1"/>
    <dgm:cxn modelId="{2C1D26F9-DA6B-47AC-8261-0C71F5A02C61}" type="presParOf" srcId="{7365ACF3-25E7-45C5-AE45-573327620802}" destId="{7CAC045E-5D66-4390-A576-B2825A7DC957}" srcOrd="3" destOrd="0" presId="urn:microsoft.com/office/officeart/2005/8/layout/orgChart1"/>
    <dgm:cxn modelId="{5EDFCD52-CE70-4D0E-BC5A-300D63A9F140}" type="presParOf" srcId="{7CAC045E-5D66-4390-A576-B2825A7DC957}" destId="{5D891705-BFF4-43E7-A3F7-082C9E6AACDF}" srcOrd="0" destOrd="0" presId="urn:microsoft.com/office/officeart/2005/8/layout/orgChart1"/>
    <dgm:cxn modelId="{0C5D19EE-C203-43F6-9160-EB6C0FA5AF82}" type="presParOf" srcId="{5D891705-BFF4-43E7-A3F7-082C9E6AACDF}" destId="{C9705AA0-E272-48D3-8B5E-32D1C2C145CA}" srcOrd="0" destOrd="0" presId="urn:microsoft.com/office/officeart/2005/8/layout/orgChart1"/>
    <dgm:cxn modelId="{E212BA67-76BA-457D-AF97-F543E6D21F4B}" type="presParOf" srcId="{5D891705-BFF4-43E7-A3F7-082C9E6AACDF}" destId="{0754C8B5-5119-4DFA-889E-140DC6B59862}" srcOrd="1" destOrd="0" presId="urn:microsoft.com/office/officeart/2005/8/layout/orgChart1"/>
    <dgm:cxn modelId="{C61479D1-B15B-41B4-AEE0-94B10953D4EE}" type="presParOf" srcId="{7CAC045E-5D66-4390-A576-B2825A7DC957}" destId="{C4DB803C-405D-45CA-82C3-4244622DA3D4}" srcOrd="1" destOrd="0" presId="urn:microsoft.com/office/officeart/2005/8/layout/orgChart1"/>
    <dgm:cxn modelId="{31C80FA5-25C0-4047-8BB9-9C9DD5D0CB0B}" type="presParOf" srcId="{7CAC045E-5D66-4390-A576-B2825A7DC957}" destId="{E3353172-0B01-46AB-93F2-71A9A55CCE23}" srcOrd="2" destOrd="0" presId="urn:microsoft.com/office/officeart/2005/8/layout/orgChart1"/>
    <dgm:cxn modelId="{32112B55-C334-419A-A375-A8B1CE0A397E}" type="presParOf" srcId="{7365ACF3-25E7-45C5-AE45-573327620802}" destId="{2B0D374D-8A26-4142-8D1A-4F2DCAADC252}" srcOrd="4" destOrd="0" presId="urn:microsoft.com/office/officeart/2005/8/layout/orgChart1"/>
    <dgm:cxn modelId="{D8F354CC-0853-4337-B9B2-1CCFCCEA0730}" type="presParOf" srcId="{7365ACF3-25E7-45C5-AE45-573327620802}" destId="{56E1E6D0-1044-4E19-9AC1-5AF18F0B1770}" srcOrd="5" destOrd="0" presId="urn:microsoft.com/office/officeart/2005/8/layout/orgChart1"/>
    <dgm:cxn modelId="{29E7E9FD-70A4-4B1E-B123-E6382EB1E316}" type="presParOf" srcId="{56E1E6D0-1044-4E19-9AC1-5AF18F0B1770}" destId="{998A114D-15B5-435B-ADEF-4084E299E89A}" srcOrd="0" destOrd="0" presId="urn:microsoft.com/office/officeart/2005/8/layout/orgChart1"/>
    <dgm:cxn modelId="{55CAC5B4-FB51-403B-AF46-AB6FE8067115}" type="presParOf" srcId="{998A114D-15B5-435B-ADEF-4084E299E89A}" destId="{CDC8F4A3-C1BF-4225-965C-B0AC879E243C}" srcOrd="0" destOrd="0" presId="urn:microsoft.com/office/officeart/2005/8/layout/orgChart1"/>
    <dgm:cxn modelId="{07A54DBB-E0C3-4AEC-8EA8-B7A6BF8A1137}" type="presParOf" srcId="{998A114D-15B5-435B-ADEF-4084E299E89A}" destId="{B0935190-0432-4F21-96F1-777ABBC37C91}" srcOrd="1" destOrd="0" presId="urn:microsoft.com/office/officeart/2005/8/layout/orgChart1"/>
    <dgm:cxn modelId="{3151E077-55CE-4906-BC5B-E32312339D1D}" type="presParOf" srcId="{56E1E6D0-1044-4E19-9AC1-5AF18F0B1770}" destId="{D893743F-3C0E-4A09-BA60-EAC0A9B17C6F}" srcOrd="1" destOrd="0" presId="urn:microsoft.com/office/officeart/2005/8/layout/orgChart1"/>
    <dgm:cxn modelId="{720BA65D-A1A8-4BA1-80B9-976757FE90FD}" type="presParOf" srcId="{56E1E6D0-1044-4E19-9AC1-5AF18F0B1770}" destId="{6DDEB133-6DA7-4690-B55D-B67C1FD6CA7F}" srcOrd="2" destOrd="0" presId="urn:microsoft.com/office/officeart/2005/8/layout/orgChart1"/>
    <dgm:cxn modelId="{2B936553-5F80-46CC-9E3A-3B5AAD350181}" type="presParOf" srcId="{7365ACF3-25E7-45C5-AE45-573327620802}" destId="{D9F66A9A-B162-42A1-82C4-4727E846E9D0}" srcOrd="6" destOrd="0" presId="urn:microsoft.com/office/officeart/2005/8/layout/orgChart1"/>
    <dgm:cxn modelId="{08550B5A-CD9A-4018-A10C-3D4A6FA9251E}" type="presParOf" srcId="{7365ACF3-25E7-45C5-AE45-573327620802}" destId="{6B618549-225A-4157-8B37-BC38C4B56D8F}" srcOrd="7" destOrd="0" presId="urn:microsoft.com/office/officeart/2005/8/layout/orgChart1"/>
    <dgm:cxn modelId="{E841D621-B09D-44C7-83BE-1F543E6022DF}" type="presParOf" srcId="{6B618549-225A-4157-8B37-BC38C4B56D8F}" destId="{D19A7831-681A-4077-80D5-EAC03322C0E9}" srcOrd="0" destOrd="0" presId="urn:microsoft.com/office/officeart/2005/8/layout/orgChart1"/>
    <dgm:cxn modelId="{60D56287-65A7-440D-B9F0-A1FC2D505188}" type="presParOf" srcId="{D19A7831-681A-4077-80D5-EAC03322C0E9}" destId="{E8B65B1D-9333-4BF4-94EB-ACAB1569FD00}" srcOrd="0" destOrd="0" presId="urn:microsoft.com/office/officeart/2005/8/layout/orgChart1"/>
    <dgm:cxn modelId="{7EB7FB92-485D-40B3-A9D8-333230447A32}" type="presParOf" srcId="{D19A7831-681A-4077-80D5-EAC03322C0E9}" destId="{27C56395-767C-4400-BCD0-A977BF370D0C}" srcOrd="1" destOrd="0" presId="urn:microsoft.com/office/officeart/2005/8/layout/orgChart1"/>
    <dgm:cxn modelId="{94D81921-7D60-48E9-BACB-D218A5E00E7C}" type="presParOf" srcId="{6B618549-225A-4157-8B37-BC38C4B56D8F}" destId="{7CB93597-F111-45F9-AE0C-E53F8EA7ECD8}" srcOrd="1" destOrd="0" presId="urn:microsoft.com/office/officeart/2005/8/layout/orgChart1"/>
    <dgm:cxn modelId="{F2AE7F0B-6849-4A92-A1F9-529A51BB1E40}" type="presParOf" srcId="{7CB93597-F111-45F9-AE0C-E53F8EA7ECD8}" destId="{A5837C61-D3EE-4257-B900-AE3FBB2045C5}" srcOrd="0" destOrd="0" presId="urn:microsoft.com/office/officeart/2005/8/layout/orgChart1"/>
    <dgm:cxn modelId="{4FCEDD2A-FB3D-4186-AAE7-45CA54AE9D6B}" type="presParOf" srcId="{7CB93597-F111-45F9-AE0C-E53F8EA7ECD8}" destId="{745AEF14-5B36-4AA0-9182-21571A612181}" srcOrd="1" destOrd="0" presId="urn:microsoft.com/office/officeart/2005/8/layout/orgChart1"/>
    <dgm:cxn modelId="{F0748B1E-329C-4D0F-8A10-5A0053B99767}" type="presParOf" srcId="{745AEF14-5B36-4AA0-9182-21571A612181}" destId="{967E8ABB-6009-478F-AA27-92D9B7A8E1BD}" srcOrd="0" destOrd="0" presId="urn:microsoft.com/office/officeart/2005/8/layout/orgChart1"/>
    <dgm:cxn modelId="{E0CC6D51-0B2B-45C0-A69A-6135BF13B9DC}" type="presParOf" srcId="{967E8ABB-6009-478F-AA27-92D9B7A8E1BD}" destId="{CDF09B9D-F6BF-4218-B9E4-171CF112E2AF}" srcOrd="0" destOrd="0" presId="urn:microsoft.com/office/officeart/2005/8/layout/orgChart1"/>
    <dgm:cxn modelId="{526FBEA2-0EA8-48B4-A5DA-DBE296825694}" type="presParOf" srcId="{967E8ABB-6009-478F-AA27-92D9B7A8E1BD}" destId="{A17CBD5B-686B-423B-8981-E92D8D3FFFA5}" srcOrd="1" destOrd="0" presId="urn:microsoft.com/office/officeart/2005/8/layout/orgChart1"/>
    <dgm:cxn modelId="{24C8E495-EF2C-4C3A-B405-C4731474CB0F}" type="presParOf" srcId="{745AEF14-5B36-4AA0-9182-21571A612181}" destId="{145952EB-DA33-44E0-A016-89FE8A10E38A}" srcOrd="1" destOrd="0" presId="urn:microsoft.com/office/officeart/2005/8/layout/orgChart1"/>
    <dgm:cxn modelId="{B1E045BC-BF74-4787-9FEE-EBF91D823F06}" type="presParOf" srcId="{745AEF14-5B36-4AA0-9182-21571A612181}" destId="{11560D55-577E-4CE2-AF67-C0E4B9787F69}" srcOrd="2" destOrd="0" presId="urn:microsoft.com/office/officeart/2005/8/layout/orgChart1"/>
    <dgm:cxn modelId="{E5F7D7BA-AD59-4499-96F7-D32B80D6993C}" type="presParOf" srcId="{7CB93597-F111-45F9-AE0C-E53F8EA7ECD8}" destId="{95B50751-10A6-4F64-9383-3B8E5316E80B}" srcOrd="2" destOrd="0" presId="urn:microsoft.com/office/officeart/2005/8/layout/orgChart1"/>
    <dgm:cxn modelId="{53F0ACA5-DDCD-47E7-ADA3-3CEE7B24DA6A}" type="presParOf" srcId="{7CB93597-F111-45F9-AE0C-E53F8EA7ECD8}" destId="{43351A30-1E4A-4623-9E1A-EA994CBD594A}" srcOrd="3" destOrd="0" presId="urn:microsoft.com/office/officeart/2005/8/layout/orgChart1"/>
    <dgm:cxn modelId="{D1AA7078-56A0-480D-BC5F-356A56FF2F67}" type="presParOf" srcId="{43351A30-1E4A-4623-9E1A-EA994CBD594A}" destId="{859B9490-CB8D-4F2B-B147-D418397E071A}" srcOrd="0" destOrd="0" presId="urn:microsoft.com/office/officeart/2005/8/layout/orgChart1"/>
    <dgm:cxn modelId="{9A5BD94E-ABDF-4D9B-816D-109766F4556A}" type="presParOf" srcId="{859B9490-CB8D-4F2B-B147-D418397E071A}" destId="{C242F83C-11D5-4783-8276-058A17EB6933}" srcOrd="0" destOrd="0" presId="urn:microsoft.com/office/officeart/2005/8/layout/orgChart1"/>
    <dgm:cxn modelId="{24D7EFB8-E364-4326-A93D-010C1E8966ED}" type="presParOf" srcId="{859B9490-CB8D-4F2B-B147-D418397E071A}" destId="{662BB2C9-D391-4F29-8D68-58B631052546}" srcOrd="1" destOrd="0" presId="urn:microsoft.com/office/officeart/2005/8/layout/orgChart1"/>
    <dgm:cxn modelId="{51931302-A00E-42C1-BF19-E5B17F4CC877}" type="presParOf" srcId="{43351A30-1E4A-4623-9E1A-EA994CBD594A}" destId="{2E5A775C-C798-4BCA-8DE3-F4E49E0AE030}" srcOrd="1" destOrd="0" presId="urn:microsoft.com/office/officeart/2005/8/layout/orgChart1"/>
    <dgm:cxn modelId="{3B29F349-0B73-4E3D-B7AB-A23FECB46BC5}" type="presParOf" srcId="{43351A30-1E4A-4623-9E1A-EA994CBD594A}" destId="{2899231F-C3C6-4996-9E29-AABF4CC3F4EE}" srcOrd="2" destOrd="0" presId="urn:microsoft.com/office/officeart/2005/8/layout/orgChart1"/>
    <dgm:cxn modelId="{1C9AB99B-57AC-47EC-8F82-1A30131989B3}" type="presParOf" srcId="{7CB93597-F111-45F9-AE0C-E53F8EA7ECD8}" destId="{999BFD0E-3FF6-4467-840F-6FF591819084}" srcOrd="4" destOrd="0" presId="urn:microsoft.com/office/officeart/2005/8/layout/orgChart1"/>
    <dgm:cxn modelId="{91249D42-C923-4960-91DC-EFD87298A615}" type="presParOf" srcId="{7CB93597-F111-45F9-AE0C-E53F8EA7ECD8}" destId="{35DEBD35-A6BE-46C7-8887-7C3C253C472F}" srcOrd="5" destOrd="0" presId="urn:microsoft.com/office/officeart/2005/8/layout/orgChart1"/>
    <dgm:cxn modelId="{4F94A7C2-D75F-4573-B851-D14A3F93DE48}" type="presParOf" srcId="{35DEBD35-A6BE-46C7-8887-7C3C253C472F}" destId="{EDEFF600-31B9-4F2A-BC1A-C8DA031AD164}" srcOrd="0" destOrd="0" presId="urn:microsoft.com/office/officeart/2005/8/layout/orgChart1"/>
    <dgm:cxn modelId="{2F212A34-11F4-430F-BD75-29AC1098B0AB}" type="presParOf" srcId="{EDEFF600-31B9-4F2A-BC1A-C8DA031AD164}" destId="{5827857A-2C08-4079-B15B-78DBAACE83DC}" srcOrd="0" destOrd="0" presId="urn:microsoft.com/office/officeart/2005/8/layout/orgChart1"/>
    <dgm:cxn modelId="{E53CAC9B-8120-4512-8DBC-92F54373F0B3}" type="presParOf" srcId="{EDEFF600-31B9-4F2A-BC1A-C8DA031AD164}" destId="{E5526B6C-8323-4BAD-B96A-60520ABC1B5F}" srcOrd="1" destOrd="0" presId="urn:microsoft.com/office/officeart/2005/8/layout/orgChart1"/>
    <dgm:cxn modelId="{6D9B72D3-7F19-4472-95A9-7E23993B74A6}" type="presParOf" srcId="{35DEBD35-A6BE-46C7-8887-7C3C253C472F}" destId="{25FE8126-9D43-4D43-A25B-0B8E2A2CA922}" srcOrd="1" destOrd="0" presId="urn:microsoft.com/office/officeart/2005/8/layout/orgChart1"/>
    <dgm:cxn modelId="{220530F5-B738-44F0-A20F-2FE083773967}" type="presParOf" srcId="{35DEBD35-A6BE-46C7-8887-7C3C253C472F}" destId="{E1AA9B69-A9C1-4C23-B0CD-E6645B0B5C01}" srcOrd="2" destOrd="0" presId="urn:microsoft.com/office/officeart/2005/8/layout/orgChart1"/>
    <dgm:cxn modelId="{4F88AF9A-6C8F-4472-80A9-38E91F184257}" type="presParOf" srcId="{6B618549-225A-4157-8B37-BC38C4B56D8F}" destId="{06004042-7E52-46C3-B6BB-6B5757006505}" srcOrd="2" destOrd="0" presId="urn:microsoft.com/office/officeart/2005/8/layout/orgChart1"/>
    <dgm:cxn modelId="{969A7176-D423-403B-A3B0-C7E67257C3D4}" type="presParOf" srcId="{0142B6D0-63B7-49E9-B761-ECFFAA5B0553}" destId="{86AC7584-D411-4A0A-B788-41998111C030}"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3FD6B3-3DC9-4683-B24E-2E83648E0A41}">
      <dsp:nvSpPr>
        <dsp:cNvPr id="0" name=""/>
        <dsp:cNvSpPr/>
      </dsp:nvSpPr>
      <dsp:spPr>
        <a:xfrm rot="5400000">
          <a:off x="1175238" y="612886"/>
          <a:ext cx="533385" cy="607241"/>
        </a:xfrm>
        <a:prstGeom prst="bentUpArrow">
          <a:avLst>
            <a:gd name="adj1" fmla="val 32840"/>
            <a:gd name="adj2" fmla="val 25000"/>
            <a:gd name="adj3" fmla="val 3578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FA6360-036F-4BA4-966A-7D9FF75D3E60}">
      <dsp:nvSpPr>
        <dsp:cNvPr id="0" name=""/>
        <dsp:cNvSpPr/>
      </dsp:nvSpPr>
      <dsp:spPr>
        <a:xfrm>
          <a:off x="1033923" y="21617"/>
          <a:ext cx="897907" cy="628506"/>
        </a:xfrm>
        <a:prstGeom prst="roundRect">
          <a:avLst>
            <a:gd name="adj" fmla="val 1667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System Analaysis</a:t>
          </a:r>
        </a:p>
      </dsp:txBody>
      <dsp:txXfrm>
        <a:off x="1064610" y="52304"/>
        <a:ext cx="836533" cy="567132"/>
      </dsp:txXfrm>
    </dsp:sp>
    <dsp:sp modelId="{4E9ADB54-5C3B-442A-8480-0C8AC3276CDC}">
      <dsp:nvSpPr>
        <dsp:cNvPr id="0" name=""/>
        <dsp:cNvSpPr/>
      </dsp:nvSpPr>
      <dsp:spPr>
        <a:xfrm>
          <a:off x="1931831" y="81559"/>
          <a:ext cx="653052" cy="507986"/>
        </a:xfrm>
        <a:prstGeom prst="rect">
          <a:avLst/>
        </a:prstGeom>
        <a:noFill/>
        <a:ln>
          <a:noFill/>
        </a:ln>
        <a:effectLst/>
      </dsp:spPr>
      <dsp:style>
        <a:lnRef idx="0">
          <a:scrgbClr r="0" g="0" b="0"/>
        </a:lnRef>
        <a:fillRef idx="0">
          <a:scrgbClr r="0" g="0" b="0"/>
        </a:fillRef>
        <a:effectRef idx="0">
          <a:scrgbClr r="0" g="0" b="0"/>
        </a:effectRef>
        <a:fontRef idx="minor"/>
      </dsp:style>
    </dsp:sp>
    <dsp:sp modelId="{B12BE56D-CA84-487E-8C37-686737A0D168}">
      <dsp:nvSpPr>
        <dsp:cNvPr id="0" name=""/>
        <dsp:cNvSpPr/>
      </dsp:nvSpPr>
      <dsp:spPr>
        <a:xfrm rot="5400000">
          <a:off x="1919699" y="1318906"/>
          <a:ext cx="533385" cy="607241"/>
        </a:xfrm>
        <a:prstGeom prst="bentUpArrow">
          <a:avLst>
            <a:gd name="adj1" fmla="val 32840"/>
            <a:gd name="adj2" fmla="val 25000"/>
            <a:gd name="adj3" fmla="val 3578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221900F-6D9A-4390-A3AB-D3C109BE1E54}">
      <dsp:nvSpPr>
        <dsp:cNvPr id="0" name=""/>
        <dsp:cNvSpPr/>
      </dsp:nvSpPr>
      <dsp:spPr>
        <a:xfrm>
          <a:off x="1778384" y="727637"/>
          <a:ext cx="897907" cy="628506"/>
        </a:xfrm>
        <a:prstGeom prst="roundRect">
          <a:avLst>
            <a:gd name="adj" fmla="val 1667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System Design</a:t>
          </a:r>
        </a:p>
      </dsp:txBody>
      <dsp:txXfrm>
        <a:off x="1809071" y="758324"/>
        <a:ext cx="836533" cy="567132"/>
      </dsp:txXfrm>
    </dsp:sp>
    <dsp:sp modelId="{D4188A48-3B46-447B-B339-9A4163396B02}">
      <dsp:nvSpPr>
        <dsp:cNvPr id="0" name=""/>
        <dsp:cNvSpPr/>
      </dsp:nvSpPr>
      <dsp:spPr>
        <a:xfrm>
          <a:off x="2676292" y="787580"/>
          <a:ext cx="653052" cy="507986"/>
        </a:xfrm>
        <a:prstGeom prst="rect">
          <a:avLst/>
        </a:prstGeom>
        <a:noFill/>
        <a:ln>
          <a:noFill/>
        </a:ln>
        <a:effectLst/>
      </dsp:spPr>
      <dsp:style>
        <a:lnRef idx="0">
          <a:scrgbClr r="0" g="0" b="0"/>
        </a:lnRef>
        <a:fillRef idx="0">
          <a:scrgbClr r="0" g="0" b="0"/>
        </a:fillRef>
        <a:effectRef idx="0">
          <a:scrgbClr r="0" g="0" b="0"/>
        </a:effectRef>
        <a:fontRef idx="minor"/>
      </dsp:style>
    </dsp:sp>
    <dsp:sp modelId="{D180B7D5-FA2B-488A-AEB0-97FE09C8B246}">
      <dsp:nvSpPr>
        <dsp:cNvPr id="0" name=""/>
        <dsp:cNvSpPr/>
      </dsp:nvSpPr>
      <dsp:spPr>
        <a:xfrm rot="5400000">
          <a:off x="2664160" y="2024926"/>
          <a:ext cx="533385" cy="607241"/>
        </a:xfrm>
        <a:prstGeom prst="bentUpArrow">
          <a:avLst>
            <a:gd name="adj1" fmla="val 32840"/>
            <a:gd name="adj2" fmla="val 25000"/>
            <a:gd name="adj3" fmla="val 3578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49165D5-0F58-411D-AD48-683178C4A62F}">
      <dsp:nvSpPr>
        <dsp:cNvPr id="0" name=""/>
        <dsp:cNvSpPr/>
      </dsp:nvSpPr>
      <dsp:spPr>
        <a:xfrm>
          <a:off x="2522846" y="1433657"/>
          <a:ext cx="897907" cy="628506"/>
        </a:xfrm>
        <a:prstGeom prst="roundRect">
          <a:avLst>
            <a:gd name="adj" fmla="val 1667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Implementation</a:t>
          </a:r>
        </a:p>
      </dsp:txBody>
      <dsp:txXfrm>
        <a:off x="2553533" y="1464344"/>
        <a:ext cx="836533" cy="567132"/>
      </dsp:txXfrm>
    </dsp:sp>
    <dsp:sp modelId="{609279A7-3548-46CC-91A2-A64DFFA2C6E6}">
      <dsp:nvSpPr>
        <dsp:cNvPr id="0" name=""/>
        <dsp:cNvSpPr/>
      </dsp:nvSpPr>
      <dsp:spPr>
        <a:xfrm>
          <a:off x="3420753" y="1493600"/>
          <a:ext cx="653052" cy="507986"/>
        </a:xfrm>
        <a:prstGeom prst="rect">
          <a:avLst/>
        </a:prstGeom>
        <a:noFill/>
        <a:ln>
          <a:noFill/>
        </a:ln>
        <a:effectLst/>
      </dsp:spPr>
      <dsp:style>
        <a:lnRef idx="0">
          <a:scrgbClr r="0" g="0" b="0"/>
        </a:lnRef>
        <a:fillRef idx="0">
          <a:scrgbClr r="0" g="0" b="0"/>
        </a:fillRef>
        <a:effectRef idx="0">
          <a:scrgbClr r="0" g="0" b="0"/>
        </a:effectRef>
        <a:fontRef idx="minor"/>
      </dsp:style>
    </dsp:sp>
    <dsp:sp modelId="{D7A6A07A-E26B-4CDE-84B7-E0A453F9A5A7}">
      <dsp:nvSpPr>
        <dsp:cNvPr id="0" name=""/>
        <dsp:cNvSpPr/>
      </dsp:nvSpPr>
      <dsp:spPr>
        <a:xfrm rot="5400000">
          <a:off x="3408622" y="2730946"/>
          <a:ext cx="533385" cy="607241"/>
        </a:xfrm>
        <a:prstGeom prst="bentUpArrow">
          <a:avLst>
            <a:gd name="adj1" fmla="val 32840"/>
            <a:gd name="adj2" fmla="val 25000"/>
            <a:gd name="adj3" fmla="val 3578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61F374-6768-4FAB-A5B2-2E3F4D15F8CE}">
      <dsp:nvSpPr>
        <dsp:cNvPr id="0" name=""/>
        <dsp:cNvSpPr/>
      </dsp:nvSpPr>
      <dsp:spPr>
        <a:xfrm>
          <a:off x="3267307" y="2139677"/>
          <a:ext cx="897907" cy="628506"/>
        </a:xfrm>
        <a:prstGeom prst="roundRect">
          <a:avLst>
            <a:gd name="adj" fmla="val 1667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Testing</a:t>
          </a:r>
        </a:p>
      </dsp:txBody>
      <dsp:txXfrm>
        <a:off x="3297994" y="2170364"/>
        <a:ext cx="836533" cy="567132"/>
      </dsp:txXfrm>
    </dsp:sp>
    <dsp:sp modelId="{FF68F4CA-C1D1-4A12-81EF-79FE1BD14D5C}">
      <dsp:nvSpPr>
        <dsp:cNvPr id="0" name=""/>
        <dsp:cNvSpPr/>
      </dsp:nvSpPr>
      <dsp:spPr>
        <a:xfrm>
          <a:off x="4165215" y="2199620"/>
          <a:ext cx="653052" cy="507986"/>
        </a:xfrm>
        <a:prstGeom prst="rect">
          <a:avLst/>
        </a:prstGeom>
        <a:noFill/>
        <a:ln>
          <a:noFill/>
        </a:ln>
        <a:effectLst/>
      </dsp:spPr>
      <dsp:style>
        <a:lnRef idx="0">
          <a:scrgbClr r="0" g="0" b="0"/>
        </a:lnRef>
        <a:fillRef idx="0">
          <a:scrgbClr r="0" g="0" b="0"/>
        </a:fillRef>
        <a:effectRef idx="0">
          <a:scrgbClr r="0" g="0" b="0"/>
        </a:effectRef>
        <a:fontRef idx="minor"/>
      </dsp:style>
    </dsp:sp>
    <dsp:sp modelId="{34544D58-290C-4FB1-9BD2-B01D3FEB081A}">
      <dsp:nvSpPr>
        <dsp:cNvPr id="0" name=""/>
        <dsp:cNvSpPr/>
      </dsp:nvSpPr>
      <dsp:spPr>
        <a:xfrm>
          <a:off x="4011768" y="2845698"/>
          <a:ext cx="897907" cy="628506"/>
        </a:xfrm>
        <a:prstGeom prst="roundRect">
          <a:avLst>
            <a:gd name="adj" fmla="val 1667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Maintaince</a:t>
          </a:r>
        </a:p>
      </dsp:txBody>
      <dsp:txXfrm>
        <a:off x="4042455" y="2876385"/>
        <a:ext cx="836533" cy="5671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FD0E-3FF6-4467-840F-6FF591819084}">
      <dsp:nvSpPr>
        <dsp:cNvPr id="0" name=""/>
        <dsp:cNvSpPr/>
      </dsp:nvSpPr>
      <dsp:spPr>
        <a:xfrm>
          <a:off x="5506855" y="1558643"/>
          <a:ext cx="129727" cy="1113738"/>
        </a:xfrm>
        <a:custGeom>
          <a:avLst/>
          <a:gdLst/>
          <a:ahLst/>
          <a:cxnLst/>
          <a:rect l="0" t="0" r="0" b="0"/>
          <a:pathLst>
            <a:path>
              <a:moveTo>
                <a:pt x="0" y="0"/>
              </a:moveTo>
              <a:lnTo>
                <a:pt x="0" y="1113738"/>
              </a:lnTo>
              <a:lnTo>
                <a:pt x="129727" y="111373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B50751-10A6-4F64-9383-3B8E5316E80B}">
      <dsp:nvSpPr>
        <dsp:cNvPr id="0" name=""/>
        <dsp:cNvSpPr/>
      </dsp:nvSpPr>
      <dsp:spPr>
        <a:xfrm>
          <a:off x="5506855" y="1558643"/>
          <a:ext cx="129727" cy="678238"/>
        </a:xfrm>
        <a:custGeom>
          <a:avLst/>
          <a:gdLst/>
          <a:ahLst/>
          <a:cxnLst/>
          <a:rect l="0" t="0" r="0" b="0"/>
          <a:pathLst>
            <a:path>
              <a:moveTo>
                <a:pt x="0" y="0"/>
              </a:moveTo>
              <a:lnTo>
                <a:pt x="0" y="678238"/>
              </a:lnTo>
              <a:lnTo>
                <a:pt x="129727" y="67823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837C61-D3EE-4257-B900-AE3FBB2045C5}">
      <dsp:nvSpPr>
        <dsp:cNvPr id="0" name=""/>
        <dsp:cNvSpPr/>
      </dsp:nvSpPr>
      <dsp:spPr>
        <a:xfrm>
          <a:off x="5506855" y="1558643"/>
          <a:ext cx="129727" cy="242737"/>
        </a:xfrm>
        <a:custGeom>
          <a:avLst/>
          <a:gdLst/>
          <a:ahLst/>
          <a:cxnLst/>
          <a:rect l="0" t="0" r="0" b="0"/>
          <a:pathLst>
            <a:path>
              <a:moveTo>
                <a:pt x="0" y="0"/>
              </a:moveTo>
              <a:lnTo>
                <a:pt x="0" y="242737"/>
              </a:lnTo>
              <a:lnTo>
                <a:pt x="129727" y="24273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F66A9A-B162-42A1-82C4-4727E846E9D0}">
      <dsp:nvSpPr>
        <dsp:cNvPr id="0" name=""/>
        <dsp:cNvSpPr/>
      </dsp:nvSpPr>
      <dsp:spPr>
        <a:xfrm>
          <a:off x="4895036" y="1183983"/>
          <a:ext cx="957758" cy="110815"/>
        </a:xfrm>
        <a:custGeom>
          <a:avLst/>
          <a:gdLst/>
          <a:ahLst/>
          <a:cxnLst/>
          <a:rect l="0" t="0" r="0" b="0"/>
          <a:pathLst>
            <a:path>
              <a:moveTo>
                <a:pt x="0" y="0"/>
              </a:moveTo>
              <a:lnTo>
                <a:pt x="0" y="55407"/>
              </a:lnTo>
              <a:lnTo>
                <a:pt x="957758" y="55407"/>
              </a:lnTo>
              <a:lnTo>
                <a:pt x="957758" y="1108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0D374D-8A26-4142-8D1A-4F2DCAADC252}">
      <dsp:nvSpPr>
        <dsp:cNvPr id="0" name=""/>
        <dsp:cNvSpPr/>
      </dsp:nvSpPr>
      <dsp:spPr>
        <a:xfrm>
          <a:off x="4895036" y="1183983"/>
          <a:ext cx="150674" cy="110815"/>
        </a:xfrm>
        <a:custGeom>
          <a:avLst/>
          <a:gdLst/>
          <a:ahLst/>
          <a:cxnLst/>
          <a:rect l="0" t="0" r="0" b="0"/>
          <a:pathLst>
            <a:path>
              <a:moveTo>
                <a:pt x="0" y="0"/>
              </a:moveTo>
              <a:lnTo>
                <a:pt x="0" y="55407"/>
              </a:lnTo>
              <a:lnTo>
                <a:pt x="150674" y="55407"/>
              </a:lnTo>
              <a:lnTo>
                <a:pt x="150674" y="1108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9C314A-A678-4A49-9030-D7EFADFC9A1C}">
      <dsp:nvSpPr>
        <dsp:cNvPr id="0" name=""/>
        <dsp:cNvSpPr/>
      </dsp:nvSpPr>
      <dsp:spPr>
        <a:xfrm>
          <a:off x="4407204" y="1183983"/>
          <a:ext cx="487831" cy="110815"/>
        </a:xfrm>
        <a:custGeom>
          <a:avLst/>
          <a:gdLst/>
          <a:ahLst/>
          <a:cxnLst/>
          <a:rect l="0" t="0" r="0" b="0"/>
          <a:pathLst>
            <a:path>
              <a:moveTo>
                <a:pt x="487831" y="0"/>
              </a:moveTo>
              <a:lnTo>
                <a:pt x="487831" y="55407"/>
              </a:lnTo>
              <a:lnTo>
                <a:pt x="0" y="55407"/>
              </a:lnTo>
              <a:lnTo>
                <a:pt x="0" y="1108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8A7497-1D77-45D7-B77F-B5841B6F27C6}">
      <dsp:nvSpPr>
        <dsp:cNvPr id="0" name=""/>
        <dsp:cNvSpPr/>
      </dsp:nvSpPr>
      <dsp:spPr>
        <a:xfrm>
          <a:off x="3768699" y="1183983"/>
          <a:ext cx="1126337" cy="110815"/>
        </a:xfrm>
        <a:custGeom>
          <a:avLst/>
          <a:gdLst/>
          <a:ahLst/>
          <a:cxnLst/>
          <a:rect l="0" t="0" r="0" b="0"/>
          <a:pathLst>
            <a:path>
              <a:moveTo>
                <a:pt x="1126337" y="0"/>
              </a:moveTo>
              <a:lnTo>
                <a:pt x="1126337" y="55407"/>
              </a:lnTo>
              <a:lnTo>
                <a:pt x="0" y="55407"/>
              </a:lnTo>
              <a:lnTo>
                <a:pt x="0" y="1108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02CB44-F7B6-41AF-8280-4CA9A12854E0}">
      <dsp:nvSpPr>
        <dsp:cNvPr id="0" name=""/>
        <dsp:cNvSpPr/>
      </dsp:nvSpPr>
      <dsp:spPr>
        <a:xfrm>
          <a:off x="2655513" y="1568981"/>
          <a:ext cx="112942" cy="232400"/>
        </a:xfrm>
        <a:custGeom>
          <a:avLst/>
          <a:gdLst/>
          <a:ahLst/>
          <a:cxnLst/>
          <a:rect l="0" t="0" r="0" b="0"/>
          <a:pathLst>
            <a:path>
              <a:moveTo>
                <a:pt x="0" y="0"/>
              </a:moveTo>
              <a:lnTo>
                <a:pt x="0" y="232400"/>
              </a:lnTo>
              <a:lnTo>
                <a:pt x="112942" y="2324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1EC1FC-FB5A-4DCE-89CF-DE446FC8D490}">
      <dsp:nvSpPr>
        <dsp:cNvPr id="0" name=""/>
        <dsp:cNvSpPr/>
      </dsp:nvSpPr>
      <dsp:spPr>
        <a:xfrm>
          <a:off x="1698294" y="1183983"/>
          <a:ext cx="1290862" cy="121152"/>
        </a:xfrm>
        <a:custGeom>
          <a:avLst/>
          <a:gdLst/>
          <a:ahLst/>
          <a:cxnLst/>
          <a:rect l="0" t="0" r="0" b="0"/>
          <a:pathLst>
            <a:path>
              <a:moveTo>
                <a:pt x="0" y="0"/>
              </a:moveTo>
              <a:lnTo>
                <a:pt x="0" y="65744"/>
              </a:lnTo>
              <a:lnTo>
                <a:pt x="1290862" y="65744"/>
              </a:lnTo>
              <a:lnTo>
                <a:pt x="1290862" y="12115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4CB80F-98BE-439D-9D7C-D282F156594B}">
      <dsp:nvSpPr>
        <dsp:cNvPr id="0" name=""/>
        <dsp:cNvSpPr/>
      </dsp:nvSpPr>
      <dsp:spPr>
        <a:xfrm>
          <a:off x="1979024" y="1574149"/>
          <a:ext cx="91440" cy="1430136"/>
        </a:xfrm>
        <a:custGeom>
          <a:avLst/>
          <a:gdLst/>
          <a:ahLst/>
          <a:cxnLst/>
          <a:rect l="0" t="0" r="0" b="0"/>
          <a:pathLst>
            <a:path>
              <a:moveTo>
                <a:pt x="45720" y="0"/>
              </a:moveTo>
              <a:lnTo>
                <a:pt x="45720" y="1430136"/>
              </a:lnTo>
              <a:lnTo>
                <a:pt x="74320" y="143013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68AE51-8D24-460B-929A-3EF7AA7B522F}">
      <dsp:nvSpPr>
        <dsp:cNvPr id="0" name=""/>
        <dsp:cNvSpPr/>
      </dsp:nvSpPr>
      <dsp:spPr>
        <a:xfrm>
          <a:off x="1979024" y="1574149"/>
          <a:ext cx="91440" cy="1022508"/>
        </a:xfrm>
        <a:custGeom>
          <a:avLst/>
          <a:gdLst/>
          <a:ahLst/>
          <a:cxnLst/>
          <a:rect l="0" t="0" r="0" b="0"/>
          <a:pathLst>
            <a:path>
              <a:moveTo>
                <a:pt x="45720" y="0"/>
              </a:moveTo>
              <a:lnTo>
                <a:pt x="45720" y="1022508"/>
              </a:lnTo>
              <a:lnTo>
                <a:pt x="76822" y="102250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4C85BC-B831-40C7-9462-7CBCE30A78B8}">
      <dsp:nvSpPr>
        <dsp:cNvPr id="0" name=""/>
        <dsp:cNvSpPr/>
      </dsp:nvSpPr>
      <dsp:spPr>
        <a:xfrm>
          <a:off x="1979024" y="1574149"/>
          <a:ext cx="91440" cy="617708"/>
        </a:xfrm>
        <a:custGeom>
          <a:avLst/>
          <a:gdLst/>
          <a:ahLst/>
          <a:cxnLst/>
          <a:rect l="0" t="0" r="0" b="0"/>
          <a:pathLst>
            <a:path>
              <a:moveTo>
                <a:pt x="45720" y="0"/>
              </a:moveTo>
              <a:lnTo>
                <a:pt x="45720" y="617708"/>
              </a:lnTo>
              <a:lnTo>
                <a:pt x="74320" y="61770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535D2F-7069-46AE-A1A2-D7CE2FF0376A}">
      <dsp:nvSpPr>
        <dsp:cNvPr id="0" name=""/>
        <dsp:cNvSpPr/>
      </dsp:nvSpPr>
      <dsp:spPr>
        <a:xfrm>
          <a:off x="1979024" y="1574149"/>
          <a:ext cx="91440" cy="227231"/>
        </a:xfrm>
        <a:custGeom>
          <a:avLst/>
          <a:gdLst/>
          <a:ahLst/>
          <a:cxnLst/>
          <a:rect l="0" t="0" r="0" b="0"/>
          <a:pathLst>
            <a:path>
              <a:moveTo>
                <a:pt x="45720" y="0"/>
              </a:moveTo>
              <a:lnTo>
                <a:pt x="45720" y="227231"/>
              </a:lnTo>
              <a:lnTo>
                <a:pt x="74320" y="22723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89BBE0-F190-417E-9FF9-C96FB96BECA2}">
      <dsp:nvSpPr>
        <dsp:cNvPr id="0" name=""/>
        <dsp:cNvSpPr/>
      </dsp:nvSpPr>
      <dsp:spPr>
        <a:xfrm>
          <a:off x="1698294" y="1183983"/>
          <a:ext cx="537526" cy="126321"/>
        </a:xfrm>
        <a:custGeom>
          <a:avLst/>
          <a:gdLst/>
          <a:ahLst/>
          <a:cxnLst/>
          <a:rect l="0" t="0" r="0" b="0"/>
          <a:pathLst>
            <a:path>
              <a:moveTo>
                <a:pt x="0" y="0"/>
              </a:moveTo>
              <a:lnTo>
                <a:pt x="0" y="70913"/>
              </a:lnTo>
              <a:lnTo>
                <a:pt x="537526" y="70913"/>
              </a:lnTo>
              <a:lnTo>
                <a:pt x="537526" y="12632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8202D6-DF0F-48E7-BC3B-18AEEB089D94}">
      <dsp:nvSpPr>
        <dsp:cNvPr id="0" name=""/>
        <dsp:cNvSpPr/>
      </dsp:nvSpPr>
      <dsp:spPr>
        <a:xfrm>
          <a:off x="1083813" y="1558643"/>
          <a:ext cx="91440" cy="1421677"/>
        </a:xfrm>
        <a:custGeom>
          <a:avLst/>
          <a:gdLst/>
          <a:ahLst/>
          <a:cxnLst/>
          <a:rect l="0" t="0" r="0" b="0"/>
          <a:pathLst>
            <a:path>
              <a:moveTo>
                <a:pt x="45720" y="0"/>
              </a:moveTo>
              <a:lnTo>
                <a:pt x="45720" y="1421677"/>
              </a:lnTo>
              <a:lnTo>
                <a:pt x="135321" y="142167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1DF1B5-3460-48AD-98DC-8C8E39B00A43}">
      <dsp:nvSpPr>
        <dsp:cNvPr id="0" name=""/>
        <dsp:cNvSpPr/>
      </dsp:nvSpPr>
      <dsp:spPr>
        <a:xfrm>
          <a:off x="1083813" y="1558643"/>
          <a:ext cx="91440" cy="1047017"/>
        </a:xfrm>
        <a:custGeom>
          <a:avLst/>
          <a:gdLst/>
          <a:ahLst/>
          <a:cxnLst/>
          <a:rect l="0" t="0" r="0" b="0"/>
          <a:pathLst>
            <a:path>
              <a:moveTo>
                <a:pt x="45720" y="0"/>
              </a:moveTo>
              <a:lnTo>
                <a:pt x="45720" y="1047017"/>
              </a:lnTo>
              <a:lnTo>
                <a:pt x="135321" y="104701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4981DF-AE72-4CD1-8C81-B14F0B948B3B}">
      <dsp:nvSpPr>
        <dsp:cNvPr id="0" name=""/>
        <dsp:cNvSpPr/>
      </dsp:nvSpPr>
      <dsp:spPr>
        <a:xfrm>
          <a:off x="1083813" y="1558643"/>
          <a:ext cx="91440" cy="672357"/>
        </a:xfrm>
        <a:custGeom>
          <a:avLst/>
          <a:gdLst/>
          <a:ahLst/>
          <a:cxnLst/>
          <a:rect l="0" t="0" r="0" b="0"/>
          <a:pathLst>
            <a:path>
              <a:moveTo>
                <a:pt x="45720" y="0"/>
              </a:moveTo>
              <a:lnTo>
                <a:pt x="45720" y="672357"/>
              </a:lnTo>
              <a:lnTo>
                <a:pt x="135321" y="67235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FF7B81-00DB-4556-B706-3A0D332BF292}">
      <dsp:nvSpPr>
        <dsp:cNvPr id="0" name=""/>
        <dsp:cNvSpPr/>
      </dsp:nvSpPr>
      <dsp:spPr>
        <a:xfrm>
          <a:off x="1083813" y="1558643"/>
          <a:ext cx="91440" cy="270217"/>
        </a:xfrm>
        <a:custGeom>
          <a:avLst/>
          <a:gdLst/>
          <a:ahLst/>
          <a:cxnLst/>
          <a:rect l="0" t="0" r="0" b="0"/>
          <a:pathLst>
            <a:path>
              <a:moveTo>
                <a:pt x="45720" y="0"/>
              </a:moveTo>
              <a:lnTo>
                <a:pt x="45720" y="270217"/>
              </a:lnTo>
              <a:lnTo>
                <a:pt x="135321" y="27021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C7B6B-5FC1-41C8-BCB9-13F4C4016E09}">
      <dsp:nvSpPr>
        <dsp:cNvPr id="0" name=""/>
        <dsp:cNvSpPr/>
      </dsp:nvSpPr>
      <dsp:spPr>
        <a:xfrm>
          <a:off x="1394757" y="1183983"/>
          <a:ext cx="303537" cy="110815"/>
        </a:xfrm>
        <a:custGeom>
          <a:avLst/>
          <a:gdLst/>
          <a:ahLst/>
          <a:cxnLst/>
          <a:rect l="0" t="0" r="0" b="0"/>
          <a:pathLst>
            <a:path>
              <a:moveTo>
                <a:pt x="303537" y="0"/>
              </a:moveTo>
              <a:lnTo>
                <a:pt x="303537" y="55407"/>
              </a:lnTo>
              <a:lnTo>
                <a:pt x="0" y="55407"/>
              </a:lnTo>
              <a:lnTo>
                <a:pt x="0" y="1108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80FB81-D4E0-4B03-B899-B3644B8B048F}">
      <dsp:nvSpPr>
        <dsp:cNvPr id="0" name=""/>
        <dsp:cNvSpPr/>
      </dsp:nvSpPr>
      <dsp:spPr>
        <a:xfrm>
          <a:off x="85619" y="1558643"/>
          <a:ext cx="124602" cy="2116039"/>
        </a:xfrm>
        <a:custGeom>
          <a:avLst/>
          <a:gdLst/>
          <a:ahLst/>
          <a:cxnLst/>
          <a:rect l="0" t="0" r="0" b="0"/>
          <a:pathLst>
            <a:path>
              <a:moveTo>
                <a:pt x="0" y="0"/>
              </a:moveTo>
              <a:lnTo>
                <a:pt x="0" y="2116039"/>
              </a:lnTo>
              <a:lnTo>
                <a:pt x="124602" y="211603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A627B-35CB-4F84-9586-9D4D16BA487F}">
      <dsp:nvSpPr>
        <dsp:cNvPr id="0" name=""/>
        <dsp:cNvSpPr/>
      </dsp:nvSpPr>
      <dsp:spPr>
        <a:xfrm>
          <a:off x="85619" y="1558643"/>
          <a:ext cx="124602" cy="1741379"/>
        </a:xfrm>
        <a:custGeom>
          <a:avLst/>
          <a:gdLst/>
          <a:ahLst/>
          <a:cxnLst/>
          <a:rect l="0" t="0" r="0" b="0"/>
          <a:pathLst>
            <a:path>
              <a:moveTo>
                <a:pt x="0" y="0"/>
              </a:moveTo>
              <a:lnTo>
                <a:pt x="0" y="1741379"/>
              </a:lnTo>
              <a:lnTo>
                <a:pt x="124602" y="174137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3AE8F5-7AF3-4A0D-9B8E-FAC33DE3EF5F}">
      <dsp:nvSpPr>
        <dsp:cNvPr id="0" name=""/>
        <dsp:cNvSpPr/>
      </dsp:nvSpPr>
      <dsp:spPr>
        <a:xfrm>
          <a:off x="85619" y="1558643"/>
          <a:ext cx="124602" cy="1366718"/>
        </a:xfrm>
        <a:custGeom>
          <a:avLst/>
          <a:gdLst/>
          <a:ahLst/>
          <a:cxnLst/>
          <a:rect l="0" t="0" r="0" b="0"/>
          <a:pathLst>
            <a:path>
              <a:moveTo>
                <a:pt x="0" y="0"/>
              </a:moveTo>
              <a:lnTo>
                <a:pt x="0" y="1366718"/>
              </a:lnTo>
              <a:lnTo>
                <a:pt x="124602" y="136671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EE14EF-C999-405A-B24D-74BB0F56DA15}">
      <dsp:nvSpPr>
        <dsp:cNvPr id="0" name=""/>
        <dsp:cNvSpPr/>
      </dsp:nvSpPr>
      <dsp:spPr>
        <a:xfrm>
          <a:off x="85619" y="1558643"/>
          <a:ext cx="124602" cy="992058"/>
        </a:xfrm>
        <a:custGeom>
          <a:avLst/>
          <a:gdLst/>
          <a:ahLst/>
          <a:cxnLst/>
          <a:rect l="0" t="0" r="0" b="0"/>
          <a:pathLst>
            <a:path>
              <a:moveTo>
                <a:pt x="0" y="0"/>
              </a:moveTo>
              <a:lnTo>
                <a:pt x="0" y="992058"/>
              </a:lnTo>
              <a:lnTo>
                <a:pt x="124602" y="99205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CA007E-1DF6-4BE4-8E09-A95214CE2B2A}">
      <dsp:nvSpPr>
        <dsp:cNvPr id="0" name=""/>
        <dsp:cNvSpPr/>
      </dsp:nvSpPr>
      <dsp:spPr>
        <a:xfrm>
          <a:off x="85619" y="1558643"/>
          <a:ext cx="124602" cy="617398"/>
        </a:xfrm>
        <a:custGeom>
          <a:avLst/>
          <a:gdLst/>
          <a:ahLst/>
          <a:cxnLst/>
          <a:rect l="0" t="0" r="0" b="0"/>
          <a:pathLst>
            <a:path>
              <a:moveTo>
                <a:pt x="0" y="0"/>
              </a:moveTo>
              <a:lnTo>
                <a:pt x="0" y="617398"/>
              </a:lnTo>
              <a:lnTo>
                <a:pt x="124602" y="61739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75AC1E-4F57-477F-A401-3C7E9DE92FA0}">
      <dsp:nvSpPr>
        <dsp:cNvPr id="0" name=""/>
        <dsp:cNvSpPr/>
      </dsp:nvSpPr>
      <dsp:spPr>
        <a:xfrm>
          <a:off x="85619" y="1558643"/>
          <a:ext cx="124602" cy="242737"/>
        </a:xfrm>
        <a:custGeom>
          <a:avLst/>
          <a:gdLst/>
          <a:ahLst/>
          <a:cxnLst/>
          <a:rect l="0" t="0" r="0" b="0"/>
          <a:pathLst>
            <a:path>
              <a:moveTo>
                <a:pt x="0" y="0"/>
              </a:moveTo>
              <a:lnTo>
                <a:pt x="0" y="242737"/>
              </a:lnTo>
              <a:lnTo>
                <a:pt x="124602" y="24273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96F16D-312D-4AF5-95CD-B0E01513815C}">
      <dsp:nvSpPr>
        <dsp:cNvPr id="0" name=""/>
        <dsp:cNvSpPr/>
      </dsp:nvSpPr>
      <dsp:spPr>
        <a:xfrm>
          <a:off x="417893" y="1183983"/>
          <a:ext cx="1280401" cy="110815"/>
        </a:xfrm>
        <a:custGeom>
          <a:avLst/>
          <a:gdLst/>
          <a:ahLst/>
          <a:cxnLst/>
          <a:rect l="0" t="0" r="0" b="0"/>
          <a:pathLst>
            <a:path>
              <a:moveTo>
                <a:pt x="1280401" y="0"/>
              </a:moveTo>
              <a:lnTo>
                <a:pt x="1280401" y="55407"/>
              </a:lnTo>
              <a:lnTo>
                <a:pt x="0" y="55407"/>
              </a:lnTo>
              <a:lnTo>
                <a:pt x="0" y="1108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6FFEBE-0E1A-484A-B2C0-B1760C2452C6}">
      <dsp:nvSpPr>
        <dsp:cNvPr id="0" name=""/>
        <dsp:cNvSpPr/>
      </dsp:nvSpPr>
      <dsp:spPr>
        <a:xfrm>
          <a:off x="753343" y="920138"/>
          <a:ext cx="1889902" cy="263845"/>
        </a:xfrm>
        <a:prstGeom prst="rect">
          <a:avLst/>
        </a:prstGeom>
        <a:solidFill>
          <a:schemeClr val="tx1"/>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baseline="0"/>
            <a:t>Futsal Management System </a:t>
          </a:r>
          <a:r>
            <a:rPr lang="en-US" sz="950" kern="1200" baseline="30000"/>
            <a:t> 100 days</a:t>
          </a:r>
          <a:endParaRPr lang="en-US" sz="950" kern="1200"/>
        </a:p>
      </dsp:txBody>
      <dsp:txXfrm>
        <a:off x="753343" y="920138"/>
        <a:ext cx="1889902" cy="263845"/>
      </dsp:txXfrm>
    </dsp:sp>
    <dsp:sp modelId="{380F71F4-6788-4242-8A94-F271D3895298}">
      <dsp:nvSpPr>
        <dsp:cNvPr id="0" name=""/>
        <dsp:cNvSpPr/>
      </dsp:nvSpPr>
      <dsp:spPr>
        <a:xfrm>
          <a:off x="2551" y="1294798"/>
          <a:ext cx="830685" cy="26384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Project Proposal</a:t>
          </a:r>
          <a:r>
            <a:rPr lang="en-US" sz="950" b="1" kern="1200" baseline="30000"/>
            <a:t>10 days</a:t>
          </a:r>
          <a:endParaRPr lang="en-US" sz="950" b="1" kern="1200"/>
        </a:p>
      </dsp:txBody>
      <dsp:txXfrm>
        <a:off x="2551" y="1294798"/>
        <a:ext cx="830685" cy="263845"/>
      </dsp:txXfrm>
    </dsp:sp>
    <dsp:sp modelId="{5FA3A1C9-6951-4333-8214-9047C2A76A6C}">
      <dsp:nvSpPr>
        <dsp:cNvPr id="0" name=""/>
        <dsp:cNvSpPr/>
      </dsp:nvSpPr>
      <dsp:spPr>
        <a:xfrm>
          <a:off x="210222" y="1669458"/>
          <a:ext cx="736619" cy="26384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Introduction</a:t>
          </a:r>
          <a:r>
            <a:rPr lang="en-US" sz="950" kern="1200" baseline="30000"/>
            <a:t>2days</a:t>
          </a:r>
          <a:endParaRPr lang="en-US" sz="950" kern="1200"/>
        </a:p>
      </dsp:txBody>
      <dsp:txXfrm>
        <a:off x="210222" y="1669458"/>
        <a:ext cx="736619" cy="263845"/>
      </dsp:txXfrm>
    </dsp:sp>
    <dsp:sp modelId="{EEFEAF45-55AF-4B01-AC3F-6CDFA396432C}">
      <dsp:nvSpPr>
        <dsp:cNvPr id="0" name=""/>
        <dsp:cNvSpPr/>
      </dsp:nvSpPr>
      <dsp:spPr>
        <a:xfrm>
          <a:off x="210222" y="2044119"/>
          <a:ext cx="527690" cy="26384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Scope</a:t>
          </a:r>
          <a:r>
            <a:rPr lang="en-US" sz="950" kern="1200" baseline="30000"/>
            <a:t>1day</a:t>
          </a:r>
          <a:endParaRPr lang="en-US" sz="950" kern="1200"/>
        </a:p>
      </dsp:txBody>
      <dsp:txXfrm>
        <a:off x="210222" y="2044119"/>
        <a:ext cx="527690" cy="263845"/>
      </dsp:txXfrm>
    </dsp:sp>
    <dsp:sp modelId="{1892E338-864A-46CE-8987-7D6A0E962436}">
      <dsp:nvSpPr>
        <dsp:cNvPr id="0" name=""/>
        <dsp:cNvSpPr/>
      </dsp:nvSpPr>
      <dsp:spPr>
        <a:xfrm>
          <a:off x="210222" y="2418779"/>
          <a:ext cx="898097" cy="26384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Developement Methodology</a:t>
          </a:r>
          <a:r>
            <a:rPr lang="en-US" sz="950" kern="1200" baseline="30000"/>
            <a:t>1day</a:t>
          </a:r>
          <a:endParaRPr lang="en-US" sz="950" kern="1200"/>
        </a:p>
      </dsp:txBody>
      <dsp:txXfrm>
        <a:off x="210222" y="2418779"/>
        <a:ext cx="898097" cy="263845"/>
      </dsp:txXfrm>
    </dsp:sp>
    <dsp:sp modelId="{AE33B13A-21D2-433E-9B60-3B717F08B4D8}">
      <dsp:nvSpPr>
        <dsp:cNvPr id="0" name=""/>
        <dsp:cNvSpPr/>
      </dsp:nvSpPr>
      <dsp:spPr>
        <a:xfrm>
          <a:off x="210222" y="2793439"/>
          <a:ext cx="788032" cy="26384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GB" sz="950" kern="1200"/>
            <a:t>Project Plan</a:t>
          </a:r>
          <a:r>
            <a:rPr lang="en-GB" sz="950" kern="1200" baseline="30000"/>
            <a:t>3days</a:t>
          </a:r>
          <a:endParaRPr lang="en-GB" sz="950" kern="1200"/>
        </a:p>
      </dsp:txBody>
      <dsp:txXfrm>
        <a:off x="210222" y="2793439"/>
        <a:ext cx="788032" cy="263845"/>
      </dsp:txXfrm>
    </dsp:sp>
    <dsp:sp modelId="{321C95E7-C83E-4A47-9DA2-36319DE17E73}">
      <dsp:nvSpPr>
        <dsp:cNvPr id="0" name=""/>
        <dsp:cNvSpPr/>
      </dsp:nvSpPr>
      <dsp:spPr>
        <a:xfrm>
          <a:off x="210222" y="3168100"/>
          <a:ext cx="747827" cy="26384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GB" sz="950" kern="1200"/>
            <a:t>Other Project Activities</a:t>
          </a:r>
          <a:r>
            <a:rPr lang="en-GB" sz="950" kern="1200" baseline="30000"/>
            <a:t>2days</a:t>
          </a:r>
          <a:endParaRPr lang="en-GB" sz="950" kern="1200"/>
        </a:p>
      </dsp:txBody>
      <dsp:txXfrm>
        <a:off x="210222" y="3168100"/>
        <a:ext cx="747827" cy="263845"/>
      </dsp:txXfrm>
    </dsp:sp>
    <dsp:sp modelId="{CED071F4-6735-4335-82A7-A3FC6580F73F}">
      <dsp:nvSpPr>
        <dsp:cNvPr id="0" name=""/>
        <dsp:cNvSpPr/>
      </dsp:nvSpPr>
      <dsp:spPr>
        <a:xfrm>
          <a:off x="210222" y="3542760"/>
          <a:ext cx="829767" cy="26384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GB" sz="950" kern="1200"/>
            <a:t>Concolusion</a:t>
          </a:r>
          <a:r>
            <a:rPr lang="en-GB" sz="950" kern="1200" baseline="30000"/>
            <a:t>1day</a:t>
          </a:r>
          <a:endParaRPr lang="en-GB" sz="950" kern="1200"/>
        </a:p>
      </dsp:txBody>
      <dsp:txXfrm>
        <a:off x="210222" y="3542760"/>
        <a:ext cx="829767" cy="263845"/>
      </dsp:txXfrm>
    </dsp:sp>
    <dsp:sp modelId="{C5EE5C5D-3E68-421E-BEB8-B4E34E2BB2BF}">
      <dsp:nvSpPr>
        <dsp:cNvPr id="0" name=""/>
        <dsp:cNvSpPr/>
      </dsp:nvSpPr>
      <dsp:spPr>
        <a:xfrm>
          <a:off x="1063227" y="1294798"/>
          <a:ext cx="663059" cy="26384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Analysis</a:t>
          </a:r>
          <a:r>
            <a:rPr lang="en-US" sz="950" kern="1200" baseline="30000"/>
            <a:t>24 days</a:t>
          </a:r>
          <a:endParaRPr lang="en-US" sz="950" kern="1200"/>
        </a:p>
      </dsp:txBody>
      <dsp:txXfrm>
        <a:off x="1063227" y="1294798"/>
        <a:ext cx="663059" cy="263845"/>
      </dsp:txXfrm>
    </dsp:sp>
    <dsp:sp modelId="{25E3CF0E-DB70-400B-B392-CBB56A56A84A}">
      <dsp:nvSpPr>
        <dsp:cNvPr id="0" name=""/>
        <dsp:cNvSpPr/>
      </dsp:nvSpPr>
      <dsp:spPr>
        <a:xfrm>
          <a:off x="1219135" y="1669458"/>
          <a:ext cx="665201" cy="31880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Information Gathering</a:t>
          </a:r>
          <a:r>
            <a:rPr lang="en-US" sz="950" kern="1200" baseline="30000"/>
            <a:t> 15days</a:t>
          </a:r>
          <a:endParaRPr lang="en-US" sz="950" kern="1200"/>
        </a:p>
      </dsp:txBody>
      <dsp:txXfrm>
        <a:off x="1219135" y="1669458"/>
        <a:ext cx="665201" cy="318804"/>
      </dsp:txXfrm>
    </dsp:sp>
    <dsp:sp modelId="{4E9E56B5-09CE-4A25-A933-222D867CDA3E}">
      <dsp:nvSpPr>
        <dsp:cNvPr id="0" name=""/>
        <dsp:cNvSpPr/>
      </dsp:nvSpPr>
      <dsp:spPr>
        <a:xfrm>
          <a:off x="1219135" y="2099078"/>
          <a:ext cx="637439" cy="26384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Use Case diagram</a:t>
          </a:r>
          <a:r>
            <a:rPr lang="en-US" sz="950" kern="1200" baseline="30000"/>
            <a:t>1 days</a:t>
          </a:r>
          <a:endParaRPr lang="en-US" sz="950" kern="1200"/>
        </a:p>
      </dsp:txBody>
      <dsp:txXfrm>
        <a:off x="1219135" y="2099078"/>
        <a:ext cx="637439" cy="263845"/>
      </dsp:txXfrm>
    </dsp:sp>
    <dsp:sp modelId="{965B5D46-A2A1-48B0-A466-40C34A8BE8AB}">
      <dsp:nvSpPr>
        <dsp:cNvPr id="0" name=""/>
        <dsp:cNvSpPr/>
      </dsp:nvSpPr>
      <dsp:spPr>
        <a:xfrm>
          <a:off x="1219135" y="2473738"/>
          <a:ext cx="527690" cy="26384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Feasibility Study</a:t>
          </a:r>
          <a:r>
            <a:rPr lang="en-US" sz="950" kern="1200" baseline="30000"/>
            <a:t> 3days</a:t>
          </a:r>
          <a:endParaRPr lang="en-US" sz="950" kern="1200"/>
        </a:p>
      </dsp:txBody>
      <dsp:txXfrm>
        <a:off x="1219135" y="2473738"/>
        <a:ext cx="527690" cy="263845"/>
      </dsp:txXfrm>
    </dsp:sp>
    <dsp:sp modelId="{AB53F022-0BD6-431F-A78E-4B1B804AE1F0}">
      <dsp:nvSpPr>
        <dsp:cNvPr id="0" name=""/>
        <dsp:cNvSpPr/>
      </dsp:nvSpPr>
      <dsp:spPr>
        <a:xfrm>
          <a:off x="1219135" y="2848398"/>
          <a:ext cx="723395" cy="26384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Class Diagram</a:t>
          </a:r>
          <a:r>
            <a:rPr lang="en-US" sz="950" kern="1200" baseline="30000"/>
            <a:t>5days</a:t>
          </a:r>
          <a:r>
            <a:rPr lang="en-US" sz="950" kern="1200"/>
            <a:t> </a:t>
          </a:r>
        </a:p>
      </dsp:txBody>
      <dsp:txXfrm>
        <a:off x="1219135" y="2848398"/>
        <a:ext cx="723395" cy="263845"/>
      </dsp:txXfrm>
    </dsp:sp>
    <dsp:sp modelId="{6343F140-C583-49BD-901D-2820025CA5CF}">
      <dsp:nvSpPr>
        <dsp:cNvPr id="0" name=""/>
        <dsp:cNvSpPr/>
      </dsp:nvSpPr>
      <dsp:spPr>
        <a:xfrm>
          <a:off x="1971975" y="1310304"/>
          <a:ext cx="527690" cy="26384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Design</a:t>
          </a:r>
          <a:r>
            <a:rPr lang="en-US" sz="950" kern="1200" baseline="30000"/>
            <a:t>30 days</a:t>
          </a:r>
          <a:endParaRPr lang="en-US" sz="950" kern="1200"/>
        </a:p>
      </dsp:txBody>
      <dsp:txXfrm>
        <a:off x="1971975" y="1310304"/>
        <a:ext cx="527690" cy="263845"/>
      </dsp:txXfrm>
    </dsp:sp>
    <dsp:sp modelId="{1E1695F0-FCB4-48BA-9C92-18AAD7DEF66D}">
      <dsp:nvSpPr>
        <dsp:cNvPr id="0" name=""/>
        <dsp:cNvSpPr/>
      </dsp:nvSpPr>
      <dsp:spPr>
        <a:xfrm>
          <a:off x="2053345" y="1669458"/>
          <a:ext cx="527690" cy="26384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Structural Model</a:t>
          </a:r>
          <a:r>
            <a:rPr lang="en-US" sz="950" kern="1200" baseline="30000"/>
            <a:t>10days</a:t>
          </a:r>
          <a:endParaRPr lang="en-US" sz="950" kern="1200"/>
        </a:p>
      </dsp:txBody>
      <dsp:txXfrm>
        <a:off x="2053345" y="1669458"/>
        <a:ext cx="527690" cy="263845"/>
      </dsp:txXfrm>
    </dsp:sp>
    <dsp:sp modelId="{F57E509B-1143-4B32-9ACD-C119EAD2DE8F}">
      <dsp:nvSpPr>
        <dsp:cNvPr id="0" name=""/>
        <dsp:cNvSpPr/>
      </dsp:nvSpPr>
      <dsp:spPr>
        <a:xfrm>
          <a:off x="2053345" y="2044119"/>
          <a:ext cx="527690" cy="29547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Behavioral Model </a:t>
          </a:r>
          <a:r>
            <a:rPr lang="en-US" sz="950" kern="1200" baseline="30000"/>
            <a:t>10 days</a:t>
          </a:r>
          <a:endParaRPr lang="en-US" sz="950" kern="1200"/>
        </a:p>
      </dsp:txBody>
      <dsp:txXfrm>
        <a:off x="2053345" y="2044119"/>
        <a:ext cx="527690" cy="295477"/>
      </dsp:txXfrm>
    </dsp:sp>
    <dsp:sp modelId="{C0BC64D2-60B3-4185-8EE7-CDA3B432489F}">
      <dsp:nvSpPr>
        <dsp:cNvPr id="0" name=""/>
        <dsp:cNvSpPr/>
      </dsp:nvSpPr>
      <dsp:spPr>
        <a:xfrm>
          <a:off x="2055846" y="2464736"/>
          <a:ext cx="673407" cy="26384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UI Design </a:t>
          </a:r>
          <a:r>
            <a:rPr lang="en-US" sz="950" kern="1200" baseline="30000"/>
            <a:t>6days</a:t>
          </a:r>
          <a:endParaRPr lang="en-US" sz="950" kern="1200"/>
        </a:p>
      </dsp:txBody>
      <dsp:txXfrm>
        <a:off x="2055846" y="2464736"/>
        <a:ext cx="673407" cy="263845"/>
      </dsp:txXfrm>
    </dsp:sp>
    <dsp:sp modelId="{BC54A65F-ED02-4B58-AE5B-AB6529CDF2EF}">
      <dsp:nvSpPr>
        <dsp:cNvPr id="0" name=""/>
        <dsp:cNvSpPr/>
      </dsp:nvSpPr>
      <dsp:spPr>
        <a:xfrm>
          <a:off x="2053345" y="2825072"/>
          <a:ext cx="527690" cy="35842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GB" sz="950" kern="1200"/>
            <a:t>Database Design </a:t>
          </a:r>
          <a:r>
            <a:rPr lang="en-GB" sz="950" kern="1200" baseline="30000"/>
            <a:t>4 days</a:t>
          </a:r>
          <a:endParaRPr lang="en-GB" sz="950" kern="1200"/>
        </a:p>
      </dsp:txBody>
      <dsp:txXfrm>
        <a:off x="2053345" y="2825072"/>
        <a:ext cx="527690" cy="358428"/>
      </dsp:txXfrm>
    </dsp:sp>
    <dsp:sp modelId="{A489CF37-0AAD-45FA-8B45-17C1881B1479}">
      <dsp:nvSpPr>
        <dsp:cNvPr id="0" name=""/>
        <dsp:cNvSpPr/>
      </dsp:nvSpPr>
      <dsp:spPr>
        <a:xfrm>
          <a:off x="2572102" y="1305135"/>
          <a:ext cx="834110" cy="26384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GB" sz="950" kern="1200"/>
            <a:t>Implementation</a:t>
          </a:r>
          <a:r>
            <a:rPr lang="en-GB" sz="950" kern="1200" baseline="30000"/>
            <a:t>22 days</a:t>
          </a:r>
          <a:endParaRPr lang="en-GB" sz="950" kern="1200"/>
        </a:p>
      </dsp:txBody>
      <dsp:txXfrm>
        <a:off x="2572102" y="1305135"/>
        <a:ext cx="834110" cy="263845"/>
      </dsp:txXfrm>
    </dsp:sp>
    <dsp:sp modelId="{0FEE0983-F31C-45C1-80F6-5D4113586DF9}">
      <dsp:nvSpPr>
        <dsp:cNvPr id="0" name=""/>
        <dsp:cNvSpPr/>
      </dsp:nvSpPr>
      <dsp:spPr>
        <a:xfrm>
          <a:off x="2768456" y="1669458"/>
          <a:ext cx="604543" cy="26384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GB" sz="950" kern="1200"/>
            <a:t>Coding </a:t>
          </a:r>
          <a:r>
            <a:rPr lang="en-GB" sz="950" kern="1200" baseline="30000"/>
            <a:t>22days</a:t>
          </a:r>
        </a:p>
      </dsp:txBody>
      <dsp:txXfrm>
        <a:off x="2768456" y="1669458"/>
        <a:ext cx="604543" cy="263845"/>
      </dsp:txXfrm>
    </dsp:sp>
    <dsp:sp modelId="{3FD172C7-318F-44AF-BFCB-96EC49F6395D}">
      <dsp:nvSpPr>
        <dsp:cNvPr id="0" name=""/>
        <dsp:cNvSpPr/>
      </dsp:nvSpPr>
      <dsp:spPr>
        <a:xfrm>
          <a:off x="4631191" y="920138"/>
          <a:ext cx="527690" cy="26384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Testing</a:t>
          </a:r>
          <a:r>
            <a:rPr lang="en-US" sz="950" kern="1200" baseline="30000"/>
            <a:t>7 days</a:t>
          </a:r>
          <a:endParaRPr lang="en-US" sz="950" kern="1200"/>
        </a:p>
      </dsp:txBody>
      <dsp:txXfrm>
        <a:off x="4631191" y="920138"/>
        <a:ext cx="527690" cy="263845"/>
      </dsp:txXfrm>
    </dsp:sp>
    <dsp:sp modelId="{4ED9B009-E998-465B-BDDD-9410CF1D13D5}">
      <dsp:nvSpPr>
        <dsp:cNvPr id="0" name=""/>
        <dsp:cNvSpPr/>
      </dsp:nvSpPr>
      <dsp:spPr>
        <a:xfrm>
          <a:off x="3504853" y="1294798"/>
          <a:ext cx="527690" cy="32873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White Box Testing </a:t>
          </a:r>
          <a:r>
            <a:rPr lang="en-US" sz="950" kern="1200" baseline="30000"/>
            <a:t>3days</a:t>
          </a:r>
          <a:endParaRPr lang="en-US" sz="950" kern="1200"/>
        </a:p>
      </dsp:txBody>
      <dsp:txXfrm>
        <a:off x="3504853" y="1294798"/>
        <a:ext cx="527690" cy="328735"/>
      </dsp:txXfrm>
    </dsp:sp>
    <dsp:sp modelId="{C9705AA0-E272-48D3-8B5E-32D1C2C145CA}">
      <dsp:nvSpPr>
        <dsp:cNvPr id="0" name=""/>
        <dsp:cNvSpPr/>
      </dsp:nvSpPr>
      <dsp:spPr>
        <a:xfrm>
          <a:off x="4143359" y="1294798"/>
          <a:ext cx="527690" cy="381301"/>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Black Box Testing </a:t>
          </a:r>
          <a:r>
            <a:rPr lang="en-US" sz="950" kern="1200" baseline="30000"/>
            <a:t>2days</a:t>
          </a:r>
        </a:p>
      </dsp:txBody>
      <dsp:txXfrm>
        <a:off x="4143359" y="1294798"/>
        <a:ext cx="527690" cy="381301"/>
      </dsp:txXfrm>
    </dsp:sp>
    <dsp:sp modelId="{CDC8F4A3-C1BF-4225-965C-B0AC879E243C}">
      <dsp:nvSpPr>
        <dsp:cNvPr id="0" name=""/>
        <dsp:cNvSpPr/>
      </dsp:nvSpPr>
      <dsp:spPr>
        <a:xfrm>
          <a:off x="4781865" y="1294798"/>
          <a:ext cx="527690" cy="26384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GB" sz="950" kern="1200"/>
            <a:t>Grey Box Testing </a:t>
          </a:r>
          <a:r>
            <a:rPr lang="en-GB" sz="950" kern="1200" baseline="30000"/>
            <a:t>1day</a:t>
          </a:r>
          <a:endParaRPr lang="en-GB" sz="950" kern="1200"/>
        </a:p>
      </dsp:txBody>
      <dsp:txXfrm>
        <a:off x="4781865" y="1294798"/>
        <a:ext cx="527690" cy="263845"/>
      </dsp:txXfrm>
    </dsp:sp>
    <dsp:sp modelId="{E8B65B1D-9333-4BF4-94EB-ACAB1569FD00}">
      <dsp:nvSpPr>
        <dsp:cNvPr id="0" name=""/>
        <dsp:cNvSpPr/>
      </dsp:nvSpPr>
      <dsp:spPr>
        <a:xfrm>
          <a:off x="5420370" y="1294798"/>
          <a:ext cx="864848" cy="26384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Documentation</a:t>
          </a:r>
          <a:r>
            <a:rPr lang="en-US" sz="950" kern="1200" baseline="30000"/>
            <a:t>7 days</a:t>
          </a:r>
          <a:endParaRPr lang="en-US" sz="950" kern="1200"/>
        </a:p>
      </dsp:txBody>
      <dsp:txXfrm>
        <a:off x="5420370" y="1294798"/>
        <a:ext cx="864848" cy="263845"/>
      </dsp:txXfrm>
    </dsp:sp>
    <dsp:sp modelId="{CDF09B9D-F6BF-4218-B9E4-171CF112E2AF}">
      <dsp:nvSpPr>
        <dsp:cNvPr id="0" name=""/>
        <dsp:cNvSpPr/>
      </dsp:nvSpPr>
      <dsp:spPr>
        <a:xfrm>
          <a:off x="5636582" y="1669458"/>
          <a:ext cx="603620" cy="26384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User manaul </a:t>
          </a:r>
          <a:r>
            <a:rPr lang="en-US" sz="950" kern="1200" baseline="30000"/>
            <a:t>2days</a:t>
          </a:r>
          <a:endParaRPr lang="en-US" sz="950" kern="1200"/>
        </a:p>
      </dsp:txBody>
      <dsp:txXfrm>
        <a:off x="5636582" y="1669458"/>
        <a:ext cx="603620" cy="263845"/>
      </dsp:txXfrm>
    </dsp:sp>
    <dsp:sp modelId="{C242F83C-11D5-4783-8276-058A17EB6933}">
      <dsp:nvSpPr>
        <dsp:cNvPr id="0" name=""/>
        <dsp:cNvSpPr/>
      </dsp:nvSpPr>
      <dsp:spPr>
        <a:xfrm>
          <a:off x="5636582" y="2044119"/>
          <a:ext cx="602501" cy="38552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Presentation </a:t>
          </a:r>
          <a:r>
            <a:rPr lang="en-US" sz="950" kern="1200" baseline="30000"/>
            <a:t>2days</a:t>
          </a:r>
          <a:endParaRPr lang="en-US" sz="950" kern="1200"/>
        </a:p>
      </dsp:txBody>
      <dsp:txXfrm>
        <a:off x="5636582" y="2044119"/>
        <a:ext cx="602501" cy="385525"/>
      </dsp:txXfrm>
    </dsp:sp>
    <dsp:sp modelId="{5827857A-2C08-4079-B15B-78DBAACE83DC}">
      <dsp:nvSpPr>
        <dsp:cNvPr id="0" name=""/>
        <dsp:cNvSpPr/>
      </dsp:nvSpPr>
      <dsp:spPr>
        <a:xfrm>
          <a:off x="5636582" y="2540459"/>
          <a:ext cx="527690" cy="26384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Final report </a:t>
          </a:r>
          <a:r>
            <a:rPr lang="en-US" sz="950" kern="1200" baseline="30000"/>
            <a:t>3days</a:t>
          </a:r>
          <a:endParaRPr lang="en-US" sz="950" kern="1200"/>
        </a:p>
      </dsp:txBody>
      <dsp:txXfrm>
        <a:off x="5636582" y="2540459"/>
        <a:ext cx="527690" cy="26384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2.xml><?xml version="1.0" encoding="utf-8"?>
<ds:datastoreItem xmlns:ds="http://schemas.openxmlformats.org/officeDocument/2006/customXml" ds:itemID="{25FA9770-04DC-4172-85BC-FA3ABC8E4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93</TotalTime>
  <Pages>16</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Sanskar singh</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kreston</dc:creator>
  <cp:keywords/>
  <dc:description/>
  <cp:lastModifiedBy>BASANTA TAJ</cp:lastModifiedBy>
  <cp:revision>3</cp:revision>
  <dcterms:created xsi:type="dcterms:W3CDTF">2019-06-30T09:47:00Z</dcterms:created>
  <dcterms:modified xsi:type="dcterms:W3CDTF">2019-07-01T07:49:00Z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